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3960" w14:textId="77777777" w:rsidR="00D4163F" w:rsidRDefault="00D4163F" w:rsidP="00D4163F">
      <w:pPr>
        <w:spacing w:line="360" w:lineRule="auto"/>
        <w:jc w:val="center"/>
        <w:rPr>
          <w:b/>
        </w:rPr>
      </w:pPr>
    </w:p>
    <w:p w14:paraId="07B80653" w14:textId="77777777" w:rsidR="00D4163F" w:rsidRDefault="00CB5DA0" w:rsidP="00D4163F">
      <w:pPr>
        <w:tabs>
          <w:tab w:val="left" w:pos="1535"/>
        </w:tabs>
      </w:pPr>
      <w:r>
        <w:rPr>
          <w:b/>
        </w:rPr>
        <w:t xml:space="preserve">                            </w:t>
      </w:r>
      <w:r w:rsidR="00D4163F" w:rsidRPr="00AE4C45">
        <w:t>KOMISIJA ZA OSPOSOBL</w:t>
      </w:r>
      <w:r w:rsidR="00D4163F">
        <w:t>J</w:t>
      </w:r>
      <w:r w:rsidR="00D4163F" w:rsidRPr="00AE4C45">
        <w:t xml:space="preserve">AVANJE </w:t>
      </w:r>
      <w:r w:rsidR="00D4163F">
        <w:t xml:space="preserve">ZA BEZBJEDAN I SIGURAN RAD </w:t>
      </w:r>
    </w:p>
    <w:p w14:paraId="39D74797" w14:textId="0A25FB90" w:rsidR="00D4163F" w:rsidRDefault="00D4163F" w:rsidP="00D4163F">
      <w:pPr>
        <w:tabs>
          <w:tab w:val="left" w:pos="1535"/>
        </w:tabs>
        <w:jc w:val="center"/>
      </w:pPr>
      <w:r>
        <w:t xml:space="preserve">NA RADNOM MJESTU  </w:t>
      </w:r>
      <w:bookmarkStart w:id="0" w:name="_Hlk182169598"/>
      <w:r w:rsidR="00675415">
        <w:t>&lt;&lt;</w:t>
      </w:r>
      <w:r w:rsidR="00E7567F">
        <w:t>vrsta</w:t>
      </w:r>
      <w:r w:rsidR="009A0B9D">
        <w:t>_</w:t>
      </w:r>
      <w:r w:rsidR="00E7567F">
        <w:t>posla</w:t>
      </w:r>
      <w:r w:rsidR="00675415">
        <w:t>&gt;&gt;</w:t>
      </w:r>
    </w:p>
    <w:bookmarkEnd w:id="0"/>
    <w:p w14:paraId="12E2307E" w14:textId="77777777" w:rsidR="00D4163F" w:rsidRDefault="00D4163F" w:rsidP="00D4163F">
      <w:pPr>
        <w:tabs>
          <w:tab w:val="left" w:pos="1535"/>
        </w:tabs>
      </w:pPr>
    </w:p>
    <w:p w14:paraId="0A6B13F0" w14:textId="77777777" w:rsidR="00D4163F" w:rsidRDefault="00D4163F" w:rsidP="00D4163F">
      <w:pPr>
        <w:tabs>
          <w:tab w:val="left" w:pos="1535"/>
        </w:tabs>
      </w:pPr>
    </w:p>
    <w:p w14:paraId="48E8A093" w14:textId="75FD42A7" w:rsidR="00D4163F" w:rsidRDefault="00D4163F" w:rsidP="00D4163F">
      <w:pPr>
        <w:tabs>
          <w:tab w:val="left" w:pos="1535"/>
        </w:tabs>
        <w:jc w:val="both"/>
      </w:pPr>
      <w:r>
        <w:t xml:space="preserve">     BROJ REGISTRA: </w:t>
      </w:r>
      <w:r w:rsidR="00675415">
        <w:rPr>
          <w:b/>
        </w:rPr>
        <w:t>&lt;&lt;</w:t>
      </w:r>
      <w:r w:rsidR="00E7567F">
        <w:rPr>
          <w:b/>
        </w:rPr>
        <w:t>broj_certifkata</w:t>
      </w:r>
      <w:r w:rsidR="00675415">
        <w:rPr>
          <w:b/>
        </w:rPr>
        <w:t>&gt;&gt;</w:t>
      </w:r>
    </w:p>
    <w:p w14:paraId="1F64FEB2" w14:textId="77777777" w:rsidR="00D4163F" w:rsidRDefault="00D4163F" w:rsidP="00D4163F">
      <w:pPr>
        <w:pStyle w:val="NoSpacing"/>
      </w:pPr>
    </w:p>
    <w:p w14:paraId="008BBD99" w14:textId="77777777" w:rsidR="00D4163F" w:rsidRDefault="00D4163F" w:rsidP="00D4163F">
      <w:pPr>
        <w:pStyle w:val="NoSpacing"/>
      </w:pPr>
    </w:p>
    <w:p w14:paraId="0BF53C46" w14:textId="77777777" w:rsidR="00D4163F" w:rsidRDefault="00D4163F" w:rsidP="00D4163F">
      <w:pPr>
        <w:pStyle w:val="NoSpacing"/>
      </w:pPr>
    </w:p>
    <w:p w14:paraId="5A160AEB" w14:textId="77777777" w:rsidR="00D4163F" w:rsidRPr="00395EFD" w:rsidRDefault="00D4163F" w:rsidP="00D4163F">
      <w:pPr>
        <w:pStyle w:val="NoSpacing"/>
      </w:pPr>
    </w:p>
    <w:p w14:paraId="1AADB546" w14:textId="77777777" w:rsidR="00D4163F" w:rsidRDefault="00D4163F" w:rsidP="00D4163F">
      <w:pPr>
        <w:tabs>
          <w:tab w:val="left" w:pos="1535"/>
        </w:tabs>
        <w:jc w:val="center"/>
        <w:rPr>
          <w:b/>
          <w:sz w:val="40"/>
        </w:rPr>
      </w:pPr>
      <w:r w:rsidRPr="007B7DD6">
        <w:rPr>
          <w:b/>
          <w:sz w:val="40"/>
        </w:rPr>
        <w:t xml:space="preserve">UVJERENJE </w:t>
      </w:r>
    </w:p>
    <w:p w14:paraId="0167CC2A" w14:textId="77777777" w:rsidR="00CF14BB" w:rsidRDefault="00CB5DA0" w:rsidP="00CB5DA0">
      <w:pPr>
        <w:tabs>
          <w:tab w:val="left" w:pos="1535"/>
        </w:tabs>
        <w:jc w:val="center"/>
        <w:rPr>
          <w:sz w:val="24"/>
        </w:rPr>
      </w:pPr>
      <w:r w:rsidRPr="007B7DD6">
        <w:rPr>
          <w:sz w:val="24"/>
        </w:rPr>
        <w:t>O OSPOSOBLJENOSTI ZA</w:t>
      </w:r>
      <w:r>
        <w:rPr>
          <w:sz w:val="24"/>
        </w:rPr>
        <w:t xml:space="preserve"> BEZBJEDAN I SIGURAN</w:t>
      </w:r>
      <w:r w:rsidRPr="007B7DD6">
        <w:rPr>
          <w:sz w:val="24"/>
        </w:rPr>
        <w:t xml:space="preserve"> </w:t>
      </w:r>
      <w:r>
        <w:rPr>
          <w:sz w:val="24"/>
        </w:rPr>
        <w:t xml:space="preserve">RAD NA RADNOM MJESTU  </w:t>
      </w:r>
    </w:p>
    <w:p w14:paraId="3107052E" w14:textId="77777777" w:rsidR="00CF14BB" w:rsidRDefault="00CF14BB" w:rsidP="00CB5DA0">
      <w:pPr>
        <w:tabs>
          <w:tab w:val="left" w:pos="1535"/>
        </w:tabs>
        <w:jc w:val="center"/>
        <w:rPr>
          <w:sz w:val="24"/>
        </w:rPr>
      </w:pPr>
    </w:p>
    <w:p w14:paraId="150FFCC6" w14:textId="06100E73" w:rsidR="00CB5DA0" w:rsidRDefault="00675415" w:rsidP="00CB5DA0">
      <w:pPr>
        <w:tabs>
          <w:tab w:val="left" w:pos="1535"/>
        </w:tabs>
        <w:jc w:val="center"/>
        <w:rPr>
          <w:sz w:val="24"/>
        </w:rPr>
      </w:pPr>
      <w:r>
        <w:rPr>
          <w:sz w:val="24"/>
        </w:rPr>
        <w:t>&lt;&lt;</w:t>
      </w:r>
      <w:r w:rsidR="00E7567F" w:rsidRPr="00E7567F">
        <w:rPr>
          <w:sz w:val="24"/>
        </w:rPr>
        <w:t>vrsta_posla</w:t>
      </w:r>
      <w:r>
        <w:rPr>
          <w:sz w:val="24"/>
        </w:rPr>
        <w:t>&gt;&gt;</w:t>
      </w:r>
    </w:p>
    <w:p w14:paraId="2160F034" w14:textId="77777777" w:rsidR="00D4163F" w:rsidRDefault="00D4163F" w:rsidP="00D4163F">
      <w:pPr>
        <w:tabs>
          <w:tab w:val="left" w:pos="1535"/>
        </w:tabs>
        <w:jc w:val="center"/>
        <w:rPr>
          <w:sz w:val="24"/>
        </w:rPr>
      </w:pPr>
    </w:p>
    <w:p w14:paraId="1EEBBE2E" w14:textId="77777777" w:rsidR="00D4163F" w:rsidRDefault="00D4163F" w:rsidP="00D4163F">
      <w:pPr>
        <w:tabs>
          <w:tab w:val="left" w:pos="1535"/>
        </w:tabs>
        <w:jc w:val="center"/>
        <w:rPr>
          <w:sz w:val="24"/>
        </w:rPr>
      </w:pPr>
    </w:p>
    <w:p w14:paraId="23B62FD7" w14:textId="77777777" w:rsidR="00D03C4D" w:rsidRDefault="004D525D" w:rsidP="00D4163F">
      <w:pPr>
        <w:pStyle w:val="NoSpacing"/>
      </w:pPr>
      <w:r>
        <w:t xml:space="preserve">   </w:t>
      </w:r>
    </w:p>
    <w:tbl>
      <w:tblPr>
        <w:tblStyle w:val="TableGrid"/>
        <w:tblW w:w="8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3006"/>
        <w:gridCol w:w="533"/>
        <w:gridCol w:w="3787"/>
      </w:tblGrid>
      <w:tr w:rsidR="00D03C4D" w14:paraId="0B955564" w14:textId="6BEF5304" w:rsidTr="00A9573D">
        <w:trPr>
          <w:trHeight w:val="283"/>
        </w:trPr>
        <w:tc>
          <w:tcPr>
            <w:tcW w:w="1496" w:type="dxa"/>
          </w:tcPr>
          <w:p w14:paraId="2A74B74C" w14:textId="301A0156" w:rsidR="00D03C4D" w:rsidRPr="006113AC" w:rsidRDefault="00D03C4D" w:rsidP="00D4163F">
            <w:pPr>
              <w:pStyle w:val="NoSpacing"/>
              <w:rPr>
                <w:sz w:val="24"/>
                <w:szCs w:val="24"/>
              </w:rPr>
            </w:pPr>
            <w:r w:rsidRPr="006113AC">
              <w:rPr>
                <w:sz w:val="24"/>
                <w:szCs w:val="24"/>
              </w:rPr>
              <w:t>Kandidat: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AA89C33" w14:textId="7954530D" w:rsidR="00D03C4D" w:rsidRPr="006113AC" w:rsidRDefault="00D03C4D" w:rsidP="00D16FFE">
            <w:pPr>
              <w:pStyle w:val="NoSpacing"/>
              <w:jc w:val="center"/>
              <w:rPr>
                <w:sz w:val="24"/>
                <w:szCs w:val="24"/>
              </w:rPr>
            </w:pPr>
            <w:r w:rsidRPr="006113AC">
              <w:rPr>
                <w:b/>
                <w:sz w:val="24"/>
                <w:szCs w:val="24"/>
              </w:rPr>
              <w:t>&lt;&lt;ime_prezime&gt;&gt;</w:t>
            </w:r>
          </w:p>
        </w:tc>
        <w:tc>
          <w:tcPr>
            <w:tcW w:w="533" w:type="dxa"/>
          </w:tcPr>
          <w:p w14:paraId="117D3635" w14:textId="576631DD" w:rsidR="00D03C4D" w:rsidRPr="006113AC" w:rsidRDefault="00D03C4D" w:rsidP="00D4163F">
            <w:pPr>
              <w:pStyle w:val="NoSpacing"/>
              <w:rPr>
                <w:sz w:val="24"/>
                <w:szCs w:val="24"/>
              </w:rPr>
            </w:pPr>
            <w:r w:rsidRPr="006113AC">
              <w:rPr>
                <w:sz w:val="24"/>
                <w:szCs w:val="24"/>
              </w:rPr>
              <w:t>iz</w:t>
            </w:r>
          </w:p>
        </w:tc>
        <w:tc>
          <w:tcPr>
            <w:tcW w:w="3787" w:type="dxa"/>
            <w:tcBorders>
              <w:bottom w:val="single" w:sz="4" w:space="0" w:color="auto"/>
            </w:tcBorders>
          </w:tcPr>
          <w:p w14:paraId="5750B1BE" w14:textId="2C5F73E3" w:rsidR="00D03C4D" w:rsidRPr="006113AC" w:rsidRDefault="00A9573D" w:rsidP="00D16FF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&lt;&lt;adresa_stanovanja&gt;&gt;, </w:t>
            </w:r>
            <w:r w:rsidR="005C74BD" w:rsidRPr="006113AC">
              <w:rPr>
                <w:sz w:val="24"/>
                <w:szCs w:val="24"/>
              </w:rPr>
              <w:t>&lt;&lt;grad&gt;&gt;</w:t>
            </w:r>
          </w:p>
        </w:tc>
      </w:tr>
      <w:tr w:rsidR="00D03C4D" w14:paraId="526040FC" w14:textId="3B69E688" w:rsidTr="00A9573D">
        <w:trPr>
          <w:trHeight w:val="561"/>
        </w:trPr>
        <w:tc>
          <w:tcPr>
            <w:tcW w:w="1496" w:type="dxa"/>
          </w:tcPr>
          <w:p w14:paraId="7AF99166" w14:textId="77777777" w:rsidR="00D03C4D" w:rsidRPr="006113AC" w:rsidRDefault="00D03C4D" w:rsidP="00D416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534BFF79" w14:textId="36199E93" w:rsidR="00D03C4D" w:rsidRPr="006113AC" w:rsidRDefault="005C74BD" w:rsidP="00D16FFE">
            <w:pPr>
              <w:pStyle w:val="NoSpacing"/>
              <w:jc w:val="center"/>
              <w:rPr>
                <w:sz w:val="24"/>
                <w:szCs w:val="24"/>
              </w:rPr>
            </w:pPr>
            <w:r w:rsidRPr="006113AC">
              <w:rPr>
                <w:sz w:val="24"/>
                <w:szCs w:val="24"/>
              </w:rPr>
              <w:t>Ime i prezime kandidata</w:t>
            </w:r>
          </w:p>
        </w:tc>
        <w:tc>
          <w:tcPr>
            <w:tcW w:w="533" w:type="dxa"/>
          </w:tcPr>
          <w:p w14:paraId="2594A3E5" w14:textId="77777777" w:rsidR="00D03C4D" w:rsidRPr="006113AC" w:rsidRDefault="00D03C4D" w:rsidP="00D416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single" w:sz="4" w:space="0" w:color="auto"/>
            </w:tcBorders>
          </w:tcPr>
          <w:p w14:paraId="68BDC56C" w14:textId="72005891" w:rsidR="00D03C4D" w:rsidRPr="006113AC" w:rsidRDefault="005C74BD" w:rsidP="00D16FFE">
            <w:pPr>
              <w:pStyle w:val="NoSpacing"/>
              <w:jc w:val="center"/>
              <w:rPr>
                <w:sz w:val="24"/>
                <w:szCs w:val="24"/>
              </w:rPr>
            </w:pPr>
            <w:r w:rsidRPr="006113AC">
              <w:rPr>
                <w:sz w:val="24"/>
                <w:szCs w:val="24"/>
              </w:rPr>
              <w:t>mjesto stan.              grad</w:t>
            </w:r>
          </w:p>
        </w:tc>
      </w:tr>
    </w:tbl>
    <w:p w14:paraId="54EBA288" w14:textId="2FD89AC4" w:rsidR="00D4163F" w:rsidRDefault="00D4163F" w:rsidP="00D4163F">
      <w:pPr>
        <w:pStyle w:val="NoSpacing"/>
      </w:pPr>
    </w:p>
    <w:p w14:paraId="6F1D66C6" w14:textId="77777777" w:rsidR="006113AC" w:rsidRDefault="00D4163F" w:rsidP="00D4163F">
      <w:pPr>
        <w:tabs>
          <w:tab w:val="left" w:pos="1535"/>
        </w:tabs>
        <w:jc w:val="both"/>
        <w:rPr>
          <w:sz w:val="24"/>
        </w:rPr>
      </w:pPr>
      <w:r>
        <w:rPr>
          <w:sz w:val="24"/>
        </w:rPr>
        <w:t xml:space="preserve">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2313"/>
        <w:gridCol w:w="2610"/>
        <w:gridCol w:w="3245"/>
      </w:tblGrid>
      <w:tr w:rsidR="006113AC" w14:paraId="264B62E4" w14:textId="77777777" w:rsidTr="00072E44">
        <w:trPr>
          <w:trHeight w:val="275"/>
        </w:trPr>
        <w:tc>
          <w:tcPr>
            <w:tcW w:w="1282" w:type="dxa"/>
          </w:tcPr>
          <w:p w14:paraId="55FCA06E" w14:textId="1FB71BEB" w:rsidR="006113AC" w:rsidRPr="006113AC" w:rsidRDefault="006113AC" w:rsidP="00D3093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Rođen/a</w:t>
            </w:r>
          </w:p>
        </w:tc>
        <w:tc>
          <w:tcPr>
            <w:tcW w:w="2313" w:type="dxa"/>
            <w:tcBorders>
              <w:bottom w:val="single" w:sz="4" w:space="0" w:color="auto"/>
            </w:tcBorders>
          </w:tcPr>
          <w:p w14:paraId="57A38862" w14:textId="11C086FB" w:rsidR="006113AC" w:rsidRPr="006113AC" w:rsidRDefault="00E377C0" w:rsidP="00D16FF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&lt;</w:t>
            </w:r>
            <w:r w:rsidR="006113AC" w:rsidRPr="006113AC">
              <w:rPr>
                <w:sz w:val="24"/>
              </w:rPr>
              <w:t>&lt;datum_rodjenja&gt;&gt;</w:t>
            </w:r>
          </w:p>
        </w:tc>
        <w:tc>
          <w:tcPr>
            <w:tcW w:w="2610" w:type="dxa"/>
          </w:tcPr>
          <w:p w14:paraId="37B3EB13" w14:textId="1B0356C9" w:rsidR="006113AC" w:rsidRPr="006113AC" w:rsidRDefault="006113AC" w:rsidP="00D3093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godine. </w:t>
            </w:r>
            <w:r w:rsidR="00E377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Zaposlen u:</w:t>
            </w: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14:paraId="0C4DF8B8" w14:textId="058EE290" w:rsidR="006113AC" w:rsidRPr="006113AC" w:rsidRDefault="006113AC" w:rsidP="00D16FFE">
            <w:pPr>
              <w:pStyle w:val="NoSpacing"/>
              <w:jc w:val="center"/>
              <w:rPr>
                <w:sz w:val="24"/>
                <w:szCs w:val="24"/>
              </w:rPr>
            </w:pPr>
            <w:r w:rsidRPr="006113AC">
              <w:rPr>
                <w:sz w:val="24"/>
                <w:szCs w:val="24"/>
              </w:rPr>
              <w:t>&lt;&lt;naziv_firme&gt;&gt;</w:t>
            </w:r>
            <w:r w:rsidR="00422923">
              <w:rPr>
                <w:sz w:val="24"/>
                <w:szCs w:val="24"/>
              </w:rPr>
              <w:t>,</w:t>
            </w:r>
            <w:r w:rsidRPr="006113AC">
              <w:rPr>
                <w:sz w:val="24"/>
                <w:szCs w:val="24"/>
              </w:rPr>
              <w:t xml:space="preserve"> &lt;&lt;grad&gt;&gt;</w:t>
            </w:r>
          </w:p>
        </w:tc>
      </w:tr>
      <w:tr w:rsidR="006113AC" w14:paraId="58807036" w14:textId="77777777" w:rsidTr="00072E44">
        <w:trPr>
          <w:trHeight w:val="545"/>
        </w:trPr>
        <w:tc>
          <w:tcPr>
            <w:tcW w:w="1282" w:type="dxa"/>
          </w:tcPr>
          <w:p w14:paraId="351D9993" w14:textId="77777777" w:rsidR="006113AC" w:rsidRPr="006113AC" w:rsidRDefault="006113AC" w:rsidP="00D3093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sz="4" w:space="0" w:color="auto"/>
            </w:tcBorders>
          </w:tcPr>
          <w:p w14:paraId="4B996096" w14:textId="06C1E215" w:rsidR="006113AC" w:rsidRPr="006113AC" w:rsidRDefault="00422923" w:rsidP="00D16FF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Datum rođenja</w:t>
            </w:r>
          </w:p>
        </w:tc>
        <w:tc>
          <w:tcPr>
            <w:tcW w:w="2610" w:type="dxa"/>
          </w:tcPr>
          <w:p w14:paraId="561B3F92" w14:textId="77777777" w:rsidR="006113AC" w:rsidRPr="006113AC" w:rsidRDefault="006113AC" w:rsidP="00D3093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245" w:type="dxa"/>
            <w:tcBorders>
              <w:top w:val="single" w:sz="4" w:space="0" w:color="auto"/>
            </w:tcBorders>
          </w:tcPr>
          <w:p w14:paraId="6E629F26" w14:textId="55966C34" w:rsidR="006113AC" w:rsidRPr="006113AC" w:rsidRDefault="006113AC" w:rsidP="00D16FF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naziv i mjesto</w:t>
            </w:r>
          </w:p>
        </w:tc>
      </w:tr>
    </w:tbl>
    <w:p w14:paraId="68612E38" w14:textId="481BD73F" w:rsidR="00D4163F" w:rsidRDefault="00D4163F" w:rsidP="00D4163F">
      <w:pPr>
        <w:tabs>
          <w:tab w:val="left" w:pos="1535"/>
        </w:tabs>
        <w:jc w:val="both"/>
        <w:rPr>
          <w:sz w:val="24"/>
        </w:rPr>
      </w:pPr>
    </w:p>
    <w:p w14:paraId="526D199E" w14:textId="77777777" w:rsidR="00D4163F" w:rsidRDefault="00D4163F" w:rsidP="00D4163F">
      <w:pPr>
        <w:tabs>
          <w:tab w:val="left" w:pos="1535"/>
        </w:tabs>
        <w:jc w:val="both"/>
        <w:rPr>
          <w:sz w:val="24"/>
        </w:rPr>
      </w:pPr>
    </w:p>
    <w:p w14:paraId="3E7C92CC" w14:textId="77777777" w:rsidR="00D4163F" w:rsidRPr="007C4C4D" w:rsidRDefault="00D4163F" w:rsidP="00D4163F">
      <w:pPr>
        <w:tabs>
          <w:tab w:val="left" w:pos="1535"/>
        </w:tabs>
        <w:jc w:val="center"/>
        <w:rPr>
          <w:b/>
          <w:sz w:val="24"/>
        </w:rPr>
      </w:pPr>
      <w:r w:rsidRPr="007C4C4D">
        <w:rPr>
          <w:b/>
          <w:sz w:val="24"/>
        </w:rPr>
        <w:t>ZADOVOLJIO / LA JE NA PROVJERAVANJU STRUČNE OSPOSOBLJENOSTI</w:t>
      </w:r>
    </w:p>
    <w:p w14:paraId="4C187220" w14:textId="77777777" w:rsidR="00D4163F" w:rsidRDefault="00D4163F" w:rsidP="00D4163F">
      <w:pPr>
        <w:pBdr>
          <w:bottom w:val="single" w:sz="12" w:space="1" w:color="auto"/>
        </w:pBdr>
        <w:tabs>
          <w:tab w:val="left" w:pos="1535"/>
        </w:tabs>
        <w:jc w:val="center"/>
        <w:rPr>
          <w:b/>
          <w:sz w:val="24"/>
        </w:rPr>
      </w:pPr>
      <w:r>
        <w:rPr>
          <w:b/>
          <w:sz w:val="24"/>
        </w:rPr>
        <w:t>KOJE J</w:t>
      </w:r>
      <w:r w:rsidRPr="007C4C4D">
        <w:rPr>
          <w:b/>
          <w:sz w:val="24"/>
        </w:rPr>
        <w:t>E IZVRŠILA STRUČNA KOMISIJA</w:t>
      </w:r>
    </w:p>
    <w:p w14:paraId="60DF238B" w14:textId="77777777" w:rsidR="00D4163F" w:rsidRDefault="00D4163F" w:rsidP="00D4163F">
      <w:pPr>
        <w:pStyle w:val="NoSpacing"/>
      </w:pPr>
    </w:p>
    <w:p w14:paraId="6B63773E" w14:textId="77777777" w:rsidR="00D4163F" w:rsidRDefault="00D4163F" w:rsidP="00D4163F">
      <w:pPr>
        <w:pStyle w:val="NoSpacing"/>
      </w:pPr>
    </w:p>
    <w:p w14:paraId="61E26701" w14:textId="77777777" w:rsidR="00D4163F" w:rsidRDefault="00D4163F" w:rsidP="00D4163F">
      <w:pPr>
        <w:pStyle w:val="NoSpacing"/>
      </w:pPr>
    </w:p>
    <w:p w14:paraId="45967757" w14:textId="77777777" w:rsidR="00D4163F" w:rsidRDefault="00D4163F" w:rsidP="00D4163F">
      <w:pPr>
        <w:pStyle w:val="NoSpacing"/>
      </w:pPr>
    </w:p>
    <w:p w14:paraId="386D269D" w14:textId="77777777" w:rsidR="00D4163F" w:rsidRPr="007C4C4D" w:rsidRDefault="00D4163F" w:rsidP="00D4163F">
      <w:pPr>
        <w:pStyle w:val="NoSpacing"/>
      </w:pPr>
    </w:p>
    <w:p w14:paraId="4E6F1EFD" w14:textId="1F2ED20A" w:rsidR="00D4163F" w:rsidRDefault="00D4163F" w:rsidP="00D4163F">
      <w:pPr>
        <w:tabs>
          <w:tab w:val="left" w:pos="1535"/>
        </w:tabs>
        <w:jc w:val="both"/>
        <w:rPr>
          <w:sz w:val="24"/>
        </w:rPr>
      </w:pPr>
      <w:r>
        <w:rPr>
          <w:sz w:val="24"/>
        </w:rPr>
        <w:t xml:space="preserve">Održanoj dana; </w:t>
      </w:r>
      <w:r w:rsidR="00675415">
        <w:rPr>
          <w:b/>
          <w:sz w:val="24"/>
        </w:rPr>
        <w:t>&lt;&lt;</w:t>
      </w:r>
      <w:r w:rsidR="00E7567F">
        <w:rPr>
          <w:b/>
          <w:sz w:val="24"/>
        </w:rPr>
        <w:t>datum_dokumenta</w:t>
      </w:r>
      <w:r w:rsidR="00675415">
        <w:rPr>
          <w:b/>
          <w:sz w:val="24"/>
        </w:rPr>
        <w:t>&gt;&gt;</w:t>
      </w:r>
      <w:r w:rsidRPr="007C4C4D">
        <w:rPr>
          <w:sz w:val="24"/>
        </w:rPr>
        <w:t xml:space="preserve"> </w:t>
      </w:r>
      <w:r>
        <w:rPr>
          <w:sz w:val="24"/>
        </w:rPr>
        <w:t>g</w:t>
      </w:r>
      <w:r w:rsidRPr="007C4C4D">
        <w:rPr>
          <w:sz w:val="24"/>
        </w:rPr>
        <w:t>odine, te na osnovu</w:t>
      </w:r>
      <w:r>
        <w:rPr>
          <w:sz w:val="24"/>
        </w:rPr>
        <w:t xml:space="preserve"> </w:t>
      </w:r>
      <w:r w:rsidRPr="007C683C">
        <w:rPr>
          <w:sz w:val="24"/>
        </w:rPr>
        <w:t>Zakona o zaštiti na radu („Službene novine FBiH“ broj: 79/20),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Pravilnik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o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higijenskim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i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tehničkim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zaštitnim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mjerama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pri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radu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u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grafičkim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preduzećima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>("</w:t>
      </w:r>
      <w:proofErr w:type="spellStart"/>
      <w:r w:rsidRPr="001E3019">
        <w:rPr>
          <w:rFonts w:ascii="Calibri" w:eastAsia="Calibri" w:hAnsi="Calibri"/>
          <w:sz w:val="22"/>
          <w:szCs w:val="22"/>
          <w:lang w:val="en-GB"/>
        </w:rPr>
        <w:t>Službeni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 xml:space="preserve"> list FNRJ", </w:t>
      </w:r>
      <w:proofErr w:type="spellStart"/>
      <w:r w:rsidRPr="001E3019">
        <w:rPr>
          <w:rFonts w:ascii="Calibri" w:eastAsia="Calibri" w:hAnsi="Calibri"/>
          <w:sz w:val="22"/>
          <w:szCs w:val="22"/>
          <w:lang w:val="en-GB"/>
        </w:rPr>
        <w:t>broj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 xml:space="preserve"> 56/47),</w:t>
      </w:r>
      <w:r w:rsidRPr="00991A2E">
        <w:rPr>
          <w:sz w:val="22"/>
          <w:szCs w:val="22"/>
        </w:rPr>
        <w:t>Pravilnik o vršenju ljekarskih pregleda radnika („Službeni list SRBiH“,broj2/81)</w:t>
      </w:r>
      <w:r w:rsidRPr="00991A2E">
        <w:rPr>
          <w:rFonts w:ascii="Calibri" w:eastAsia="Calibri" w:hAnsi="Calibri"/>
          <w:sz w:val="22"/>
          <w:szCs w:val="22"/>
          <w:lang w:val="en-GB"/>
        </w:rPr>
        <w:t>,</w:t>
      </w:r>
      <w:r w:rsidRPr="00991A2E">
        <w:rPr>
          <w:sz w:val="22"/>
          <w:szCs w:val="22"/>
        </w:rPr>
        <w:t>Pravilnik o sredstvima lične zaštite na radu i ličnoj zaštitnoj opremi ("Službeni list SFRJ", broj 35/69),</w:t>
      </w:r>
      <w:r>
        <w:rPr>
          <w:sz w:val="24"/>
        </w:rPr>
        <w:t xml:space="preserve"> te je uposlenik osoposobljen za bezbjedan i siguran rad na radnom mjestu:  </w:t>
      </w:r>
    </w:p>
    <w:p w14:paraId="3D3B41B4" w14:textId="77777777" w:rsidR="008D7B0A" w:rsidRDefault="008D7B0A" w:rsidP="00CB5DA0">
      <w:pPr>
        <w:tabs>
          <w:tab w:val="left" w:pos="1535"/>
        </w:tabs>
        <w:spacing w:line="360" w:lineRule="auto"/>
        <w:jc w:val="center"/>
        <w:rPr>
          <w:b/>
          <w:sz w:val="24"/>
        </w:rPr>
      </w:pPr>
    </w:p>
    <w:p w14:paraId="1804B477" w14:textId="7F2B5A7C" w:rsidR="00CB5DA0" w:rsidRPr="0064101F" w:rsidRDefault="00675415" w:rsidP="00CB5DA0">
      <w:pPr>
        <w:tabs>
          <w:tab w:val="left" w:pos="1535"/>
        </w:tabs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64101F">
        <w:rPr>
          <w:b/>
          <w:sz w:val="28"/>
          <w:szCs w:val="28"/>
        </w:rPr>
        <w:t>&lt;&lt;</w:t>
      </w:r>
      <w:r w:rsidR="00E7567F" w:rsidRPr="0064101F">
        <w:rPr>
          <w:b/>
          <w:sz w:val="28"/>
          <w:szCs w:val="28"/>
        </w:rPr>
        <w:t>vrsta_posla</w:t>
      </w:r>
      <w:r w:rsidRPr="0064101F">
        <w:rPr>
          <w:b/>
          <w:sz w:val="28"/>
          <w:szCs w:val="28"/>
        </w:rPr>
        <w:t>&gt;&gt;</w:t>
      </w:r>
    </w:p>
    <w:p w14:paraId="078C09EF" w14:textId="77777777" w:rsidR="00D4163F" w:rsidRDefault="00D4163F" w:rsidP="00D4163F">
      <w:pPr>
        <w:pStyle w:val="NoSpacing"/>
      </w:pPr>
    </w:p>
    <w:p w14:paraId="2265BAFE" w14:textId="77777777" w:rsidR="00D4163F" w:rsidRDefault="00D4163F" w:rsidP="00D4163F">
      <w:pPr>
        <w:pStyle w:val="NoSpacing"/>
      </w:pPr>
    </w:p>
    <w:p w14:paraId="33C35959" w14:textId="77777777" w:rsidR="00D4163F" w:rsidRDefault="00D4163F" w:rsidP="00D4163F">
      <w:pPr>
        <w:pStyle w:val="NoSpacing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55"/>
        <w:gridCol w:w="1640"/>
        <w:gridCol w:w="2098"/>
      </w:tblGrid>
      <w:tr w:rsidR="000538FF" w14:paraId="149C2C44" w14:textId="77777777" w:rsidTr="00446C02">
        <w:tc>
          <w:tcPr>
            <w:tcW w:w="4405" w:type="dxa"/>
            <w:gridSpan w:val="2"/>
            <w:tcBorders>
              <w:bottom w:val="single" w:sz="4" w:space="0" w:color="auto"/>
            </w:tcBorders>
          </w:tcPr>
          <w:p w14:paraId="61D6EE08" w14:textId="03EB92D6" w:rsidR="000538FF" w:rsidRPr="00446C02" w:rsidRDefault="000538FF" w:rsidP="00D16FFE">
            <w:pPr>
              <w:pStyle w:val="NoSpacing"/>
              <w:jc w:val="center"/>
            </w:pPr>
            <w:r w:rsidRPr="00446C02">
              <w:rPr>
                <w:b/>
                <w:sz w:val="24"/>
              </w:rPr>
              <w:t xml:space="preserve">&lt;&lt;datum_dokumenta&gt;&gt; </w:t>
            </w:r>
            <w:r w:rsidRPr="00446C02">
              <w:rPr>
                <w:bCs/>
                <w:sz w:val="24"/>
              </w:rPr>
              <w:t>godine, Sarajevo</w:t>
            </w:r>
          </w:p>
        </w:tc>
        <w:tc>
          <w:tcPr>
            <w:tcW w:w="1640" w:type="dxa"/>
          </w:tcPr>
          <w:p w14:paraId="163ACE4B" w14:textId="050C6A51" w:rsidR="000538FF" w:rsidRPr="00685E04" w:rsidRDefault="000538FF" w:rsidP="00D4163F">
            <w:pPr>
              <w:pStyle w:val="NoSpacing"/>
              <w:rPr>
                <w:sz w:val="24"/>
                <w:szCs w:val="24"/>
              </w:rPr>
            </w:pPr>
            <w:r w:rsidRPr="00685E04">
              <w:rPr>
                <w:sz w:val="24"/>
                <w:szCs w:val="24"/>
              </w:rPr>
              <w:t xml:space="preserve"> </w:t>
            </w:r>
            <w:r w:rsidR="00685E04">
              <w:rPr>
                <w:sz w:val="24"/>
                <w:szCs w:val="24"/>
              </w:rPr>
              <w:t xml:space="preserve">       </w:t>
            </w:r>
            <w:r w:rsidRPr="00685E04">
              <w:rPr>
                <w:sz w:val="24"/>
                <w:szCs w:val="24"/>
              </w:rPr>
              <w:t>M</w:t>
            </w:r>
            <w:r w:rsidR="00685E04" w:rsidRPr="00685E04">
              <w:rPr>
                <w:sz w:val="24"/>
                <w:szCs w:val="24"/>
              </w:rPr>
              <w:t>P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6908E092" w14:textId="77777777" w:rsidR="000538FF" w:rsidRDefault="000538FF" w:rsidP="00D16FFE">
            <w:pPr>
              <w:pStyle w:val="NoSpacing"/>
              <w:jc w:val="center"/>
            </w:pPr>
          </w:p>
        </w:tc>
      </w:tr>
      <w:tr w:rsidR="000538FF" w14:paraId="1838B59A" w14:textId="77777777" w:rsidTr="00446C02">
        <w:tc>
          <w:tcPr>
            <w:tcW w:w="4050" w:type="dxa"/>
          </w:tcPr>
          <w:p w14:paraId="465ADD68" w14:textId="5A7080BB" w:rsidR="000538FF" w:rsidRPr="00685E04" w:rsidRDefault="00482080" w:rsidP="00D16FFE">
            <w:pPr>
              <w:pStyle w:val="NoSpacing"/>
              <w:jc w:val="center"/>
              <w:rPr>
                <w:sz w:val="24"/>
                <w:szCs w:val="24"/>
              </w:rPr>
            </w:pPr>
            <w:r w:rsidRPr="00685E04">
              <w:rPr>
                <w:sz w:val="24"/>
                <w:szCs w:val="24"/>
              </w:rPr>
              <w:t>datum i mjesto izdavanja uvjerenja</w:t>
            </w:r>
          </w:p>
        </w:tc>
        <w:tc>
          <w:tcPr>
            <w:tcW w:w="1995" w:type="dxa"/>
            <w:gridSpan w:val="2"/>
          </w:tcPr>
          <w:p w14:paraId="62D53909" w14:textId="77777777" w:rsidR="000538FF" w:rsidRDefault="000538FF" w:rsidP="00D4163F">
            <w:pPr>
              <w:pStyle w:val="NoSpacing"/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626B0888" w14:textId="29075AE7" w:rsidR="004C5DAD" w:rsidRPr="00EB7639" w:rsidRDefault="004C5DAD" w:rsidP="00D16FFE">
            <w:pPr>
              <w:tabs>
                <w:tab w:val="left" w:pos="1535"/>
              </w:tabs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m</w:t>
            </w:r>
            <w:r w:rsidRPr="00EB7639">
              <w:rPr>
                <w:b/>
                <w:sz w:val="24"/>
              </w:rPr>
              <w:t>r.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Rašid Talić</w:t>
            </w:r>
          </w:p>
          <w:p w14:paraId="28F9F4FF" w14:textId="77777777" w:rsidR="000538FF" w:rsidRDefault="000538FF" w:rsidP="00D16FFE">
            <w:pPr>
              <w:pStyle w:val="NoSpacing"/>
              <w:jc w:val="center"/>
            </w:pPr>
          </w:p>
        </w:tc>
      </w:tr>
      <w:tr w:rsidR="00446C02" w14:paraId="163E02EC" w14:textId="77777777" w:rsidTr="00446C02">
        <w:tc>
          <w:tcPr>
            <w:tcW w:w="4050" w:type="dxa"/>
          </w:tcPr>
          <w:p w14:paraId="5A22506B" w14:textId="77777777" w:rsidR="00446C02" w:rsidRDefault="00446C02" w:rsidP="00D416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95" w:type="dxa"/>
            <w:gridSpan w:val="2"/>
          </w:tcPr>
          <w:p w14:paraId="7173EDE9" w14:textId="77777777" w:rsidR="00446C02" w:rsidRDefault="00446C02" w:rsidP="00D4163F">
            <w:pPr>
              <w:pStyle w:val="NoSpacing"/>
            </w:pPr>
          </w:p>
        </w:tc>
        <w:tc>
          <w:tcPr>
            <w:tcW w:w="2098" w:type="dxa"/>
          </w:tcPr>
          <w:p w14:paraId="077B0A12" w14:textId="1A372903" w:rsidR="00446C02" w:rsidRDefault="00446C02" w:rsidP="00D16FFE">
            <w:pPr>
              <w:tabs>
                <w:tab w:val="left" w:pos="153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Direktor</w:t>
            </w:r>
          </w:p>
        </w:tc>
      </w:tr>
    </w:tbl>
    <w:p w14:paraId="68477236" w14:textId="77777777" w:rsidR="00D4163F" w:rsidRDefault="00D4163F" w:rsidP="00D4163F">
      <w:pPr>
        <w:pStyle w:val="NoSpacing"/>
      </w:pPr>
    </w:p>
    <w:sectPr w:rsidR="00D4163F" w:rsidSect="00AF511C">
      <w:headerReference w:type="default" r:id="rId7"/>
      <w:footerReference w:type="default" r:id="rId8"/>
      <w:pgSz w:w="11906" w:h="16838" w:code="9"/>
      <w:pgMar w:top="1417" w:right="1417" w:bottom="1417" w:left="1417" w:header="56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3D9D6" w14:textId="77777777" w:rsidR="009C60D8" w:rsidRDefault="009C60D8">
      <w:r>
        <w:separator/>
      </w:r>
    </w:p>
  </w:endnote>
  <w:endnote w:type="continuationSeparator" w:id="0">
    <w:p w14:paraId="145191F2" w14:textId="77777777" w:rsidR="009C60D8" w:rsidRDefault="009C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B28A7" w14:textId="5E67C638" w:rsidR="00837DCF" w:rsidRPr="00615A34" w:rsidRDefault="005C6416">
    <w:pPr>
      <w:pStyle w:val="Footer"/>
      <w:jc w:val="center"/>
      <w:rPr>
        <w:rFonts w:ascii="Book Antiqua" w:hAnsi="Book Antiqua"/>
        <w:sz w:val="16"/>
      </w:rPr>
    </w:pPr>
    <w:r w:rsidRPr="00615A34">
      <w:rPr>
        <w:rFonts w:ascii="Book Antiqua" w:hAnsi="Book Antiqua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0EF9DAC" wp14:editId="0D1E4C74">
              <wp:simplePos x="0" y="0"/>
              <wp:positionH relativeFrom="column">
                <wp:posOffset>-577215</wp:posOffset>
              </wp:positionH>
              <wp:positionV relativeFrom="paragraph">
                <wp:posOffset>-29210</wp:posOffset>
              </wp:positionV>
              <wp:extent cx="7223760" cy="0"/>
              <wp:effectExtent l="0" t="0" r="0" b="0"/>
              <wp:wrapNone/>
              <wp:docPr id="92055097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237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3513D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45pt,-2.3pt" to="523.3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" o:allowincell="f"/>
          </w:pict>
        </mc:Fallback>
      </mc:AlternateContent>
    </w:r>
    <w:r w:rsidRPr="00615A34">
      <w:rPr>
        <w:rFonts w:ascii="Book Antiqua" w:hAnsi="Book Antiqua"/>
        <w:noProof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380C9FE" wp14:editId="2A94C808">
              <wp:simplePos x="0" y="0"/>
              <wp:positionH relativeFrom="column">
                <wp:posOffset>-177165</wp:posOffset>
              </wp:positionH>
              <wp:positionV relativeFrom="paragraph">
                <wp:posOffset>-29210</wp:posOffset>
              </wp:positionV>
              <wp:extent cx="6675120" cy="0"/>
              <wp:effectExtent l="0" t="0" r="0" b="0"/>
              <wp:wrapNone/>
              <wp:docPr id="722301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37BCB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-2.3pt" to="511.6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" o:allowincell="f"/>
          </w:pict>
        </mc:Fallback>
      </mc:AlternateContent>
    </w:r>
    <w:r w:rsidR="00837DCF" w:rsidRPr="00615A34">
      <w:rPr>
        <w:rFonts w:ascii="Book Antiqua" w:hAnsi="Book Antiqua"/>
        <w:sz w:val="16"/>
      </w:rPr>
      <w:t xml:space="preserve">Maher d.o.o. Sarajevo, adresa </w:t>
    </w:r>
    <w:r w:rsidR="00705C2F">
      <w:rPr>
        <w:rFonts w:ascii="Book Antiqua" w:hAnsi="Book Antiqua"/>
        <w:sz w:val="16"/>
      </w:rPr>
      <w:t>Muhameda ef. Pandže br. 61</w:t>
    </w:r>
    <w:r w:rsidR="00837DCF" w:rsidRPr="00615A34">
      <w:rPr>
        <w:rFonts w:ascii="Book Antiqua" w:hAnsi="Book Antiqua"/>
        <w:sz w:val="16"/>
      </w:rPr>
      <w:t>, 71 000 Sarajevo.</w:t>
    </w:r>
  </w:p>
  <w:p w14:paraId="2A8387AE" w14:textId="77777777" w:rsidR="00837DCF" w:rsidRPr="00615A34" w:rsidRDefault="00837DCF">
    <w:pPr>
      <w:pStyle w:val="Footer"/>
      <w:jc w:val="center"/>
      <w:rPr>
        <w:rFonts w:ascii="Book Antiqua" w:hAnsi="Book Antiqua"/>
        <w:sz w:val="16"/>
      </w:rPr>
    </w:pPr>
    <w:r w:rsidRPr="00615A34">
      <w:rPr>
        <w:rFonts w:ascii="Book Antiqua" w:hAnsi="Book Antiqua"/>
        <w:sz w:val="16"/>
      </w:rPr>
      <w:t xml:space="preserve">Kontakt telefon: +387 33 218 373, fax: +387 33 218 374, mob: +387 61 367 687, e-mail: </w:t>
    </w:r>
    <w:hyperlink r:id="rId1" w:history="1">
      <w:r w:rsidR="00615A34" w:rsidRPr="00615A34">
        <w:rPr>
          <w:rStyle w:val="Hyperlink"/>
          <w:rFonts w:ascii="Book Antiqua" w:hAnsi="Book Antiqua"/>
          <w:sz w:val="16"/>
        </w:rPr>
        <w:t>maher@bih.net.ba</w:t>
      </w:r>
    </w:hyperlink>
    <w:r w:rsidR="00615A34" w:rsidRPr="00615A34">
      <w:rPr>
        <w:rFonts w:ascii="Book Antiqua" w:hAnsi="Book Antiqua"/>
        <w:sz w:val="16"/>
      </w:rPr>
      <w:t xml:space="preserve"> </w:t>
    </w:r>
  </w:p>
  <w:p w14:paraId="12F8DF2D" w14:textId="77777777" w:rsidR="00C265E7" w:rsidRPr="00615A34" w:rsidRDefault="00383B2B">
    <w:pPr>
      <w:pStyle w:val="Footer"/>
      <w:jc w:val="center"/>
      <w:rPr>
        <w:rFonts w:ascii="Book Antiqua" w:hAnsi="Book Antiqua"/>
        <w:sz w:val="16"/>
      </w:rPr>
    </w:pPr>
    <w:r w:rsidRPr="00615A34">
      <w:rPr>
        <w:rFonts w:ascii="Book Antiqua" w:hAnsi="Book Antiqua"/>
        <w:sz w:val="16"/>
      </w:rPr>
      <w:t>www.maher.com.ba</w:t>
    </w:r>
    <w:r w:rsidR="00C265E7" w:rsidRPr="00615A34">
      <w:rPr>
        <w:rFonts w:ascii="Book Antiqua" w:hAnsi="Book Antiqua"/>
        <w:sz w:val="16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180A1" w14:textId="77777777" w:rsidR="009C60D8" w:rsidRDefault="009C60D8">
      <w:r>
        <w:separator/>
      </w:r>
    </w:p>
  </w:footnote>
  <w:footnote w:type="continuationSeparator" w:id="0">
    <w:p w14:paraId="33C16511" w14:textId="77777777" w:rsidR="009C60D8" w:rsidRDefault="009C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75D92" w14:textId="07094B8E" w:rsidR="001469AE" w:rsidRPr="00615A34" w:rsidRDefault="005C6416" w:rsidP="001469AE">
    <w:pPr>
      <w:pStyle w:val="Header"/>
      <w:rPr>
        <w:rFonts w:ascii="Book Antiqua" w:hAnsi="Book Antiqua" w:cs="Arial"/>
        <w:color w:val="FF0000"/>
        <w:sz w:val="22"/>
      </w:rPr>
    </w:pPr>
    <w:r w:rsidRPr="00615A34">
      <w:rPr>
        <w:rFonts w:ascii="Book Antiqua" w:hAnsi="Book Antiqua" w:cs="Arial"/>
        <w:noProof/>
        <w:color w:val="FF0000"/>
        <w:sz w:val="22"/>
      </w:rPr>
      <w:drawing>
        <wp:anchor distT="0" distB="0" distL="114300" distR="114300" simplePos="0" relativeHeight="251658752" behindDoc="0" locked="0" layoutInCell="1" allowOverlap="1" wp14:anchorId="7E93389B" wp14:editId="5CFA3D2A">
          <wp:simplePos x="0" y="0"/>
          <wp:positionH relativeFrom="margin">
            <wp:posOffset>5243830</wp:posOffset>
          </wp:positionH>
          <wp:positionV relativeFrom="margin">
            <wp:posOffset>-676275</wp:posOffset>
          </wp:positionV>
          <wp:extent cx="869950" cy="1127760"/>
          <wp:effectExtent l="0" t="0" r="0" b="0"/>
          <wp:wrapSquare wrapText="bothSides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95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9AE" w:rsidRPr="00615A34">
      <w:rPr>
        <w:rFonts w:ascii="Book Antiqua" w:hAnsi="Book Antiqua" w:cs="Arial"/>
        <w:color w:val="FF0000"/>
        <w:sz w:val="22"/>
      </w:rPr>
      <w:t>PREDUZEĆE ZA PROIZVODNJU, PROJEKTIRANJE,</w:t>
    </w:r>
  </w:p>
  <w:p w14:paraId="488D9BC8" w14:textId="77777777" w:rsidR="00C265E7" w:rsidRPr="00615A34" w:rsidRDefault="001469AE" w:rsidP="00615A34">
    <w:pPr>
      <w:pStyle w:val="Header"/>
      <w:pBdr>
        <w:bottom w:val="single" w:sz="4" w:space="1" w:color="auto"/>
      </w:pBdr>
      <w:rPr>
        <w:rFonts w:ascii="Book Antiqua" w:hAnsi="Book Antiqua" w:cs="Arial"/>
        <w:color w:val="FF0000"/>
        <w:sz w:val="22"/>
      </w:rPr>
    </w:pPr>
    <w:r w:rsidRPr="00615A34">
      <w:rPr>
        <w:rFonts w:ascii="Book Antiqua" w:hAnsi="Book Antiqua" w:cs="Arial"/>
        <w:color w:val="FF0000"/>
        <w:sz w:val="22"/>
      </w:rPr>
      <w:t xml:space="preserve">INŽINJERING, TRGOVINU I ZASTUPANJE D.O.O. </w:t>
    </w:r>
    <w:r w:rsidR="00615A34">
      <w:rPr>
        <w:rFonts w:ascii="Book Antiqua" w:hAnsi="Book Antiqua" w:cs="Arial"/>
        <w:color w:val="FF0000"/>
        <w:sz w:val="22"/>
      </w:rPr>
      <w:t>SARAJEVO</w:t>
    </w:r>
    <w:r w:rsidRPr="00615A34">
      <w:rPr>
        <w:rFonts w:ascii="Book Antiqua" w:hAnsi="Book Antiqua" w:cs="Arial"/>
        <w:sz w:val="22"/>
      </w:rPr>
      <w:t xml:space="preserve">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A0377"/>
    <w:multiLevelType w:val="hybridMultilevel"/>
    <w:tmpl w:val="13A62684"/>
    <w:lvl w:ilvl="0" w:tplc="7E5C0A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1F68"/>
    <w:multiLevelType w:val="hybridMultilevel"/>
    <w:tmpl w:val="44143DCE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23A65"/>
    <w:multiLevelType w:val="hybridMultilevel"/>
    <w:tmpl w:val="C92AE09A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30DA"/>
    <w:multiLevelType w:val="hybridMultilevel"/>
    <w:tmpl w:val="2B24666E"/>
    <w:lvl w:ilvl="0" w:tplc="D97CE93C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93453"/>
    <w:multiLevelType w:val="hybridMultilevel"/>
    <w:tmpl w:val="06A8CFCA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E7B67"/>
    <w:multiLevelType w:val="hybridMultilevel"/>
    <w:tmpl w:val="06A64E8C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D3376"/>
    <w:multiLevelType w:val="hybridMultilevel"/>
    <w:tmpl w:val="C324DB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36B9D"/>
    <w:multiLevelType w:val="hybridMultilevel"/>
    <w:tmpl w:val="C68EAB8A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1E3032"/>
    <w:multiLevelType w:val="hybridMultilevel"/>
    <w:tmpl w:val="5AA85D50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37D61"/>
    <w:multiLevelType w:val="hybridMultilevel"/>
    <w:tmpl w:val="6C66239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381"/>
    <w:multiLevelType w:val="hybridMultilevel"/>
    <w:tmpl w:val="5C4EA702"/>
    <w:lvl w:ilvl="0" w:tplc="40FA4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B67A2"/>
    <w:multiLevelType w:val="hybridMultilevel"/>
    <w:tmpl w:val="7AFCA266"/>
    <w:lvl w:ilvl="0" w:tplc="8C8A0D5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F46AA8"/>
    <w:multiLevelType w:val="hybridMultilevel"/>
    <w:tmpl w:val="0554A844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C3FA8"/>
    <w:multiLevelType w:val="hybridMultilevel"/>
    <w:tmpl w:val="3968BF3A"/>
    <w:lvl w:ilvl="0" w:tplc="40FA4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835043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518038680">
    <w:abstractNumId w:val="14"/>
  </w:num>
  <w:num w:numId="3" w16cid:durableId="290982324">
    <w:abstractNumId w:val="7"/>
  </w:num>
  <w:num w:numId="4" w16cid:durableId="1693604320">
    <w:abstractNumId w:val="10"/>
  </w:num>
  <w:num w:numId="5" w16cid:durableId="623075948">
    <w:abstractNumId w:val="1"/>
  </w:num>
  <w:num w:numId="6" w16cid:durableId="419448725">
    <w:abstractNumId w:val="12"/>
  </w:num>
  <w:num w:numId="7" w16cid:durableId="1537429333">
    <w:abstractNumId w:val="4"/>
  </w:num>
  <w:num w:numId="8" w16cid:durableId="1029911105">
    <w:abstractNumId w:val="8"/>
  </w:num>
  <w:num w:numId="9" w16cid:durableId="666245971">
    <w:abstractNumId w:val="3"/>
  </w:num>
  <w:num w:numId="10" w16cid:durableId="1813474739">
    <w:abstractNumId w:val="2"/>
  </w:num>
  <w:num w:numId="11" w16cid:durableId="937564261">
    <w:abstractNumId w:val="9"/>
  </w:num>
  <w:num w:numId="12" w16cid:durableId="244340497">
    <w:abstractNumId w:val="13"/>
  </w:num>
  <w:num w:numId="13" w16cid:durableId="1894274162">
    <w:abstractNumId w:val="5"/>
  </w:num>
  <w:num w:numId="14" w16cid:durableId="1513643190">
    <w:abstractNumId w:val="6"/>
  </w:num>
  <w:num w:numId="15" w16cid:durableId="22140700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5C"/>
    <w:rsid w:val="0000005F"/>
    <w:rsid w:val="000016A6"/>
    <w:rsid w:val="00002817"/>
    <w:rsid w:val="00002DBB"/>
    <w:rsid w:val="00003958"/>
    <w:rsid w:val="00003A62"/>
    <w:rsid w:val="00004ADF"/>
    <w:rsid w:val="000055CE"/>
    <w:rsid w:val="00005E0D"/>
    <w:rsid w:val="00007637"/>
    <w:rsid w:val="00007BA8"/>
    <w:rsid w:val="0001044D"/>
    <w:rsid w:val="00010A58"/>
    <w:rsid w:val="00011053"/>
    <w:rsid w:val="00011891"/>
    <w:rsid w:val="00012AE2"/>
    <w:rsid w:val="00012AF1"/>
    <w:rsid w:val="00012B87"/>
    <w:rsid w:val="00012E9D"/>
    <w:rsid w:val="0001308A"/>
    <w:rsid w:val="00013D07"/>
    <w:rsid w:val="0001446A"/>
    <w:rsid w:val="0001451D"/>
    <w:rsid w:val="000148A8"/>
    <w:rsid w:val="0001595F"/>
    <w:rsid w:val="00015AAE"/>
    <w:rsid w:val="0001609C"/>
    <w:rsid w:val="00016526"/>
    <w:rsid w:val="000169B7"/>
    <w:rsid w:val="00017E2D"/>
    <w:rsid w:val="000201C2"/>
    <w:rsid w:val="0002035C"/>
    <w:rsid w:val="000209EF"/>
    <w:rsid w:val="00020B28"/>
    <w:rsid w:val="00020D44"/>
    <w:rsid w:val="00020DEE"/>
    <w:rsid w:val="00020E07"/>
    <w:rsid w:val="0002102E"/>
    <w:rsid w:val="0002123A"/>
    <w:rsid w:val="00021C17"/>
    <w:rsid w:val="00021D4E"/>
    <w:rsid w:val="0002231E"/>
    <w:rsid w:val="000224AC"/>
    <w:rsid w:val="000225CC"/>
    <w:rsid w:val="000227C1"/>
    <w:rsid w:val="00023125"/>
    <w:rsid w:val="00023C2E"/>
    <w:rsid w:val="00023D05"/>
    <w:rsid w:val="0002517B"/>
    <w:rsid w:val="00025812"/>
    <w:rsid w:val="00025DE7"/>
    <w:rsid w:val="00026440"/>
    <w:rsid w:val="0002676A"/>
    <w:rsid w:val="00026C41"/>
    <w:rsid w:val="000271B7"/>
    <w:rsid w:val="00027716"/>
    <w:rsid w:val="00027931"/>
    <w:rsid w:val="000315E5"/>
    <w:rsid w:val="00031C8D"/>
    <w:rsid w:val="0003243D"/>
    <w:rsid w:val="000327DD"/>
    <w:rsid w:val="00032A20"/>
    <w:rsid w:val="000332EB"/>
    <w:rsid w:val="0003367B"/>
    <w:rsid w:val="00033EC2"/>
    <w:rsid w:val="00034109"/>
    <w:rsid w:val="0003431A"/>
    <w:rsid w:val="000343B0"/>
    <w:rsid w:val="000356F3"/>
    <w:rsid w:val="000360B8"/>
    <w:rsid w:val="00037887"/>
    <w:rsid w:val="0004023F"/>
    <w:rsid w:val="0004038C"/>
    <w:rsid w:val="00040511"/>
    <w:rsid w:val="00040874"/>
    <w:rsid w:val="00041605"/>
    <w:rsid w:val="00041BBB"/>
    <w:rsid w:val="00041C61"/>
    <w:rsid w:val="000420E2"/>
    <w:rsid w:val="00042158"/>
    <w:rsid w:val="0004286D"/>
    <w:rsid w:val="00042BE6"/>
    <w:rsid w:val="00042F12"/>
    <w:rsid w:val="00044128"/>
    <w:rsid w:val="00044364"/>
    <w:rsid w:val="00044EA5"/>
    <w:rsid w:val="00044FFF"/>
    <w:rsid w:val="000451B3"/>
    <w:rsid w:val="00045F26"/>
    <w:rsid w:val="0004704E"/>
    <w:rsid w:val="00047ADB"/>
    <w:rsid w:val="00047C84"/>
    <w:rsid w:val="00047D1E"/>
    <w:rsid w:val="00050E77"/>
    <w:rsid w:val="00050EE2"/>
    <w:rsid w:val="00051221"/>
    <w:rsid w:val="000514F7"/>
    <w:rsid w:val="000516D9"/>
    <w:rsid w:val="00051EB9"/>
    <w:rsid w:val="00052A37"/>
    <w:rsid w:val="00053063"/>
    <w:rsid w:val="000538FF"/>
    <w:rsid w:val="00053979"/>
    <w:rsid w:val="000539F3"/>
    <w:rsid w:val="00053E51"/>
    <w:rsid w:val="0005431C"/>
    <w:rsid w:val="00054D00"/>
    <w:rsid w:val="0005571E"/>
    <w:rsid w:val="00057872"/>
    <w:rsid w:val="00057F3F"/>
    <w:rsid w:val="00060A3A"/>
    <w:rsid w:val="00060A56"/>
    <w:rsid w:val="00061DB1"/>
    <w:rsid w:val="00061F16"/>
    <w:rsid w:val="00061F35"/>
    <w:rsid w:val="00062196"/>
    <w:rsid w:val="00062546"/>
    <w:rsid w:val="00062D2D"/>
    <w:rsid w:val="0006372C"/>
    <w:rsid w:val="00063B14"/>
    <w:rsid w:val="00063EA6"/>
    <w:rsid w:val="00063EAE"/>
    <w:rsid w:val="0006462D"/>
    <w:rsid w:val="00064D2E"/>
    <w:rsid w:val="00065454"/>
    <w:rsid w:val="000657AC"/>
    <w:rsid w:val="000658AB"/>
    <w:rsid w:val="00065C18"/>
    <w:rsid w:val="00065DE2"/>
    <w:rsid w:val="00065F1D"/>
    <w:rsid w:val="00066261"/>
    <w:rsid w:val="0006638E"/>
    <w:rsid w:val="000663C4"/>
    <w:rsid w:val="0006788D"/>
    <w:rsid w:val="00070042"/>
    <w:rsid w:val="00071015"/>
    <w:rsid w:val="0007167F"/>
    <w:rsid w:val="00071864"/>
    <w:rsid w:val="000719CC"/>
    <w:rsid w:val="0007207C"/>
    <w:rsid w:val="00072667"/>
    <w:rsid w:val="00072E44"/>
    <w:rsid w:val="00072F24"/>
    <w:rsid w:val="000731B6"/>
    <w:rsid w:val="00074E7C"/>
    <w:rsid w:val="00075135"/>
    <w:rsid w:val="00075D0B"/>
    <w:rsid w:val="000761A5"/>
    <w:rsid w:val="0007664F"/>
    <w:rsid w:val="00076DC2"/>
    <w:rsid w:val="000773D4"/>
    <w:rsid w:val="000803D0"/>
    <w:rsid w:val="00080C29"/>
    <w:rsid w:val="00081202"/>
    <w:rsid w:val="00081B79"/>
    <w:rsid w:val="00081DBD"/>
    <w:rsid w:val="000820F5"/>
    <w:rsid w:val="000825F0"/>
    <w:rsid w:val="00082654"/>
    <w:rsid w:val="00082805"/>
    <w:rsid w:val="00082C00"/>
    <w:rsid w:val="00084892"/>
    <w:rsid w:val="000851A6"/>
    <w:rsid w:val="00085F99"/>
    <w:rsid w:val="00086BB7"/>
    <w:rsid w:val="000870DF"/>
    <w:rsid w:val="00087718"/>
    <w:rsid w:val="000901D2"/>
    <w:rsid w:val="000902D7"/>
    <w:rsid w:val="0009075C"/>
    <w:rsid w:val="00091190"/>
    <w:rsid w:val="000917BC"/>
    <w:rsid w:val="0009222B"/>
    <w:rsid w:val="00093B17"/>
    <w:rsid w:val="00093D43"/>
    <w:rsid w:val="00095196"/>
    <w:rsid w:val="000957F9"/>
    <w:rsid w:val="00096365"/>
    <w:rsid w:val="0009646E"/>
    <w:rsid w:val="00097003"/>
    <w:rsid w:val="000976DB"/>
    <w:rsid w:val="000A09E4"/>
    <w:rsid w:val="000A0C76"/>
    <w:rsid w:val="000A221B"/>
    <w:rsid w:val="000A3015"/>
    <w:rsid w:val="000A3555"/>
    <w:rsid w:val="000A3886"/>
    <w:rsid w:val="000A436C"/>
    <w:rsid w:val="000A4F52"/>
    <w:rsid w:val="000A6670"/>
    <w:rsid w:val="000A7542"/>
    <w:rsid w:val="000A754F"/>
    <w:rsid w:val="000B029D"/>
    <w:rsid w:val="000B0F14"/>
    <w:rsid w:val="000B10DD"/>
    <w:rsid w:val="000B1159"/>
    <w:rsid w:val="000B1BFC"/>
    <w:rsid w:val="000B342F"/>
    <w:rsid w:val="000B39E8"/>
    <w:rsid w:val="000B4244"/>
    <w:rsid w:val="000B439F"/>
    <w:rsid w:val="000B4D09"/>
    <w:rsid w:val="000B4DE7"/>
    <w:rsid w:val="000B4E17"/>
    <w:rsid w:val="000B51C3"/>
    <w:rsid w:val="000B5455"/>
    <w:rsid w:val="000B6248"/>
    <w:rsid w:val="000B6BAF"/>
    <w:rsid w:val="000B6D03"/>
    <w:rsid w:val="000C052D"/>
    <w:rsid w:val="000C07F4"/>
    <w:rsid w:val="000C1366"/>
    <w:rsid w:val="000C159D"/>
    <w:rsid w:val="000C1732"/>
    <w:rsid w:val="000C2190"/>
    <w:rsid w:val="000C24D1"/>
    <w:rsid w:val="000C28EF"/>
    <w:rsid w:val="000C317C"/>
    <w:rsid w:val="000C3BF5"/>
    <w:rsid w:val="000C48E1"/>
    <w:rsid w:val="000C4A70"/>
    <w:rsid w:val="000C5680"/>
    <w:rsid w:val="000C59C7"/>
    <w:rsid w:val="000C5F7B"/>
    <w:rsid w:val="000C6299"/>
    <w:rsid w:val="000C6429"/>
    <w:rsid w:val="000C659F"/>
    <w:rsid w:val="000C6FCE"/>
    <w:rsid w:val="000C70CD"/>
    <w:rsid w:val="000C741F"/>
    <w:rsid w:val="000C765A"/>
    <w:rsid w:val="000D01C4"/>
    <w:rsid w:val="000D0403"/>
    <w:rsid w:val="000D0678"/>
    <w:rsid w:val="000D074C"/>
    <w:rsid w:val="000D2393"/>
    <w:rsid w:val="000D286E"/>
    <w:rsid w:val="000D2FCC"/>
    <w:rsid w:val="000D34DA"/>
    <w:rsid w:val="000D3522"/>
    <w:rsid w:val="000D366A"/>
    <w:rsid w:val="000D3D6E"/>
    <w:rsid w:val="000D4EB6"/>
    <w:rsid w:val="000D5922"/>
    <w:rsid w:val="000D5F9E"/>
    <w:rsid w:val="000D6324"/>
    <w:rsid w:val="000D6682"/>
    <w:rsid w:val="000D713E"/>
    <w:rsid w:val="000D7C7A"/>
    <w:rsid w:val="000D7C7D"/>
    <w:rsid w:val="000D7D97"/>
    <w:rsid w:val="000E136D"/>
    <w:rsid w:val="000E1530"/>
    <w:rsid w:val="000E28B9"/>
    <w:rsid w:val="000E2ABB"/>
    <w:rsid w:val="000E309D"/>
    <w:rsid w:val="000E30AA"/>
    <w:rsid w:val="000E357F"/>
    <w:rsid w:val="000E381A"/>
    <w:rsid w:val="000E51CF"/>
    <w:rsid w:val="000E5609"/>
    <w:rsid w:val="000E62F1"/>
    <w:rsid w:val="000E66C9"/>
    <w:rsid w:val="000E796D"/>
    <w:rsid w:val="000F14F7"/>
    <w:rsid w:val="000F23A2"/>
    <w:rsid w:val="000F2D41"/>
    <w:rsid w:val="000F3071"/>
    <w:rsid w:val="000F30CF"/>
    <w:rsid w:val="000F3D99"/>
    <w:rsid w:val="000F438C"/>
    <w:rsid w:val="000F449F"/>
    <w:rsid w:val="000F4F16"/>
    <w:rsid w:val="000F517B"/>
    <w:rsid w:val="000F558D"/>
    <w:rsid w:val="000F5748"/>
    <w:rsid w:val="000F5933"/>
    <w:rsid w:val="000F5BF6"/>
    <w:rsid w:val="000F6801"/>
    <w:rsid w:val="000F6812"/>
    <w:rsid w:val="000F6CC6"/>
    <w:rsid w:val="000F6D0A"/>
    <w:rsid w:val="000F6D8E"/>
    <w:rsid w:val="000F7B50"/>
    <w:rsid w:val="001004AB"/>
    <w:rsid w:val="00100AA4"/>
    <w:rsid w:val="001020B3"/>
    <w:rsid w:val="00103D62"/>
    <w:rsid w:val="00103E62"/>
    <w:rsid w:val="00104461"/>
    <w:rsid w:val="00104F87"/>
    <w:rsid w:val="00105417"/>
    <w:rsid w:val="00105B6D"/>
    <w:rsid w:val="00105D8F"/>
    <w:rsid w:val="00105E0F"/>
    <w:rsid w:val="00107914"/>
    <w:rsid w:val="001109FA"/>
    <w:rsid w:val="00110BB4"/>
    <w:rsid w:val="00111093"/>
    <w:rsid w:val="00111F38"/>
    <w:rsid w:val="00112254"/>
    <w:rsid w:val="00113155"/>
    <w:rsid w:val="00114927"/>
    <w:rsid w:val="00114C5E"/>
    <w:rsid w:val="00114D03"/>
    <w:rsid w:val="00114EBB"/>
    <w:rsid w:val="0011506E"/>
    <w:rsid w:val="001166A0"/>
    <w:rsid w:val="00116969"/>
    <w:rsid w:val="001169F3"/>
    <w:rsid w:val="00116F42"/>
    <w:rsid w:val="001171F6"/>
    <w:rsid w:val="001200E0"/>
    <w:rsid w:val="00120A9A"/>
    <w:rsid w:val="00121A31"/>
    <w:rsid w:val="00121BA2"/>
    <w:rsid w:val="0012214C"/>
    <w:rsid w:val="00122252"/>
    <w:rsid w:val="0012345E"/>
    <w:rsid w:val="00123845"/>
    <w:rsid w:val="00123FEF"/>
    <w:rsid w:val="00124A5A"/>
    <w:rsid w:val="0012524A"/>
    <w:rsid w:val="00125CC0"/>
    <w:rsid w:val="001268DB"/>
    <w:rsid w:val="00126954"/>
    <w:rsid w:val="0012724A"/>
    <w:rsid w:val="0013107B"/>
    <w:rsid w:val="00131EB6"/>
    <w:rsid w:val="00131F34"/>
    <w:rsid w:val="00132E9E"/>
    <w:rsid w:val="00133139"/>
    <w:rsid w:val="001334C6"/>
    <w:rsid w:val="0013380D"/>
    <w:rsid w:val="001341AF"/>
    <w:rsid w:val="00134AB2"/>
    <w:rsid w:val="001351DC"/>
    <w:rsid w:val="00135754"/>
    <w:rsid w:val="00135A1A"/>
    <w:rsid w:val="00135A2E"/>
    <w:rsid w:val="00136714"/>
    <w:rsid w:val="00136D99"/>
    <w:rsid w:val="00137746"/>
    <w:rsid w:val="0014027D"/>
    <w:rsid w:val="00141CBB"/>
    <w:rsid w:val="0014277B"/>
    <w:rsid w:val="00142783"/>
    <w:rsid w:val="00143051"/>
    <w:rsid w:val="00144103"/>
    <w:rsid w:val="0014460E"/>
    <w:rsid w:val="0014467E"/>
    <w:rsid w:val="00144B3C"/>
    <w:rsid w:val="00144FE6"/>
    <w:rsid w:val="001451E9"/>
    <w:rsid w:val="00145A24"/>
    <w:rsid w:val="00146542"/>
    <w:rsid w:val="00146969"/>
    <w:rsid w:val="001469AE"/>
    <w:rsid w:val="001474F8"/>
    <w:rsid w:val="00147D7A"/>
    <w:rsid w:val="00150375"/>
    <w:rsid w:val="00150D05"/>
    <w:rsid w:val="00150D22"/>
    <w:rsid w:val="00151CAE"/>
    <w:rsid w:val="0015204D"/>
    <w:rsid w:val="00152319"/>
    <w:rsid w:val="00152378"/>
    <w:rsid w:val="001527EC"/>
    <w:rsid w:val="0015282B"/>
    <w:rsid w:val="00152C38"/>
    <w:rsid w:val="00152E38"/>
    <w:rsid w:val="0015433C"/>
    <w:rsid w:val="001545E8"/>
    <w:rsid w:val="00154EF2"/>
    <w:rsid w:val="001550D1"/>
    <w:rsid w:val="001562BA"/>
    <w:rsid w:val="001565B1"/>
    <w:rsid w:val="00156660"/>
    <w:rsid w:val="00156F97"/>
    <w:rsid w:val="00157189"/>
    <w:rsid w:val="00157A18"/>
    <w:rsid w:val="0016096B"/>
    <w:rsid w:val="00160BBF"/>
    <w:rsid w:val="00160EA3"/>
    <w:rsid w:val="001611DA"/>
    <w:rsid w:val="001613CF"/>
    <w:rsid w:val="0016473E"/>
    <w:rsid w:val="0016512A"/>
    <w:rsid w:val="001651C5"/>
    <w:rsid w:val="00165AE4"/>
    <w:rsid w:val="001663EB"/>
    <w:rsid w:val="00166754"/>
    <w:rsid w:val="00166D94"/>
    <w:rsid w:val="00167DA7"/>
    <w:rsid w:val="00167F8A"/>
    <w:rsid w:val="001702C8"/>
    <w:rsid w:val="00170723"/>
    <w:rsid w:val="00170B34"/>
    <w:rsid w:val="001710AA"/>
    <w:rsid w:val="00171211"/>
    <w:rsid w:val="00171413"/>
    <w:rsid w:val="00171474"/>
    <w:rsid w:val="001716BB"/>
    <w:rsid w:val="0017234A"/>
    <w:rsid w:val="00172464"/>
    <w:rsid w:val="00172766"/>
    <w:rsid w:val="001728B7"/>
    <w:rsid w:val="00172A14"/>
    <w:rsid w:val="00172E14"/>
    <w:rsid w:val="00174FCE"/>
    <w:rsid w:val="001751AB"/>
    <w:rsid w:val="0017532B"/>
    <w:rsid w:val="001755BF"/>
    <w:rsid w:val="001759B0"/>
    <w:rsid w:val="00175D82"/>
    <w:rsid w:val="00176CCA"/>
    <w:rsid w:val="00177115"/>
    <w:rsid w:val="00180187"/>
    <w:rsid w:val="00180379"/>
    <w:rsid w:val="001807A3"/>
    <w:rsid w:val="001816E2"/>
    <w:rsid w:val="0018170F"/>
    <w:rsid w:val="001819D9"/>
    <w:rsid w:val="001819E8"/>
    <w:rsid w:val="001819F1"/>
    <w:rsid w:val="00181DF0"/>
    <w:rsid w:val="00183186"/>
    <w:rsid w:val="0018321B"/>
    <w:rsid w:val="00184572"/>
    <w:rsid w:val="00185603"/>
    <w:rsid w:val="00185DA7"/>
    <w:rsid w:val="001878D1"/>
    <w:rsid w:val="001900D7"/>
    <w:rsid w:val="00190436"/>
    <w:rsid w:val="00190D2E"/>
    <w:rsid w:val="00191B32"/>
    <w:rsid w:val="00191DA6"/>
    <w:rsid w:val="0019201E"/>
    <w:rsid w:val="001926F8"/>
    <w:rsid w:val="00192A12"/>
    <w:rsid w:val="00192BED"/>
    <w:rsid w:val="00192E32"/>
    <w:rsid w:val="00193065"/>
    <w:rsid w:val="00193811"/>
    <w:rsid w:val="00193976"/>
    <w:rsid w:val="00194622"/>
    <w:rsid w:val="0019480A"/>
    <w:rsid w:val="00194FD5"/>
    <w:rsid w:val="00194FFA"/>
    <w:rsid w:val="0019532A"/>
    <w:rsid w:val="00195ABE"/>
    <w:rsid w:val="00195C50"/>
    <w:rsid w:val="00195C90"/>
    <w:rsid w:val="00195FF3"/>
    <w:rsid w:val="00196B9B"/>
    <w:rsid w:val="00196C66"/>
    <w:rsid w:val="00196D68"/>
    <w:rsid w:val="00197384"/>
    <w:rsid w:val="001976A5"/>
    <w:rsid w:val="001A0E44"/>
    <w:rsid w:val="001A0FC7"/>
    <w:rsid w:val="001A16C4"/>
    <w:rsid w:val="001A1AD3"/>
    <w:rsid w:val="001A1DA6"/>
    <w:rsid w:val="001A244B"/>
    <w:rsid w:val="001A3016"/>
    <w:rsid w:val="001A378E"/>
    <w:rsid w:val="001A4281"/>
    <w:rsid w:val="001A4BBE"/>
    <w:rsid w:val="001A5113"/>
    <w:rsid w:val="001A531F"/>
    <w:rsid w:val="001A53CF"/>
    <w:rsid w:val="001A53E9"/>
    <w:rsid w:val="001A5B8D"/>
    <w:rsid w:val="001A5EDE"/>
    <w:rsid w:val="001A6052"/>
    <w:rsid w:val="001A7791"/>
    <w:rsid w:val="001A796C"/>
    <w:rsid w:val="001A7F22"/>
    <w:rsid w:val="001B04B4"/>
    <w:rsid w:val="001B08A7"/>
    <w:rsid w:val="001B0FF5"/>
    <w:rsid w:val="001B1246"/>
    <w:rsid w:val="001B18E4"/>
    <w:rsid w:val="001B1AF1"/>
    <w:rsid w:val="001B1F4B"/>
    <w:rsid w:val="001B1F4C"/>
    <w:rsid w:val="001B23C9"/>
    <w:rsid w:val="001B3279"/>
    <w:rsid w:val="001B3818"/>
    <w:rsid w:val="001B41CC"/>
    <w:rsid w:val="001B54A4"/>
    <w:rsid w:val="001B57F7"/>
    <w:rsid w:val="001B5E2C"/>
    <w:rsid w:val="001B6872"/>
    <w:rsid w:val="001B78AD"/>
    <w:rsid w:val="001C0414"/>
    <w:rsid w:val="001C0C0D"/>
    <w:rsid w:val="001C0EFD"/>
    <w:rsid w:val="001C124E"/>
    <w:rsid w:val="001C169D"/>
    <w:rsid w:val="001C1C4D"/>
    <w:rsid w:val="001C26D3"/>
    <w:rsid w:val="001C2E34"/>
    <w:rsid w:val="001C30ED"/>
    <w:rsid w:val="001C3427"/>
    <w:rsid w:val="001C3532"/>
    <w:rsid w:val="001C356A"/>
    <w:rsid w:val="001C48C6"/>
    <w:rsid w:val="001C53A3"/>
    <w:rsid w:val="001C5608"/>
    <w:rsid w:val="001C5B9F"/>
    <w:rsid w:val="001C5F2F"/>
    <w:rsid w:val="001C62C7"/>
    <w:rsid w:val="001C6623"/>
    <w:rsid w:val="001C665A"/>
    <w:rsid w:val="001C6CE4"/>
    <w:rsid w:val="001C6FC9"/>
    <w:rsid w:val="001C7056"/>
    <w:rsid w:val="001C72EC"/>
    <w:rsid w:val="001C72F5"/>
    <w:rsid w:val="001C73C9"/>
    <w:rsid w:val="001C7E90"/>
    <w:rsid w:val="001D0D14"/>
    <w:rsid w:val="001D0DE0"/>
    <w:rsid w:val="001D11B3"/>
    <w:rsid w:val="001D127E"/>
    <w:rsid w:val="001D162B"/>
    <w:rsid w:val="001D1ADB"/>
    <w:rsid w:val="001D1AEB"/>
    <w:rsid w:val="001D2981"/>
    <w:rsid w:val="001D3324"/>
    <w:rsid w:val="001D3429"/>
    <w:rsid w:val="001D3622"/>
    <w:rsid w:val="001D3A30"/>
    <w:rsid w:val="001D4C09"/>
    <w:rsid w:val="001D4E2F"/>
    <w:rsid w:val="001D5084"/>
    <w:rsid w:val="001D5E6D"/>
    <w:rsid w:val="001D746A"/>
    <w:rsid w:val="001D7B7C"/>
    <w:rsid w:val="001D7EC7"/>
    <w:rsid w:val="001E00CB"/>
    <w:rsid w:val="001E0B72"/>
    <w:rsid w:val="001E1D4F"/>
    <w:rsid w:val="001E2864"/>
    <w:rsid w:val="001E2CA6"/>
    <w:rsid w:val="001E3019"/>
    <w:rsid w:val="001E347D"/>
    <w:rsid w:val="001E376C"/>
    <w:rsid w:val="001E37B2"/>
    <w:rsid w:val="001E4796"/>
    <w:rsid w:val="001E541D"/>
    <w:rsid w:val="001E5BF1"/>
    <w:rsid w:val="001E717F"/>
    <w:rsid w:val="001E7292"/>
    <w:rsid w:val="001E7C01"/>
    <w:rsid w:val="001F0AAC"/>
    <w:rsid w:val="001F0B58"/>
    <w:rsid w:val="001F0C90"/>
    <w:rsid w:val="001F1379"/>
    <w:rsid w:val="001F1CB1"/>
    <w:rsid w:val="001F2270"/>
    <w:rsid w:val="001F2825"/>
    <w:rsid w:val="001F2C18"/>
    <w:rsid w:val="001F4252"/>
    <w:rsid w:val="001F478F"/>
    <w:rsid w:val="001F4972"/>
    <w:rsid w:val="001F4E42"/>
    <w:rsid w:val="001F4F03"/>
    <w:rsid w:val="001F51A2"/>
    <w:rsid w:val="001F51BD"/>
    <w:rsid w:val="001F6C2E"/>
    <w:rsid w:val="001F7CE6"/>
    <w:rsid w:val="002004A1"/>
    <w:rsid w:val="0020057E"/>
    <w:rsid w:val="00200BC5"/>
    <w:rsid w:val="0020129B"/>
    <w:rsid w:val="00201411"/>
    <w:rsid w:val="002015A5"/>
    <w:rsid w:val="00201806"/>
    <w:rsid w:val="002018D1"/>
    <w:rsid w:val="0020206D"/>
    <w:rsid w:val="002030B0"/>
    <w:rsid w:val="002033EB"/>
    <w:rsid w:val="00203578"/>
    <w:rsid w:val="00204BBB"/>
    <w:rsid w:val="00204C23"/>
    <w:rsid w:val="00205474"/>
    <w:rsid w:val="00206287"/>
    <w:rsid w:val="00207478"/>
    <w:rsid w:val="00207DDB"/>
    <w:rsid w:val="00210C57"/>
    <w:rsid w:val="00210DFF"/>
    <w:rsid w:val="002110AD"/>
    <w:rsid w:val="002112A7"/>
    <w:rsid w:val="0021174C"/>
    <w:rsid w:val="00212CEF"/>
    <w:rsid w:val="002131CE"/>
    <w:rsid w:val="00214599"/>
    <w:rsid w:val="002146D6"/>
    <w:rsid w:val="00214A12"/>
    <w:rsid w:val="00215151"/>
    <w:rsid w:val="00215520"/>
    <w:rsid w:val="00215B68"/>
    <w:rsid w:val="00215DE9"/>
    <w:rsid w:val="00215EDA"/>
    <w:rsid w:val="002163A1"/>
    <w:rsid w:val="00216890"/>
    <w:rsid w:val="002169DF"/>
    <w:rsid w:val="00216A7B"/>
    <w:rsid w:val="00216CFC"/>
    <w:rsid w:val="0021717E"/>
    <w:rsid w:val="002171AD"/>
    <w:rsid w:val="00217B28"/>
    <w:rsid w:val="00217B72"/>
    <w:rsid w:val="00217FB8"/>
    <w:rsid w:val="00220EC9"/>
    <w:rsid w:val="002212F2"/>
    <w:rsid w:val="002214A5"/>
    <w:rsid w:val="00221A9C"/>
    <w:rsid w:val="00222D7F"/>
    <w:rsid w:val="00222DE6"/>
    <w:rsid w:val="00223BCD"/>
    <w:rsid w:val="00224C5A"/>
    <w:rsid w:val="00224F9F"/>
    <w:rsid w:val="00225027"/>
    <w:rsid w:val="00226194"/>
    <w:rsid w:val="002269DE"/>
    <w:rsid w:val="00226C9F"/>
    <w:rsid w:val="002301F3"/>
    <w:rsid w:val="00230490"/>
    <w:rsid w:val="00230527"/>
    <w:rsid w:val="00230983"/>
    <w:rsid w:val="00231C03"/>
    <w:rsid w:val="00231DCE"/>
    <w:rsid w:val="00232369"/>
    <w:rsid w:val="00232B4A"/>
    <w:rsid w:val="00232BFC"/>
    <w:rsid w:val="00233467"/>
    <w:rsid w:val="00233BD8"/>
    <w:rsid w:val="002360F6"/>
    <w:rsid w:val="00236A8F"/>
    <w:rsid w:val="00236F1E"/>
    <w:rsid w:val="00236F43"/>
    <w:rsid w:val="002370D2"/>
    <w:rsid w:val="00237474"/>
    <w:rsid w:val="00237620"/>
    <w:rsid w:val="002401E7"/>
    <w:rsid w:val="002406B0"/>
    <w:rsid w:val="00240D8A"/>
    <w:rsid w:val="00242EB4"/>
    <w:rsid w:val="00244425"/>
    <w:rsid w:val="00244442"/>
    <w:rsid w:val="00244F88"/>
    <w:rsid w:val="002452EA"/>
    <w:rsid w:val="00245A7A"/>
    <w:rsid w:val="00245C84"/>
    <w:rsid w:val="0024711E"/>
    <w:rsid w:val="002473E5"/>
    <w:rsid w:val="002476CA"/>
    <w:rsid w:val="0025026E"/>
    <w:rsid w:val="00250682"/>
    <w:rsid w:val="002506E5"/>
    <w:rsid w:val="002510F3"/>
    <w:rsid w:val="00251B9F"/>
    <w:rsid w:val="00251F7E"/>
    <w:rsid w:val="00252C9D"/>
    <w:rsid w:val="0025416A"/>
    <w:rsid w:val="00254369"/>
    <w:rsid w:val="002547E8"/>
    <w:rsid w:val="002551D4"/>
    <w:rsid w:val="00255B90"/>
    <w:rsid w:val="00255F07"/>
    <w:rsid w:val="00256DC2"/>
    <w:rsid w:val="002573F8"/>
    <w:rsid w:val="0026065B"/>
    <w:rsid w:val="00260A9B"/>
    <w:rsid w:val="002612DE"/>
    <w:rsid w:val="00261688"/>
    <w:rsid w:val="00262AA5"/>
    <w:rsid w:val="00262D0B"/>
    <w:rsid w:val="00262E51"/>
    <w:rsid w:val="00262EA8"/>
    <w:rsid w:val="0026367F"/>
    <w:rsid w:val="00263C2A"/>
    <w:rsid w:val="00263CD9"/>
    <w:rsid w:val="00263D09"/>
    <w:rsid w:val="0026412D"/>
    <w:rsid w:val="0026418C"/>
    <w:rsid w:val="00264C09"/>
    <w:rsid w:val="00264E07"/>
    <w:rsid w:val="00264E5F"/>
    <w:rsid w:val="00265B7D"/>
    <w:rsid w:val="00267CBA"/>
    <w:rsid w:val="00267E31"/>
    <w:rsid w:val="0027036D"/>
    <w:rsid w:val="002709B8"/>
    <w:rsid w:val="00270ABA"/>
    <w:rsid w:val="0027119F"/>
    <w:rsid w:val="00272DFE"/>
    <w:rsid w:val="00272FE5"/>
    <w:rsid w:val="0027373B"/>
    <w:rsid w:val="00273AC6"/>
    <w:rsid w:val="00274C69"/>
    <w:rsid w:val="00275292"/>
    <w:rsid w:val="002759D1"/>
    <w:rsid w:val="00275D28"/>
    <w:rsid w:val="00276119"/>
    <w:rsid w:val="00276259"/>
    <w:rsid w:val="00276DDC"/>
    <w:rsid w:val="00276E2C"/>
    <w:rsid w:val="002771A1"/>
    <w:rsid w:val="00277710"/>
    <w:rsid w:val="00280053"/>
    <w:rsid w:val="00280ACD"/>
    <w:rsid w:val="00281472"/>
    <w:rsid w:val="00282238"/>
    <w:rsid w:val="00282C2F"/>
    <w:rsid w:val="0028340D"/>
    <w:rsid w:val="00283505"/>
    <w:rsid w:val="002838DE"/>
    <w:rsid w:val="00283C56"/>
    <w:rsid w:val="0028442F"/>
    <w:rsid w:val="002846DD"/>
    <w:rsid w:val="00284ED4"/>
    <w:rsid w:val="00285E11"/>
    <w:rsid w:val="00286610"/>
    <w:rsid w:val="0028665A"/>
    <w:rsid w:val="0028691D"/>
    <w:rsid w:val="002878C2"/>
    <w:rsid w:val="00287CAD"/>
    <w:rsid w:val="0029116F"/>
    <w:rsid w:val="00291470"/>
    <w:rsid w:val="00291BFA"/>
    <w:rsid w:val="00291E49"/>
    <w:rsid w:val="00292C32"/>
    <w:rsid w:val="00292F38"/>
    <w:rsid w:val="00293109"/>
    <w:rsid w:val="00293977"/>
    <w:rsid w:val="00293CAB"/>
    <w:rsid w:val="00294D78"/>
    <w:rsid w:val="00295D56"/>
    <w:rsid w:val="00295DC9"/>
    <w:rsid w:val="00296610"/>
    <w:rsid w:val="00296CF6"/>
    <w:rsid w:val="00297BD5"/>
    <w:rsid w:val="002A07BA"/>
    <w:rsid w:val="002A0824"/>
    <w:rsid w:val="002A0B71"/>
    <w:rsid w:val="002A12ED"/>
    <w:rsid w:val="002A1CFF"/>
    <w:rsid w:val="002A3BCC"/>
    <w:rsid w:val="002A3C19"/>
    <w:rsid w:val="002A45A3"/>
    <w:rsid w:val="002A4BC5"/>
    <w:rsid w:val="002A4EF8"/>
    <w:rsid w:val="002A5944"/>
    <w:rsid w:val="002A707B"/>
    <w:rsid w:val="002B0AB5"/>
    <w:rsid w:val="002B0B6E"/>
    <w:rsid w:val="002B1814"/>
    <w:rsid w:val="002B1D36"/>
    <w:rsid w:val="002B2392"/>
    <w:rsid w:val="002B25A5"/>
    <w:rsid w:val="002B25E8"/>
    <w:rsid w:val="002B2605"/>
    <w:rsid w:val="002B2B4E"/>
    <w:rsid w:val="002B3664"/>
    <w:rsid w:val="002B3D0F"/>
    <w:rsid w:val="002B3F40"/>
    <w:rsid w:val="002B4DE8"/>
    <w:rsid w:val="002B5852"/>
    <w:rsid w:val="002B5F87"/>
    <w:rsid w:val="002B61DA"/>
    <w:rsid w:val="002B69EE"/>
    <w:rsid w:val="002B7A48"/>
    <w:rsid w:val="002B7B3F"/>
    <w:rsid w:val="002C02AA"/>
    <w:rsid w:val="002C065D"/>
    <w:rsid w:val="002C0D70"/>
    <w:rsid w:val="002C14D0"/>
    <w:rsid w:val="002C25E5"/>
    <w:rsid w:val="002C2763"/>
    <w:rsid w:val="002C28B2"/>
    <w:rsid w:val="002C3EE2"/>
    <w:rsid w:val="002C4017"/>
    <w:rsid w:val="002C5B88"/>
    <w:rsid w:val="002C5C0F"/>
    <w:rsid w:val="002C61C6"/>
    <w:rsid w:val="002C713F"/>
    <w:rsid w:val="002C7838"/>
    <w:rsid w:val="002C7A19"/>
    <w:rsid w:val="002C7A84"/>
    <w:rsid w:val="002C7BDF"/>
    <w:rsid w:val="002D0325"/>
    <w:rsid w:val="002D04E8"/>
    <w:rsid w:val="002D0CDD"/>
    <w:rsid w:val="002D0F22"/>
    <w:rsid w:val="002D1596"/>
    <w:rsid w:val="002D16D2"/>
    <w:rsid w:val="002D21F6"/>
    <w:rsid w:val="002D26FF"/>
    <w:rsid w:val="002D2A0B"/>
    <w:rsid w:val="002D3859"/>
    <w:rsid w:val="002D3884"/>
    <w:rsid w:val="002D4377"/>
    <w:rsid w:val="002D4C20"/>
    <w:rsid w:val="002D5370"/>
    <w:rsid w:val="002D5C23"/>
    <w:rsid w:val="002D5C35"/>
    <w:rsid w:val="002D70C1"/>
    <w:rsid w:val="002D7262"/>
    <w:rsid w:val="002E016D"/>
    <w:rsid w:val="002E05CC"/>
    <w:rsid w:val="002E1051"/>
    <w:rsid w:val="002E14F8"/>
    <w:rsid w:val="002E26F3"/>
    <w:rsid w:val="002E2FE6"/>
    <w:rsid w:val="002E3E07"/>
    <w:rsid w:val="002E3FF0"/>
    <w:rsid w:val="002E4793"/>
    <w:rsid w:val="002E54BF"/>
    <w:rsid w:val="002E6355"/>
    <w:rsid w:val="002E6CAE"/>
    <w:rsid w:val="002E6EC8"/>
    <w:rsid w:val="002E71DA"/>
    <w:rsid w:val="002E757D"/>
    <w:rsid w:val="002F0500"/>
    <w:rsid w:val="002F0580"/>
    <w:rsid w:val="002F07DB"/>
    <w:rsid w:val="002F1180"/>
    <w:rsid w:val="002F16EF"/>
    <w:rsid w:val="002F2076"/>
    <w:rsid w:val="002F23B6"/>
    <w:rsid w:val="002F25A6"/>
    <w:rsid w:val="002F288B"/>
    <w:rsid w:val="002F311C"/>
    <w:rsid w:val="002F34CF"/>
    <w:rsid w:val="002F3EC2"/>
    <w:rsid w:val="002F4285"/>
    <w:rsid w:val="002F4773"/>
    <w:rsid w:val="002F4EDA"/>
    <w:rsid w:val="002F70E9"/>
    <w:rsid w:val="002F78BD"/>
    <w:rsid w:val="002F7988"/>
    <w:rsid w:val="0030048D"/>
    <w:rsid w:val="0030056B"/>
    <w:rsid w:val="00300AFA"/>
    <w:rsid w:val="00300FB3"/>
    <w:rsid w:val="00301206"/>
    <w:rsid w:val="00301225"/>
    <w:rsid w:val="00301A08"/>
    <w:rsid w:val="0030210D"/>
    <w:rsid w:val="00302737"/>
    <w:rsid w:val="00302852"/>
    <w:rsid w:val="00302B03"/>
    <w:rsid w:val="00303317"/>
    <w:rsid w:val="003036FB"/>
    <w:rsid w:val="003038AC"/>
    <w:rsid w:val="00303ECE"/>
    <w:rsid w:val="003045A0"/>
    <w:rsid w:val="0030484B"/>
    <w:rsid w:val="0030545D"/>
    <w:rsid w:val="00306034"/>
    <w:rsid w:val="00306306"/>
    <w:rsid w:val="003064FC"/>
    <w:rsid w:val="00306646"/>
    <w:rsid w:val="00306710"/>
    <w:rsid w:val="003067DE"/>
    <w:rsid w:val="003069B1"/>
    <w:rsid w:val="00306DA0"/>
    <w:rsid w:val="003108F6"/>
    <w:rsid w:val="003115F8"/>
    <w:rsid w:val="00311902"/>
    <w:rsid w:val="00312ABD"/>
    <w:rsid w:val="00312FBC"/>
    <w:rsid w:val="00313216"/>
    <w:rsid w:val="00313672"/>
    <w:rsid w:val="003137FE"/>
    <w:rsid w:val="003139C0"/>
    <w:rsid w:val="00314333"/>
    <w:rsid w:val="003152C2"/>
    <w:rsid w:val="00315A07"/>
    <w:rsid w:val="00316085"/>
    <w:rsid w:val="003162FF"/>
    <w:rsid w:val="00316659"/>
    <w:rsid w:val="00317133"/>
    <w:rsid w:val="00320297"/>
    <w:rsid w:val="00320C92"/>
    <w:rsid w:val="00320F93"/>
    <w:rsid w:val="003213FB"/>
    <w:rsid w:val="0032221C"/>
    <w:rsid w:val="0032250F"/>
    <w:rsid w:val="00322BB6"/>
    <w:rsid w:val="0032300C"/>
    <w:rsid w:val="0032369F"/>
    <w:rsid w:val="003251BC"/>
    <w:rsid w:val="003251D8"/>
    <w:rsid w:val="00325512"/>
    <w:rsid w:val="0032674A"/>
    <w:rsid w:val="00326956"/>
    <w:rsid w:val="00326AE3"/>
    <w:rsid w:val="00327060"/>
    <w:rsid w:val="0033008E"/>
    <w:rsid w:val="00330BEC"/>
    <w:rsid w:val="00330DB0"/>
    <w:rsid w:val="00331106"/>
    <w:rsid w:val="00331C21"/>
    <w:rsid w:val="00331EB6"/>
    <w:rsid w:val="003320EE"/>
    <w:rsid w:val="00333147"/>
    <w:rsid w:val="00333DF7"/>
    <w:rsid w:val="00334352"/>
    <w:rsid w:val="00334756"/>
    <w:rsid w:val="003348A3"/>
    <w:rsid w:val="00334BCD"/>
    <w:rsid w:val="0033509E"/>
    <w:rsid w:val="00335344"/>
    <w:rsid w:val="003358DA"/>
    <w:rsid w:val="00336565"/>
    <w:rsid w:val="0033764E"/>
    <w:rsid w:val="003377BE"/>
    <w:rsid w:val="00340185"/>
    <w:rsid w:val="00340FC2"/>
    <w:rsid w:val="00341210"/>
    <w:rsid w:val="003412C9"/>
    <w:rsid w:val="00341334"/>
    <w:rsid w:val="00341375"/>
    <w:rsid w:val="0034196C"/>
    <w:rsid w:val="003427FC"/>
    <w:rsid w:val="0034319A"/>
    <w:rsid w:val="0034329C"/>
    <w:rsid w:val="0034364B"/>
    <w:rsid w:val="003437FD"/>
    <w:rsid w:val="00343AB5"/>
    <w:rsid w:val="00345119"/>
    <w:rsid w:val="003460B5"/>
    <w:rsid w:val="0034632D"/>
    <w:rsid w:val="0034737B"/>
    <w:rsid w:val="003479EA"/>
    <w:rsid w:val="00350620"/>
    <w:rsid w:val="003514EB"/>
    <w:rsid w:val="00351A8F"/>
    <w:rsid w:val="00351FC0"/>
    <w:rsid w:val="00353CB3"/>
    <w:rsid w:val="003542A7"/>
    <w:rsid w:val="003546AE"/>
    <w:rsid w:val="00356797"/>
    <w:rsid w:val="00356CD0"/>
    <w:rsid w:val="003579C9"/>
    <w:rsid w:val="00357DD2"/>
    <w:rsid w:val="0036058A"/>
    <w:rsid w:val="00360FAA"/>
    <w:rsid w:val="0036107B"/>
    <w:rsid w:val="00361298"/>
    <w:rsid w:val="00361B01"/>
    <w:rsid w:val="00362126"/>
    <w:rsid w:val="00362C79"/>
    <w:rsid w:val="00362DAC"/>
    <w:rsid w:val="0036330F"/>
    <w:rsid w:val="00363355"/>
    <w:rsid w:val="003636F7"/>
    <w:rsid w:val="0036450B"/>
    <w:rsid w:val="00364521"/>
    <w:rsid w:val="0036474C"/>
    <w:rsid w:val="00364C90"/>
    <w:rsid w:val="00365E80"/>
    <w:rsid w:val="00367311"/>
    <w:rsid w:val="00367608"/>
    <w:rsid w:val="003700F5"/>
    <w:rsid w:val="003702B1"/>
    <w:rsid w:val="003707B3"/>
    <w:rsid w:val="00371EB3"/>
    <w:rsid w:val="003722E4"/>
    <w:rsid w:val="00372368"/>
    <w:rsid w:val="0037362B"/>
    <w:rsid w:val="00374709"/>
    <w:rsid w:val="00374A60"/>
    <w:rsid w:val="00374E46"/>
    <w:rsid w:val="00375073"/>
    <w:rsid w:val="00375218"/>
    <w:rsid w:val="00376936"/>
    <w:rsid w:val="00376AD0"/>
    <w:rsid w:val="003772D0"/>
    <w:rsid w:val="00377CB1"/>
    <w:rsid w:val="003801E1"/>
    <w:rsid w:val="00380FC5"/>
    <w:rsid w:val="003819A0"/>
    <w:rsid w:val="003819B1"/>
    <w:rsid w:val="00382781"/>
    <w:rsid w:val="00383A22"/>
    <w:rsid w:val="00383B12"/>
    <w:rsid w:val="00383B2B"/>
    <w:rsid w:val="00383BF5"/>
    <w:rsid w:val="00384BA2"/>
    <w:rsid w:val="00385209"/>
    <w:rsid w:val="00385FF2"/>
    <w:rsid w:val="00386991"/>
    <w:rsid w:val="00387B9E"/>
    <w:rsid w:val="00387DA0"/>
    <w:rsid w:val="003901FE"/>
    <w:rsid w:val="003902A2"/>
    <w:rsid w:val="00390834"/>
    <w:rsid w:val="0039177E"/>
    <w:rsid w:val="00392300"/>
    <w:rsid w:val="00392503"/>
    <w:rsid w:val="0039260D"/>
    <w:rsid w:val="00392C14"/>
    <w:rsid w:val="003931E9"/>
    <w:rsid w:val="003936D5"/>
    <w:rsid w:val="003943BA"/>
    <w:rsid w:val="00394864"/>
    <w:rsid w:val="003951AC"/>
    <w:rsid w:val="00395494"/>
    <w:rsid w:val="0039571A"/>
    <w:rsid w:val="00395CD8"/>
    <w:rsid w:val="00395FDD"/>
    <w:rsid w:val="0039601D"/>
    <w:rsid w:val="003961A4"/>
    <w:rsid w:val="003977ED"/>
    <w:rsid w:val="00397C18"/>
    <w:rsid w:val="00397DBB"/>
    <w:rsid w:val="003A0018"/>
    <w:rsid w:val="003A01F4"/>
    <w:rsid w:val="003A0A77"/>
    <w:rsid w:val="003A0EE4"/>
    <w:rsid w:val="003A20A5"/>
    <w:rsid w:val="003A2D67"/>
    <w:rsid w:val="003A341F"/>
    <w:rsid w:val="003A393F"/>
    <w:rsid w:val="003A428A"/>
    <w:rsid w:val="003A4510"/>
    <w:rsid w:val="003A46C5"/>
    <w:rsid w:val="003A48AC"/>
    <w:rsid w:val="003A4DCE"/>
    <w:rsid w:val="003A518D"/>
    <w:rsid w:val="003A56E2"/>
    <w:rsid w:val="003A5EC0"/>
    <w:rsid w:val="003A6199"/>
    <w:rsid w:val="003A61B3"/>
    <w:rsid w:val="003A626B"/>
    <w:rsid w:val="003A6F4C"/>
    <w:rsid w:val="003B02A7"/>
    <w:rsid w:val="003B1643"/>
    <w:rsid w:val="003B2C0D"/>
    <w:rsid w:val="003B2DB1"/>
    <w:rsid w:val="003B4497"/>
    <w:rsid w:val="003B4B0F"/>
    <w:rsid w:val="003B4F9C"/>
    <w:rsid w:val="003B5021"/>
    <w:rsid w:val="003B5418"/>
    <w:rsid w:val="003B580D"/>
    <w:rsid w:val="003B5A43"/>
    <w:rsid w:val="003B5C56"/>
    <w:rsid w:val="003B627A"/>
    <w:rsid w:val="003B67DE"/>
    <w:rsid w:val="003B7176"/>
    <w:rsid w:val="003C0011"/>
    <w:rsid w:val="003C01F0"/>
    <w:rsid w:val="003C0680"/>
    <w:rsid w:val="003C071D"/>
    <w:rsid w:val="003C0866"/>
    <w:rsid w:val="003C0C11"/>
    <w:rsid w:val="003C0CB8"/>
    <w:rsid w:val="003C0F4D"/>
    <w:rsid w:val="003C2326"/>
    <w:rsid w:val="003C2B6C"/>
    <w:rsid w:val="003C38FB"/>
    <w:rsid w:val="003C418D"/>
    <w:rsid w:val="003C5778"/>
    <w:rsid w:val="003C5A3A"/>
    <w:rsid w:val="003C6D4A"/>
    <w:rsid w:val="003C72C6"/>
    <w:rsid w:val="003C73F6"/>
    <w:rsid w:val="003C78B6"/>
    <w:rsid w:val="003D02B5"/>
    <w:rsid w:val="003D06B3"/>
    <w:rsid w:val="003D0EE0"/>
    <w:rsid w:val="003D24D2"/>
    <w:rsid w:val="003D2523"/>
    <w:rsid w:val="003D349D"/>
    <w:rsid w:val="003D4092"/>
    <w:rsid w:val="003D4127"/>
    <w:rsid w:val="003D42FF"/>
    <w:rsid w:val="003D4B2B"/>
    <w:rsid w:val="003D55DD"/>
    <w:rsid w:val="003D5992"/>
    <w:rsid w:val="003D5D8E"/>
    <w:rsid w:val="003D5DA7"/>
    <w:rsid w:val="003D62EC"/>
    <w:rsid w:val="003D6F8B"/>
    <w:rsid w:val="003D7CAD"/>
    <w:rsid w:val="003D7D90"/>
    <w:rsid w:val="003E0258"/>
    <w:rsid w:val="003E0C3F"/>
    <w:rsid w:val="003E0F05"/>
    <w:rsid w:val="003E185A"/>
    <w:rsid w:val="003E199B"/>
    <w:rsid w:val="003E2D1A"/>
    <w:rsid w:val="003E3138"/>
    <w:rsid w:val="003E3482"/>
    <w:rsid w:val="003E3547"/>
    <w:rsid w:val="003E3A47"/>
    <w:rsid w:val="003E3B2A"/>
    <w:rsid w:val="003E3B73"/>
    <w:rsid w:val="003E3D45"/>
    <w:rsid w:val="003E4091"/>
    <w:rsid w:val="003E41E2"/>
    <w:rsid w:val="003E523F"/>
    <w:rsid w:val="003E5CEC"/>
    <w:rsid w:val="003E61C4"/>
    <w:rsid w:val="003E64DC"/>
    <w:rsid w:val="003E66BA"/>
    <w:rsid w:val="003E6EE1"/>
    <w:rsid w:val="003E7059"/>
    <w:rsid w:val="003E76EA"/>
    <w:rsid w:val="003E7804"/>
    <w:rsid w:val="003F045B"/>
    <w:rsid w:val="003F0607"/>
    <w:rsid w:val="003F23F1"/>
    <w:rsid w:val="003F2894"/>
    <w:rsid w:val="003F2DC0"/>
    <w:rsid w:val="003F3061"/>
    <w:rsid w:val="003F46F4"/>
    <w:rsid w:val="003F48D1"/>
    <w:rsid w:val="003F4961"/>
    <w:rsid w:val="003F4AE0"/>
    <w:rsid w:val="003F4D3A"/>
    <w:rsid w:val="003F4F18"/>
    <w:rsid w:val="003F55DB"/>
    <w:rsid w:val="003F6FD1"/>
    <w:rsid w:val="003F7109"/>
    <w:rsid w:val="003F741D"/>
    <w:rsid w:val="003F7787"/>
    <w:rsid w:val="003F7CD4"/>
    <w:rsid w:val="00400C4B"/>
    <w:rsid w:val="00400F17"/>
    <w:rsid w:val="004017E7"/>
    <w:rsid w:val="00401E24"/>
    <w:rsid w:val="00403557"/>
    <w:rsid w:val="0040436C"/>
    <w:rsid w:val="00404CE0"/>
    <w:rsid w:val="004054AD"/>
    <w:rsid w:val="0040563C"/>
    <w:rsid w:val="0040676C"/>
    <w:rsid w:val="00406D33"/>
    <w:rsid w:val="0041034C"/>
    <w:rsid w:val="00411452"/>
    <w:rsid w:val="004116DC"/>
    <w:rsid w:val="004118BB"/>
    <w:rsid w:val="00412998"/>
    <w:rsid w:val="00412B3D"/>
    <w:rsid w:val="00414366"/>
    <w:rsid w:val="00414B5E"/>
    <w:rsid w:val="00414C22"/>
    <w:rsid w:val="00414F3D"/>
    <w:rsid w:val="0041532E"/>
    <w:rsid w:val="00415D90"/>
    <w:rsid w:val="00415EA5"/>
    <w:rsid w:val="00416224"/>
    <w:rsid w:val="00416B23"/>
    <w:rsid w:val="004171C3"/>
    <w:rsid w:val="00417D01"/>
    <w:rsid w:val="00421894"/>
    <w:rsid w:val="00422923"/>
    <w:rsid w:val="00422A30"/>
    <w:rsid w:val="00422AA8"/>
    <w:rsid w:val="00422D58"/>
    <w:rsid w:val="004235DA"/>
    <w:rsid w:val="004239CA"/>
    <w:rsid w:val="00423D53"/>
    <w:rsid w:val="0042404D"/>
    <w:rsid w:val="00424183"/>
    <w:rsid w:val="00424C44"/>
    <w:rsid w:val="00424DDC"/>
    <w:rsid w:val="004250D2"/>
    <w:rsid w:val="00425DE9"/>
    <w:rsid w:val="00427CE3"/>
    <w:rsid w:val="0043076A"/>
    <w:rsid w:val="00430C92"/>
    <w:rsid w:val="00431B89"/>
    <w:rsid w:val="00431C6C"/>
    <w:rsid w:val="00432729"/>
    <w:rsid w:val="00432FAB"/>
    <w:rsid w:val="00433437"/>
    <w:rsid w:val="004335E0"/>
    <w:rsid w:val="004336B7"/>
    <w:rsid w:val="004337EC"/>
    <w:rsid w:val="00433EF0"/>
    <w:rsid w:val="0043449D"/>
    <w:rsid w:val="00434DE8"/>
    <w:rsid w:val="004351F1"/>
    <w:rsid w:val="00435C55"/>
    <w:rsid w:val="004369B7"/>
    <w:rsid w:val="00436BE6"/>
    <w:rsid w:val="00436E17"/>
    <w:rsid w:val="0043731A"/>
    <w:rsid w:val="00437836"/>
    <w:rsid w:val="004379FD"/>
    <w:rsid w:val="004402E8"/>
    <w:rsid w:val="0044083B"/>
    <w:rsid w:val="004409E3"/>
    <w:rsid w:val="004409FE"/>
    <w:rsid w:val="0044217C"/>
    <w:rsid w:val="00442836"/>
    <w:rsid w:val="0044287F"/>
    <w:rsid w:val="00443559"/>
    <w:rsid w:val="00443B5F"/>
    <w:rsid w:val="00443C7D"/>
    <w:rsid w:val="00444072"/>
    <w:rsid w:val="0044493A"/>
    <w:rsid w:val="00444D7C"/>
    <w:rsid w:val="00445F7A"/>
    <w:rsid w:val="004467EB"/>
    <w:rsid w:val="004467FE"/>
    <w:rsid w:val="0044695E"/>
    <w:rsid w:val="00446C02"/>
    <w:rsid w:val="00447AD9"/>
    <w:rsid w:val="00447DF2"/>
    <w:rsid w:val="00451DFF"/>
    <w:rsid w:val="00452BB5"/>
    <w:rsid w:val="00452DAD"/>
    <w:rsid w:val="004538D4"/>
    <w:rsid w:val="00453C9B"/>
    <w:rsid w:val="00453E33"/>
    <w:rsid w:val="00454551"/>
    <w:rsid w:val="004548E4"/>
    <w:rsid w:val="00454A15"/>
    <w:rsid w:val="004553BE"/>
    <w:rsid w:val="0045592A"/>
    <w:rsid w:val="0045644A"/>
    <w:rsid w:val="00456ACE"/>
    <w:rsid w:val="00456D66"/>
    <w:rsid w:val="004570DA"/>
    <w:rsid w:val="00457A85"/>
    <w:rsid w:val="00457AD4"/>
    <w:rsid w:val="00457BEB"/>
    <w:rsid w:val="00457C26"/>
    <w:rsid w:val="0046036E"/>
    <w:rsid w:val="00461EC6"/>
    <w:rsid w:val="004622DD"/>
    <w:rsid w:val="00462F33"/>
    <w:rsid w:val="004634FC"/>
    <w:rsid w:val="00463841"/>
    <w:rsid w:val="0046395E"/>
    <w:rsid w:val="00463E6C"/>
    <w:rsid w:val="0046408D"/>
    <w:rsid w:val="00464B01"/>
    <w:rsid w:val="00464C1A"/>
    <w:rsid w:val="00465329"/>
    <w:rsid w:val="00466709"/>
    <w:rsid w:val="00470553"/>
    <w:rsid w:val="00470B64"/>
    <w:rsid w:val="00471430"/>
    <w:rsid w:val="0047160C"/>
    <w:rsid w:val="00471B31"/>
    <w:rsid w:val="004726E4"/>
    <w:rsid w:val="00472CB5"/>
    <w:rsid w:val="00472FB2"/>
    <w:rsid w:val="00473005"/>
    <w:rsid w:val="004734CF"/>
    <w:rsid w:val="00473FAE"/>
    <w:rsid w:val="0047433C"/>
    <w:rsid w:val="004743D5"/>
    <w:rsid w:val="004743F2"/>
    <w:rsid w:val="00474EDB"/>
    <w:rsid w:val="0047576C"/>
    <w:rsid w:val="00475A37"/>
    <w:rsid w:val="00475A59"/>
    <w:rsid w:val="00476C28"/>
    <w:rsid w:val="0047737F"/>
    <w:rsid w:val="00477B71"/>
    <w:rsid w:val="00477D72"/>
    <w:rsid w:val="004814EF"/>
    <w:rsid w:val="00481A82"/>
    <w:rsid w:val="00482080"/>
    <w:rsid w:val="004826D6"/>
    <w:rsid w:val="004833A2"/>
    <w:rsid w:val="00483671"/>
    <w:rsid w:val="00483DED"/>
    <w:rsid w:val="00484236"/>
    <w:rsid w:val="00484AD5"/>
    <w:rsid w:val="0048579E"/>
    <w:rsid w:val="00485AB2"/>
    <w:rsid w:val="00486466"/>
    <w:rsid w:val="00486777"/>
    <w:rsid w:val="00486826"/>
    <w:rsid w:val="00487B06"/>
    <w:rsid w:val="00487E26"/>
    <w:rsid w:val="00487E76"/>
    <w:rsid w:val="0049003E"/>
    <w:rsid w:val="004900C4"/>
    <w:rsid w:val="00490579"/>
    <w:rsid w:val="00490B6E"/>
    <w:rsid w:val="00490E5C"/>
    <w:rsid w:val="0049164C"/>
    <w:rsid w:val="00492733"/>
    <w:rsid w:val="0049428C"/>
    <w:rsid w:val="004951C5"/>
    <w:rsid w:val="0049553F"/>
    <w:rsid w:val="00495DF5"/>
    <w:rsid w:val="00495F73"/>
    <w:rsid w:val="00497198"/>
    <w:rsid w:val="004971E7"/>
    <w:rsid w:val="004975B5"/>
    <w:rsid w:val="004975E0"/>
    <w:rsid w:val="004A098F"/>
    <w:rsid w:val="004A10C5"/>
    <w:rsid w:val="004A128D"/>
    <w:rsid w:val="004A13EF"/>
    <w:rsid w:val="004A2293"/>
    <w:rsid w:val="004A3B92"/>
    <w:rsid w:val="004A40B8"/>
    <w:rsid w:val="004A4776"/>
    <w:rsid w:val="004A4C77"/>
    <w:rsid w:val="004A4D12"/>
    <w:rsid w:val="004A4FF2"/>
    <w:rsid w:val="004A5838"/>
    <w:rsid w:val="004A60E8"/>
    <w:rsid w:val="004A680C"/>
    <w:rsid w:val="004B045F"/>
    <w:rsid w:val="004B054D"/>
    <w:rsid w:val="004B0EFD"/>
    <w:rsid w:val="004B0FA8"/>
    <w:rsid w:val="004B13F1"/>
    <w:rsid w:val="004B16BB"/>
    <w:rsid w:val="004B1DA2"/>
    <w:rsid w:val="004B2C5A"/>
    <w:rsid w:val="004B3281"/>
    <w:rsid w:val="004B39F2"/>
    <w:rsid w:val="004B41D1"/>
    <w:rsid w:val="004B43F2"/>
    <w:rsid w:val="004B4503"/>
    <w:rsid w:val="004B47EE"/>
    <w:rsid w:val="004B51D2"/>
    <w:rsid w:val="004B5409"/>
    <w:rsid w:val="004B5BD6"/>
    <w:rsid w:val="004B6609"/>
    <w:rsid w:val="004C0DE7"/>
    <w:rsid w:val="004C13FC"/>
    <w:rsid w:val="004C1624"/>
    <w:rsid w:val="004C1AFB"/>
    <w:rsid w:val="004C1FC2"/>
    <w:rsid w:val="004C2303"/>
    <w:rsid w:val="004C247C"/>
    <w:rsid w:val="004C2A29"/>
    <w:rsid w:val="004C2BCC"/>
    <w:rsid w:val="004C310C"/>
    <w:rsid w:val="004C31E2"/>
    <w:rsid w:val="004C3798"/>
    <w:rsid w:val="004C40A0"/>
    <w:rsid w:val="004C4221"/>
    <w:rsid w:val="004C47D4"/>
    <w:rsid w:val="004C523D"/>
    <w:rsid w:val="004C5DAD"/>
    <w:rsid w:val="004C6A64"/>
    <w:rsid w:val="004C6C79"/>
    <w:rsid w:val="004C6F4A"/>
    <w:rsid w:val="004C7436"/>
    <w:rsid w:val="004C74FB"/>
    <w:rsid w:val="004C754B"/>
    <w:rsid w:val="004D0529"/>
    <w:rsid w:val="004D058A"/>
    <w:rsid w:val="004D0ACA"/>
    <w:rsid w:val="004D10F9"/>
    <w:rsid w:val="004D1141"/>
    <w:rsid w:val="004D1E10"/>
    <w:rsid w:val="004D1E82"/>
    <w:rsid w:val="004D1FD8"/>
    <w:rsid w:val="004D2DE2"/>
    <w:rsid w:val="004D32B5"/>
    <w:rsid w:val="004D385C"/>
    <w:rsid w:val="004D4274"/>
    <w:rsid w:val="004D467D"/>
    <w:rsid w:val="004D4D2B"/>
    <w:rsid w:val="004D525D"/>
    <w:rsid w:val="004D57F9"/>
    <w:rsid w:val="004D69FF"/>
    <w:rsid w:val="004D7A6C"/>
    <w:rsid w:val="004E039D"/>
    <w:rsid w:val="004E06FF"/>
    <w:rsid w:val="004E08B9"/>
    <w:rsid w:val="004E0CA7"/>
    <w:rsid w:val="004E0EEC"/>
    <w:rsid w:val="004E117E"/>
    <w:rsid w:val="004E1235"/>
    <w:rsid w:val="004E1727"/>
    <w:rsid w:val="004E1D5B"/>
    <w:rsid w:val="004E29E4"/>
    <w:rsid w:val="004E3337"/>
    <w:rsid w:val="004E33B5"/>
    <w:rsid w:val="004E36F3"/>
    <w:rsid w:val="004E3799"/>
    <w:rsid w:val="004E4023"/>
    <w:rsid w:val="004E4285"/>
    <w:rsid w:val="004E44B3"/>
    <w:rsid w:val="004E4D75"/>
    <w:rsid w:val="004E5157"/>
    <w:rsid w:val="004E558C"/>
    <w:rsid w:val="004E5A64"/>
    <w:rsid w:val="004E5EC3"/>
    <w:rsid w:val="004E5FB0"/>
    <w:rsid w:val="004E64D0"/>
    <w:rsid w:val="004E6572"/>
    <w:rsid w:val="004E6C77"/>
    <w:rsid w:val="004E7003"/>
    <w:rsid w:val="004F07F1"/>
    <w:rsid w:val="004F1875"/>
    <w:rsid w:val="004F1E41"/>
    <w:rsid w:val="004F2EAD"/>
    <w:rsid w:val="004F3053"/>
    <w:rsid w:val="004F3348"/>
    <w:rsid w:val="004F3730"/>
    <w:rsid w:val="004F49F9"/>
    <w:rsid w:val="004F5495"/>
    <w:rsid w:val="004F564F"/>
    <w:rsid w:val="004F56EE"/>
    <w:rsid w:val="004F5ED3"/>
    <w:rsid w:val="004F672F"/>
    <w:rsid w:val="004F6F3F"/>
    <w:rsid w:val="004F7860"/>
    <w:rsid w:val="005002FD"/>
    <w:rsid w:val="005007BA"/>
    <w:rsid w:val="00500D35"/>
    <w:rsid w:val="0050174B"/>
    <w:rsid w:val="005017C3"/>
    <w:rsid w:val="0050265F"/>
    <w:rsid w:val="00502C74"/>
    <w:rsid w:val="005032FB"/>
    <w:rsid w:val="00503362"/>
    <w:rsid w:val="005039EB"/>
    <w:rsid w:val="00504097"/>
    <w:rsid w:val="00504300"/>
    <w:rsid w:val="0050450B"/>
    <w:rsid w:val="00504E2D"/>
    <w:rsid w:val="0050525B"/>
    <w:rsid w:val="00505F64"/>
    <w:rsid w:val="005060C3"/>
    <w:rsid w:val="00506BCC"/>
    <w:rsid w:val="005076DC"/>
    <w:rsid w:val="00507E22"/>
    <w:rsid w:val="00510318"/>
    <w:rsid w:val="0051076E"/>
    <w:rsid w:val="00510F11"/>
    <w:rsid w:val="00511712"/>
    <w:rsid w:val="0051217D"/>
    <w:rsid w:val="00512B45"/>
    <w:rsid w:val="00513C25"/>
    <w:rsid w:val="00514136"/>
    <w:rsid w:val="005150C6"/>
    <w:rsid w:val="00515111"/>
    <w:rsid w:val="0051516E"/>
    <w:rsid w:val="0051593B"/>
    <w:rsid w:val="00515EAF"/>
    <w:rsid w:val="0051654F"/>
    <w:rsid w:val="005167D8"/>
    <w:rsid w:val="00516A54"/>
    <w:rsid w:val="0051718B"/>
    <w:rsid w:val="00517718"/>
    <w:rsid w:val="005206C7"/>
    <w:rsid w:val="00520D26"/>
    <w:rsid w:val="0052126D"/>
    <w:rsid w:val="0052145E"/>
    <w:rsid w:val="00521620"/>
    <w:rsid w:val="00522A8B"/>
    <w:rsid w:val="00523CD9"/>
    <w:rsid w:val="005242CC"/>
    <w:rsid w:val="00524323"/>
    <w:rsid w:val="0052508F"/>
    <w:rsid w:val="005254F9"/>
    <w:rsid w:val="005258D9"/>
    <w:rsid w:val="00525CED"/>
    <w:rsid w:val="00525E48"/>
    <w:rsid w:val="0052661E"/>
    <w:rsid w:val="00526DCA"/>
    <w:rsid w:val="00526E29"/>
    <w:rsid w:val="00531050"/>
    <w:rsid w:val="005314A1"/>
    <w:rsid w:val="00531C59"/>
    <w:rsid w:val="00532015"/>
    <w:rsid w:val="00532552"/>
    <w:rsid w:val="005329ED"/>
    <w:rsid w:val="00532CA7"/>
    <w:rsid w:val="00532F71"/>
    <w:rsid w:val="005331DA"/>
    <w:rsid w:val="00534C15"/>
    <w:rsid w:val="00535593"/>
    <w:rsid w:val="00535DB6"/>
    <w:rsid w:val="00536382"/>
    <w:rsid w:val="005364D3"/>
    <w:rsid w:val="005366AB"/>
    <w:rsid w:val="00536FB3"/>
    <w:rsid w:val="0053709C"/>
    <w:rsid w:val="00537316"/>
    <w:rsid w:val="0053796F"/>
    <w:rsid w:val="00537E60"/>
    <w:rsid w:val="00541729"/>
    <w:rsid w:val="00542B51"/>
    <w:rsid w:val="00543F4B"/>
    <w:rsid w:val="0054410F"/>
    <w:rsid w:val="0054436F"/>
    <w:rsid w:val="00545805"/>
    <w:rsid w:val="00545980"/>
    <w:rsid w:val="00545AD8"/>
    <w:rsid w:val="00547655"/>
    <w:rsid w:val="005478D9"/>
    <w:rsid w:val="005500B6"/>
    <w:rsid w:val="00551663"/>
    <w:rsid w:val="0055230D"/>
    <w:rsid w:val="0055257B"/>
    <w:rsid w:val="005527B6"/>
    <w:rsid w:val="0055456B"/>
    <w:rsid w:val="005556AB"/>
    <w:rsid w:val="00555AF9"/>
    <w:rsid w:val="005564B5"/>
    <w:rsid w:val="0055742D"/>
    <w:rsid w:val="0055751B"/>
    <w:rsid w:val="00557851"/>
    <w:rsid w:val="00557DB1"/>
    <w:rsid w:val="0056011B"/>
    <w:rsid w:val="00560ED0"/>
    <w:rsid w:val="00562C92"/>
    <w:rsid w:val="0056381F"/>
    <w:rsid w:val="005653DF"/>
    <w:rsid w:val="00565AF1"/>
    <w:rsid w:val="00565EA0"/>
    <w:rsid w:val="00566776"/>
    <w:rsid w:val="00566B71"/>
    <w:rsid w:val="00566BA8"/>
    <w:rsid w:val="005670DC"/>
    <w:rsid w:val="00567C73"/>
    <w:rsid w:val="00567E57"/>
    <w:rsid w:val="005700D8"/>
    <w:rsid w:val="00570B56"/>
    <w:rsid w:val="00570C8C"/>
    <w:rsid w:val="00570DBB"/>
    <w:rsid w:val="00571159"/>
    <w:rsid w:val="00571846"/>
    <w:rsid w:val="00571960"/>
    <w:rsid w:val="00571E55"/>
    <w:rsid w:val="00571F06"/>
    <w:rsid w:val="0057392D"/>
    <w:rsid w:val="0057469F"/>
    <w:rsid w:val="00574900"/>
    <w:rsid w:val="005752D0"/>
    <w:rsid w:val="00575AB2"/>
    <w:rsid w:val="00576CCA"/>
    <w:rsid w:val="00577A03"/>
    <w:rsid w:val="00580BD8"/>
    <w:rsid w:val="005815F2"/>
    <w:rsid w:val="00582304"/>
    <w:rsid w:val="00582A56"/>
    <w:rsid w:val="00582D40"/>
    <w:rsid w:val="005834FB"/>
    <w:rsid w:val="00583A6C"/>
    <w:rsid w:val="00583A80"/>
    <w:rsid w:val="00583B0D"/>
    <w:rsid w:val="00583DA9"/>
    <w:rsid w:val="00583ED9"/>
    <w:rsid w:val="005841F3"/>
    <w:rsid w:val="00584DB6"/>
    <w:rsid w:val="00584DC7"/>
    <w:rsid w:val="0058549C"/>
    <w:rsid w:val="0058579C"/>
    <w:rsid w:val="0058738A"/>
    <w:rsid w:val="00590C70"/>
    <w:rsid w:val="0059291C"/>
    <w:rsid w:val="00593C8F"/>
    <w:rsid w:val="00593F8F"/>
    <w:rsid w:val="00594470"/>
    <w:rsid w:val="0059452E"/>
    <w:rsid w:val="00594769"/>
    <w:rsid w:val="00594BCA"/>
    <w:rsid w:val="00594BE8"/>
    <w:rsid w:val="00595724"/>
    <w:rsid w:val="0059577A"/>
    <w:rsid w:val="005957C8"/>
    <w:rsid w:val="0059586D"/>
    <w:rsid w:val="00595D60"/>
    <w:rsid w:val="005960DD"/>
    <w:rsid w:val="00596339"/>
    <w:rsid w:val="00596400"/>
    <w:rsid w:val="00596C70"/>
    <w:rsid w:val="005A0277"/>
    <w:rsid w:val="005A0404"/>
    <w:rsid w:val="005A189C"/>
    <w:rsid w:val="005A18C0"/>
    <w:rsid w:val="005A2BD2"/>
    <w:rsid w:val="005A2EFA"/>
    <w:rsid w:val="005A38C0"/>
    <w:rsid w:val="005A5C34"/>
    <w:rsid w:val="005A618C"/>
    <w:rsid w:val="005A7537"/>
    <w:rsid w:val="005A7933"/>
    <w:rsid w:val="005B0739"/>
    <w:rsid w:val="005B158B"/>
    <w:rsid w:val="005B174A"/>
    <w:rsid w:val="005B1A29"/>
    <w:rsid w:val="005B1A34"/>
    <w:rsid w:val="005B1E1E"/>
    <w:rsid w:val="005B3606"/>
    <w:rsid w:val="005B3AF0"/>
    <w:rsid w:val="005B4B47"/>
    <w:rsid w:val="005B4BAE"/>
    <w:rsid w:val="005B50AF"/>
    <w:rsid w:val="005B5578"/>
    <w:rsid w:val="005B5C1D"/>
    <w:rsid w:val="005B601E"/>
    <w:rsid w:val="005B61CE"/>
    <w:rsid w:val="005B6A61"/>
    <w:rsid w:val="005B6C5E"/>
    <w:rsid w:val="005B6D00"/>
    <w:rsid w:val="005B6EA7"/>
    <w:rsid w:val="005B72DE"/>
    <w:rsid w:val="005C051B"/>
    <w:rsid w:val="005C0B7F"/>
    <w:rsid w:val="005C0E93"/>
    <w:rsid w:val="005C173E"/>
    <w:rsid w:val="005C1934"/>
    <w:rsid w:val="005C2572"/>
    <w:rsid w:val="005C382E"/>
    <w:rsid w:val="005C422C"/>
    <w:rsid w:val="005C489D"/>
    <w:rsid w:val="005C49AE"/>
    <w:rsid w:val="005C52E4"/>
    <w:rsid w:val="005C5CE4"/>
    <w:rsid w:val="005C6416"/>
    <w:rsid w:val="005C6783"/>
    <w:rsid w:val="005C74BD"/>
    <w:rsid w:val="005C766D"/>
    <w:rsid w:val="005C7EA2"/>
    <w:rsid w:val="005D1038"/>
    <w:rsid w:val="005D128D"/>
    <w:rsid w:val="005D1573"/>
    <w:rsid w:val="005D1710"/>
    <w:rsid w:val="005D1BDE"/>
    <w:rsid w:val="005D2734"/>
    <w:rsid w:val="005D2D77"/>
    <w:rsid w:val="005D37E2"/>
    <w:rsid w:val="005D398C"/>
    <w:rsid w:val="005D4029"/>
    <w:rsid w:val="005D4C79"/>
    <w:rsid w:val="005D65B8"/>
    <w:rsid w:val="005D7AB0"/>
    <w:rsid w:val="005D7B57"/>
    <w:rsid w:val="005E16DA"/>
    <w:rsid w:val="005E2E62"/>
    <w:rsid w:val="005E3188"/>
    <w:rsid w:val="005E37C8"/>
    <w:rsid w:val="005E3842"/>
    <w:rsid w:val="005E3A63"/>
    <w:rsid w:val="005E44CF"/>
    <w:rsid w:val="005E49FF"/>
    <w:rsid w:val="005E4A8F"/>
    <w:rsid w:val="005E5262"/>
    <w:rsid w:val="005E56AC"/>
    <w:rsid w:val="005E59B3"/>
    <w:rsid w:val="005E6020"/>
    <w:rsid w:val="005E6499"/>
    <w:rsid w:val="005E6EF3"/>
    <w:rsid w:val="005E7026"/>
    <w:rsid w:val="005E72DC"/>
    <w:rsid w:val="005E79DE"/>
    <w:rsid w:val="005E7DCA"/>
    <w:rsid w:val="005F0245"/>
    <w:rsid w:val="005F1A62"/>
    <w:rsid w:val="005F20D4"/>
    <w:rsid w:val="005F212E"/>
    <w:rsid w:val="005F221C"/>
    <w:rsid w:val="005F22D8"/>
    <w:rsid w:val="005F2BEB"/>
    <w:rsid w:val="005F2E9E"/>
    <w:rsid w:val="005F32E7"/>
    <w:rsid w:val="005F3849"/>
    <w:rsid w:val="005F3A36"/>
    <w:rsid w:val="005F48AD"/>
    <w:rsid w:val="005F62E6"/>
    <w:rsid w:val="005F664E"/>
    <w:rsid w:val="00600238"/>
    <w:rsid w:val="0060054F"/>
    <w:rsid w:val="00600E63"/>
    <w:rsid w:val="00601428"/>
    <w:rsid w:val="00601CA0"/>
    <w:rsid w:val="00601FF0"/>
    <w:rsid w:val="00602314"/>
    <w:rsid w:val="00602A3D"/>
    <w:rsid w:val="006042EB"/>
    <w:rsid w:val="006043EE"/>
    <w:rsid w:val="00604A00"/>
    <w:rsid w:val="00604E6C"/>
    <w:rsid w:val="0060516F"/>
    <w:rsid w:val="00605955"/>
    <w:rsid w:val="00606361"/>
    <w:rsid w:val="006065D9"/>
    <w:rsid w:val="00607BCA"/>
    <w:rsid w:val="0061019E"/>
    <w:rsid w:val="006113AC"/>
    <w:rsid w:val="00611865"/>
    <w:rsid w:val="0061191A"/>
    <w:rsid w:val="00612259"/>
    <w:rsid w:val="00612C93"/>
    <w:rsid w:val="00613240"/>
    <w:rsid w:val="006138FB"/>
    <w:rsid w:val="00613A29"/>
    <w:rsid w:val="00614B4D"/>
    <w:rsid w:val="00615A34"/>
    <w:rsid w:val="00615BCF"/>
    <w:rsid w:val="00615FF5"/>
    <w:rsid w:val="00616109"/>
    <w:rsid w:val="006167EF"/>
    <w:rsid w:val="006207D8"/>
    <w:rsid w:val="006209AC"/>
    <w:rsid w:val="0062105C"/>
    <w:rsid w:val="006227FA"/>
    <w:rsid w:val="00622A5B"/>
    <w:rsid w:val="00622D01"/>
    <w:rsid w:val="006236AF"/>
    <w:rsid w:val="0062384D"/>
    <w:rsid w:val="00623A82"/>
    <w:rsid w:val="00624094"/>
    <w:rsid w:val="0062445C"/>
    <w:rsid w:val="00624970"/>
    <w:rsid w:val="00624EDB"/>
    <w:rsid w:val="00626EF1"/>
    <w:rsid w:val="006275DC"/>
    <w:rsid w:val="00627ED0"/>
    <w:rsid w:val="00630D49"/>
    <w:rsid w:val="00630E93"/>
    <w:rsid w:val="00631103"/>
    <w:rsid w:val="0063229C"/>
    <w:rsid w:val="006333CA"/>
    <w:rsid w:val="00634423"/>
    <w:rsid w:val="00634D30"/>
    <w:rsid w:val="00634DFC"/>
    <w:rsid w:val="006360DB"/>
    <w:rsid w:val="006361EB"/>
    <w:rsid w:val="00636766"/>
    <w:rsid w:val="00636D0F"/>
    <w:rsid w:val="006407AE"/>
    <w:rsid w:val="00640AFA"/>
    <w:rsid w:val="00640C59"/>
    <w:rsid w:val="00640C6F"/>
    <w:rsid w:val="0064101F"/>
    <w:rsid w:val="006419FC"/>
    <w:rsid w:val="00641BF3"/>
    <w:rsid w:val="00641D19"/>
    <w:rsid w:val="00641D33"/>
    <w:rsid w:val="00642257"/>
    <w:rsid w:val="0064295B"/>
    <w:rsid w:val="00643353"/>
    <w:rsid w:val="00643E5C"/>
    <w:rsid w:val="006445D9"/>
    <w:rsid w:val="00645B29"/>
    <w:rsid w:val="006460B9"/>
    <w:rsid w:val="00646A8B"/>
    <w:rsid w:val="00646CD1"/>
    <w:rsid w:val="00646E98"/>
    <w:rsid w:val="00647655"/>
    <w:rsid w:val="00647771"/>
    <w:rsid w:val="00650000"/>
    <w:rsid w:val="0065026E"/>
    <w:rsid w:val="0065040B"/>
    <w:rsid w:val="00650799"/>
    <w:rsid w:val="00650804"/>
    <w:rsid w:val="00650C3B"/>
    <w:rsid w:val="00651042"/>
    <w:rsid w:val="006513CC"/>
    <w:rsid w:val="006517FE"/>
    <w:rsid w:val="006521BC"/>
    <w:rsid w:val="0065291D"/>
    <w:rsid w:val="006533D9"/>
    <w:rsid w:val="00653E5F"/>
    <w:rsid w:val="00653FCE"/>
    <w:rsid w:val="00654972"/>
    <w:rsid w:val="00654B12"/>
    <w:rsid w:val="00654DDF"/>
    <w:rsid w:val="006550BD"/>
    <w:rsid w:val="006550F5"/>
    <w:rsid w:val="00655870"/>
    <w:rsid w:val="00655A44"/>
    <w:rsid w:val="006568CE"/>
    <w:rsid w:val="00656A9E"/>
    <w:rsid w:val="00657150"/>
    <w:rsid w:val="00657BCB"/>
    <w:rsid w:val="0066005B"/>
    <w:rsid w:val="00660568"/>
    <w:rsid w:val="0066065B"/>
    <w:rsid w:val="00660971"/>
    <w:rsid w:val="00660CA6"/>
    <w:rsid w:val="00660D6C"/>
    <w:rsid w:val="006612E1"/>
    <w:rsid w:val="006616B0"/>
    <w:rsid w:val="00661809"/>
    <w:rsid w:val="00661961"/>
    <w:rsid w:val="00662BA8"/>
    <w:rsid w:val="0066357E"/>
    <w:rsid w:val="00663FFC"/>
    <w:rsid w:val="00664AB7"/>
    <w:rsid w:val="00664C1A"/>
    <w:rsid w:val="00665129"/>
    <w:rsid w:val="00665E9B"/>
    <w:rsid w:val="00665FB0"/>
    <w:rsid w:val="006663B0"/>
    <w:rsid w:val="00666496"/>
    <w:rsid w:val="0066673A"/>
    <w:rsid w:val="00666BB0"/>
    <w:rsid w:val="00667390"/>
    <w:rsid w:val="00667E7A"/>
    <w:rsid w:val="006703FA"/>
    <w:rsid w:val="006704E2"/>
    <w:rsid w:val="00671282"/>
    <w:rsid w:val="0067163A"/>
    <w:rsid w:val="00672524"/>
    <w:rsid w:val="00672E9D"/>
    <w:rsid w:val="00674389"/>
    <w:rsid w:val="00675415"/>
    <w:rsid w:val="00675D28"/>
    <w:rsid w:val="00675FB4"/>
    <w:rsid w:val="00676816"/>
    <w:rsid w:val="00677164"/>
    <w:rsid w:val="0067784E"/>
    <w:rsid w:val="00677FBD"/>
    <w:rsid w:val="00680C43"/>
    <w:rsid w:val="00680D65"/>
    <w:rsid w:val="00680D86"/>
    <w:rsid w:val="00681549"/>
    <w:rsid w:val="00681B93"/>
    <w:rsid w:val="006828EB"/>
    <w:rsid w:val="00683081"/>
    <w:rsid w:val="00684B0C"/>
    <w:rsid w:val="0068566C"/>
    <w:rsid w:val="00685E04"/>
    <w:rsid w:val="00686427"/>
    <w:rsid w:val="006867C7"/>
    <w:rsid w:val="00687055"/>
    <w:rsid w:val="00687DF4"/>
    <w:rsid w:val="0069069D"/>
    <w:rsid w:val="00690CC1"/>
    <w:rsid w:val="006921A9"/>
    <w:rsid w:val="00692CEE"/>
    <w:rsid w:val="00693A8D"/>
    <w:rsid w:val="00695396"/>
    <w:rsid w:val="0069578D"/>
    <w:rsid w:val="00695EC9"/>
    <w:rsid w:val="00695FA1"/>
    <w:rsid w:val="0069619A"/>
    <w:rsid w:val="00696E87"/>
    <w:rsid w:val="00696F99"/>
    <w:rsid w:val="00696FC9"/>
    <w:rsid w:val="006A0886"/>
    <w:rsid w:val="006A0AD2"/>
    <w:rsid w:val="006A0BEA"/>
    <w:rsid w:val="006A17C8"/>
    <w:rsid w:val="006A1ED2"/>
    <w:rsid w:val="006A2059"/>
    <w:rsid w:val="006A20BD"/>
    <w:rsid w:val="006A2362"/>
    <w:rsid w:val="006A286A"/>
    <w:rsid w:val="006A396D"/>
    <w:rsid w:val="006A4809"/>
    <w:rsid w:val="006A4E9F"/>
    <w:rsid w:val="006A5451"/>
    <w:rsid w:val="006A552A"/>
    <w:rsid w:val="006A5903"/>
    <w:rsid w:val="006A5A8E"/>
    <w:rsid w:val="006A5F85"/>
    <w:rsid w:val="006A638F"/>
    <w:rsid w:val="006A64C2"/>
    <w:rsid w:val="006A6CBC"/>
    <w:rsid w:val="006A74C3"/>
    <w:rsid w:val="006A752F"/>
    <w:rsid w:val="006B0D37"/>
    <w:rsid w:val="006B15B3"/>
    <w:rsid w:val="006B1DF5"/>
    <w:rsid w:val="006B1DFE"/>
    <w:rsid w:val="006B216E"/>
    <w:rsid w:val="006B2745"/>
    <w:rsid w:val="006B2A15"/>
    <w:rsid w:val="006B2DF6"/>
    <w:rsid w:val="006B3086"/>
    <w:rsid w:val="006B333C"/>
    <w:rsid w:val="006B44FE"/>
    <w:rsid w:val="006B4660"/>
    <w:rsid w:val="006B4859"/>
    <w:rsid w:val="006B4A29"/>
    <w:rsid w:val="006B52B1"/>
    <w:rsid w:val="006B5FFE"/>
    <w:rsid w:val="006B6329"/>
    <w:rsid w:val="006B73EE"/>
    <w:rsid w:val="006B7E63"/>
    <w:rsid w:val="006C1070"/>
    <w:rsid w:val="006C13C5"/>
    <w:rsid w:val="006C172B"/>
    <w:rsid w:val="006C282D"/>
    <w:rsid w:val="006C28BD"/>
    <w:rsid w:val="006C29CD"/>
    <w:rsid w:val="006C29EF"/>
    <w:rsid w:val="006C3C8D"/>
    <w:rsid w:val="006C3E8E"/>
    <w:rsid w:val="006C4CE2"/>
    <w:rsid w:val="006C65DC"/>
    <w:rsid w:val="006D08F3"/>
    <w:rsid w:val="006D100F"/>
    <w:rsid w:val="006D1260"/>
    <w:rsid w:val="006D1510"/>
    <w:rsid w:val="006D23CC"/>
    <w:rsid w:val="006D2D60"/>
    <w:rsid w:val="006D2D97"/>
    <w:rsid w:val="006D4BCC"/>
    <w:rsid w:val="006D5B53"/>
    <w:rsid w:val="006D60A1"/>
    <w:rsid w:val="006D7BA1"/>
    <w:rsid w:val="006E1043"/>
    <w:rsid w:val="006E14BC"/>
    <w:rsid w:val="006E1B79"/>
    <w:rsid w:val="006E1C36"/>
    <w:rsid w:val="006E21E5"/>
    <w:rsid w:val="006E2B94"/>
    <w:rsid w:val="006E3715"/>
    <w:rsid w:val="006E3CA4"/>
    <w:rsid w:val="006E4853"/>
    <w:rsid w:val="006E4EFA"/>
    <w:rsid w:val="006E4FBB"/>
    <w:rsid w:val="006E504E"/>
    <w:rsid w:val="006E58AD"/>
    <w:rsid w:val="006E6E20"/>
    <w:rsid w:val="006E712B"/>
    <w:rsid w:val="006F0D27"/>
    <w:rsid w:val="006F11CE"/>
    <w:rsid w:val="006F1443"/>
    <w:rsid w:val="006F1575"/>
    <w:rsid w:val="006F2311"/>
    <w:rsid w:val="006F23F7"/>
    <w:rsid w:val="006F2FC9"/>
    <w:rsid w:val="006F3810"/>
    <w:rsid w:val="006F3892"/>
    <w:rsid w:val="006F3BDC"/>
    <w:rsid w:val="006F40B6"/>
    <w:rsid w:val="006F519A"/>
    <w:rsid w:val="006F5AB9"/>
    <w:rsid w:val="006F5E34"/>
    <w:rsid w:val="006F634A"/>
    <w:rsid w:val="006F7A01"/>
    <w:rsid w:val="006F7B9B"/>
    <w:rsid w:val="006F7DD2"/>
    <w:rsid w:val="006F7F80"/>
    <w:rsid w:val="00700144"/>
    <w:rsid w:val="00700334"/>
    <w:rsid w:val="00701A4A"/>
    <w:rsid w:val="00702252"/>
    <w:rsid w:val="007024F0"/>
    <w:rsid w:val="00702D84"/>
    <w:rsid w:val="00705C2F"/>
    <w:rsid w:val="00707378"/>
    <w:rsid w:val="007073A3"/>
    <w:rsid w:val="00711252"/>
    <w:rsid w:val="0071141E"/>
    <w:rsid w:val="00712147"/>
    <w:rsid w:val="007123EC"/>
    <w:rsid w:val="00713D82"/>
    <w:rsid w:val="0071474A"/>
    <w:rsid w:val="00714B0C"/>
    <w:rsid w:val="00714B4F"/>
    <w:rsid w:val="00714D8B"/>
    <w:rsid w:val="00715682"/>
    <w:rsid w:val="0071580C"/>
    <w:rsid w:val="00715D41"/>
    <w:rsid w:val="00717286"/>
    <w:rsid w:val="00717497"/>
    <w:rsid w:val="0071785A"/>
    <w:rsid w:val="00717EF4"/>
    <w:rsid w:val="007208AD"/>
    <w:rsid w:val="00720979"/>
    <w:rsid w:val="00721B0B"/>
    <w:rsid w:val="00721F6E"/>
    <w:rsid w:val="00722203"/>
    <w:rsid w:val="00722208"/>
    <w:rsid w:val="00722FEE"/>
    <w:rsid w:val="00723CDB"/>
    <w:rsid w:val="0072433C"/>
    <w:rsid w:val="00724BE1"/>
    <w:rsid w:val="00724F61"/>
    <w:rsid w:val="00725038"/>
    <w:rsid w:val="00725C87"/>
    <w:rsid w:val="00726825"/>
    <w:rsid w:val="0072709C"/>
    <w:rsid w:val="00730C2C"/>
    <w:rsid w:val="00730E51"/>
    <w:rsid w:val="00731023"/>
    <w:rsid w:val="00731109"/>
    <w:rsid w:val="007311FC"/>
    <w:rsid w:val="00731C76"/>
    <w:rsid w:val="00731DC1"/>
    <w:rsid w:val="00731FCD"/>
    <w:rsid w:val="00732645"/>
    <w:rsid w:val="0073312C"/>
    <w:rsid w:val="0073346E"/>
    <w:rsid w:val="007339C3"/>
    <w:rsid w:val="00734D6F"/>
    <w:rsid w:val="00734E60"/>
    <w:rsid w:val="007350E7"/>
    <w:rsid w:val="00735C9C"/>
    <w:rsid w:val="00735D29"/>
    <w:rsid w:val="00736307"/>
    <w:rsid w:val="00736987"/>
    <w:rsid w:val="00736CA8"/>
    <w:rsid w:val="00736D8F"/>
    <w:rsid w:val="007371A1"/>
    <w:rsid w:val="007402EE"/>
    <w:rsid w:val="0074065C"/>
    <w:rsid w:val="007417DD"/>
    <w:rsid w:val="0074191E"/>
    <w:rsid w:val="00741DDC"/>
    <w:rsid w:val="00742207"/>
    <w:rsid w:val="00742273"/>
    <w:rsid w:val="00742CEA"/>
    <w:rsid w:val="00743512"/>
    <w:rsid w:val="00743FCA"/>
    <w:rsid w:val="00744892"/>
    <w:rsid w:val="007452AA"/>
    <w:rsid w:val="007456A2"/>
    <w:rsid w:val="0074695D"/>
    <w:rsid w:val="00746B02"/>
    <w:rsid w:val="00746DCA"/>
    <w:rsid w:val="007475E1"/>
    <w:rsid w:val="007504B4"/>
    <w:rsid w:val="00750586"/>
    <w:rsid w:val="00750737"/>
    <w:rsid w:val="007507FC"/>
    <w:rsid w:val="00750D89"/>
    <w:rsid w:val="00751573"/>
    <w:rsid w:val="00752444"/>
    <w:rsid w:val="0075247F"/>
    <w:rsid w:val="0075255C"/>
    <w:rsid w:val="0075289B"/>
    <w:rsid w:val="00752BFC"/>
    <w:rsid w:val="00752E86"/>
    <w:rsid w:val="00753020"/>
    <w:rsid w:val="00753485"/>
    <w:rsid w:val="00753D69"/>
    <w:rsid w:val="0075403D"/>
    <w:rsid w:val="00754B11"/>
    <w:rsid w:val="00755E8A"/>
    <w:rsid w:val="00755F2D"/>
    <w:rsid w:val="007564B3"/>
    <w:rsid w:val="007564F6"/>
    <w:rsid w:val="00756E32"/>
    <w:rsid w:val="00757034"/>
    <w:rsid w:val="0075724E"/>
    <w:rsid w:val="00757363"/>
    <w:rsid w:val="0076089A"/>
    <w:rsid w:val="00760983"/>
    <w:rsid w:val="00760B47"/>
    <w:rsid w:val="00760D7C"/>
    <w:rsid w:val="00761975"/>
    <w:rsid w:val="00761FEA"/>
    <w:rsid w:val="007624C7"/>
    <w:rsid w:val="007626DA"/>
    <w:rsid w:val="0076323A"/>
    <w:rsid w:val="00763C1A"/>
    <w:rsid w:val="00764BFB"/>
    <w:rsid w:val="00765079"/>
    <w:rsid w:val="0076600B"/>
    <w:rsid w:val="007660C9"/>
    <w:rsid w:val="00766689"/>
    <w:rsid w:val="00766F60"/>
    <w:rsid w:val="00767825"/>
    <w:rsid w:val="00767844"/>
    <w:rsid w:val="00767A83"/>
    <w:rsid w:val="007724AF"/>
    <w:rsid w:val="007729F0"/>
    <w:rsid w:val="00772E6C"/>
    <w:rsid w:val="007749E2"/>
    <w:rsid w:val="00774AB4"/>
    <w:rsid w:val="007754AF"/>
    <w:rsid w:val="00775AAC"/>
    <w:rsid w:val="00775CDF"/>
    <w:rsid w:val="007767A6"/>
    <w:rsid w:val="00777441"/>
    <w:rsid w:val="007779AA"/>
    <w:rsid w:val="00777B9D"/>
    <w:rsid w:val="00777EDD"/>
    <w:rsid w:val="007800CB"/>
    <w:rsid w:val="00781396"/>
    <w:rsid w:val="00781659"/>
    <w:rsid w:val="00782B1C"/>
    <w:rsid w:val="00782DD1"/>
    <w:rsid w:val="0078349E"/>
    <w:rsid w:val="0078361E"/>
    <w:rsid w:val="0078390C"/>
    <w:rsid w:val="00783A24"/>
    <w:rsid w:val="00783DC2"/>
    <w:rsid w:val="007847C6"/>
    <w:rsid w:val="00784FDC"/>
    <w:rsid w:val="0078529A"/>
    <w:rsid w:val="00785F72"/>
    <w:rsid w:val="00786458"/>
    <w:rsid w:val="0078767D"/>
    <w:rsid w:val="00787DEC"/>
    <w:rsid w:val="00787FDA"/>
    <w:rsid w:val="007906AA"/>
    <w:rsid w:val="00790FE9"/>
    <w:rsid w:val="00792C0F"/>
    <w:rsid w:val="00792E8D"/>
    <w:rsid w:val="0079372D"/>
    <w:rsid w:val="00794238"/>
    <w:rsid w:val="00794D6D"/>
    <w:rsid w:val="0079678A"/>
    <w:rsid w:val="007967B5"/>
    <w:rsid w:val="0079692A"/>
    <w:rsid w:val="007972AA"/>
    <w:rsid w:val="0079767C"/>
    <w:rsid w:val="00797857"/>
    <w:rsid w:val="007979C7"/>
    <w:rsid w:val="00797C9D"/>
    <w:rsid w:val="00797FB0"/>
    <w:rsid w:val="007A04D5"/>
    <w:rsid w:val="007A0893"/>
    <w:rsid w:val="007A0915"/>
    <w:rsid w:val="007A0EC3"/>
    <w:rsid w:val="007A1400"/>
    <w:rsid w:val="007A1590"/>
    <w:rsid w:val="007A1601"/>
    <w:rsid w:val="007A34F7"/>
    <w:rsid w:val="007A3778"/>
    <w:rsid w:val="007A3973"/>
    <w:rsid w:val="007A4A50"/>
    <w:rsid w:val="007A53EF"/>
    <w:rsid w:val="007A55A5"/>
    <w:rsid w:val="007A6708"/>
    <w:rsid w:val="007A6952"/>
    <w:rsid w:val="007B1793"/>
    <w:rsid w:val="007B17C4"/>
    <w:rsid w:val="007B2104"/>
    <w:rsid w:val="007B2212"/>
    <w:rsid w:val="007B2C25"/>
    <w:rsid w:val="007B2E44"/>
    <w:rsid w:val="007B3A1F"/>
    <w:rsid w:val="007B3CB8"/>
    <w:rsid w:val="007B41A9"/>
    <w:rsid w:val="007B5C7F"/>
    <w:rsid w:val="007B5E27"/>
    <w:rsid w:val="007B663A"/>
    <w:rsid w:val="007B72D7"/>
    <w:rsid w:val="007B76E3"/>
    <w:rsid w:val="007C0172"/>
    <w:rsid w:val="007C0610"/>
    <w:rsid w:val="007C138F"/>
    <w:rsid w:val="007C13FB"/>
    <w:rsid w:val="007C1C8B"/>
    <w:rsid w:val="007C2248"/>
    <w:rsid w:val="007C26B8"/>
    <w:rsid w:val="007C36BC"/>
    <w:rsid w:val="007C3C8D"/>
    <w:rsid w:val="007C4A1F"/>
    <w:rsid w:val="007C551C"/>
    <w:rsid w:val="007C5723"/>
    <w:rsid w:val="007C5A9E"/>
    <w:rsid w:val="007C5EA2"/>
    <w:rsid w:val="007C683C"/>
    <w:rsid w:val="007C694A"/>
    <w:rsid w:val="007C756E"/>
    <w:rsid w:val="007C7EF0"/>
    <w:rsid w:val="007D0720"/>
    <w:rsid w:val="007D0EE7"/>
    <w:rsid w:val="007D1E06"/>
    <w:rsid w:val="007D1FA6"/>
    <w:rsid w:val="007D215D"/>
    <w:rsid w:val="007D2162"/>
    <w:rsid w:val="007D2AE5"/>
    <w:rsid w:val="007D3E61"/>
    <w:rsid w:val="007D3F3A"/>
    <w:rsid w:val="007D4122"/>
    <w:rsid w:val="007D4DF3"/>
    <w:rsid w:val="007D4E41"/>
    <w:rsid w:val="007D525B"/>
    <w:rsid w:val="007D5739"/>
    <w:rsid w:val="007D5C83"/>
    <w:rsid w:val="007D6AAD"/>
    <w:rsid w:val="007D6DAE"/>
    <w:rsid w:val="007D710C"/>
    <w:rsid w:val="007D7E91"/>
    <w:rsid w:val="007E017A"/>
    <w:rsid w:val="007E0607"/>
    <w:rsid w:val="007E1272"/>
    <w:rsid w:val="007E1316"/>
    <w:rsid w:val="007E1839"/>
    <w:rsid w:val="007E19FB"/>
    <w:rsid w:val="007E1ACF"/>
    <w:rsid w:val="007E1FDE"/>
    <w:rsid w:val="007E2701"/>
    <w:rsid w:val="007E29FF"/>
    <w:rsid w:val="007E2E06"/>
    <w:rsid w:val="007E303E"/>
    <w:rsid w:val="007E31CF"/>
    <w:rsid w:val="007E3E3B"/>
    <w:rsid w:val="007E4425"/>
    <w:rsid w:val="007E479E"/>
    <w:rsid w:val="007E4CFA"/>
    <w:rsid w:val="007E4EE6"/>
    <w:rsid w:val="007E535A"/>
    <w:rsid w:val="007E5DEF"/>
    <w:rsid w:val="007E6701"/>
    <w:rsid w:val="007E7150"/>
    <w:rsid w:val="007F14C2"/>
    <w:rsid w:val="007F1BB2"/>
    <w:rsid w:val="007F1EC4"/>
    <w:rsid w:val="007F24D6"/>
    <w:rsid w:val="007F2AC6"/>
    <w:rsid w:val="007F2F13"/>
    <w:rsid w:val="007F347B"/>
    <w:rsid w:val="007F395E"/>
    <w:rsid w:val="007F6495"/>
    <w:rsid w:val="007F658F"/>
    <w:rsid w:val="007F6B49"/>
    <w:rsid w:val="007F7770"/>
    <w:rsid w:val="00800550"/>
    <w:rsid w:val="008008A3"/>
    <w:rsid w:val="00801215"/>
    <w:rsid w:val="00801D91"/>
    <w:rsid w:val="00801DF9"/>
    <w:rsid w:val="008026BA"/>
    <w:rsid w:val="008030B2"/>
    <w:rsid w:val="00803123"/>
    <w:rsid w:val="0080330B"/>
    <w:rsid w:val="008036B8"/>
    <w:rsid w:val="008037C7"/>
    <w:rsid w:val="008039AD"/>
    <w:rsid w:val="008039B6"/>
    <w:rsid w:val="008039BB"/>
    <w:rsid w:val="00803D86"/>
    <w:rsid w:val="008040AF"/>
    <w:rsid w:val="0080432E"/>
    <w:rsid w:val="00804CF1"/>
    <w:rsid w:val="0080513C"/>
    <w:rsid w:val="00805494"/>
    <w:rsid w:val="00805691"/>
    <w:rsid w:val="0080569D"/>
    <w:rsid w:val="008057D5"/>
    <w:rsid w:val="00805D1F"/>
    <w:rsid w:val="0080649A"/>
    <w:rsid w:val="00806ACC"/>
    <w:rsid w:val="00806B8F"/>
    <w:rsid w:val="00806C80"/>
    <w:rsid w:val="00806D24"/>
    <w:rsid w:val="00806F92"/>
    <w:rsid w:val="0080702D"/>
    <w:rsid w:val="00807030"/>
    <w:rsid w:val="00807245"/>
    <w:rsid w:val="00807300"/>
    <w:rsid w:val="00807369"/>
    <w:rsid w:val="008075EB"/>
    <w:rsid w:val="008077BA"/>
    <w:rsid w:val="00807DE9"/>
    <w:rsid w:val="00810FC4"/>
    <w:rsid w:val="00811243"/>
    <w:rsid w:val="00811838"/>
    <w:rsid w:val="00811887"/>
    <w:rsid w:val="00813917"/>
    <w:rsid w:val="00813F12"/>
    <w:rsid w:val="00813F1B"/>
    <w:rsid w:val="00814283"/>
    <w:rsid w:val="00814F2D"/>
    <w:rsid w:val="0081523E"/>
    <w:rsid w:val="00815361"/>
    <w:rsid w:val="00816124"/>
    <w:rsid w:val="0081637F"/>
    <w:rsid w:val="00816BEB"/>
    <w:rsid w:val="00816CA2"/>
    <w:rsid w:val="0082125F"/>
    <w:rsid w:val="00821BFB"/>
    <w:rsid w:val="00823641"/>
    <w:rsid w:val="00823A41"/>
    <w:rsid w:val="00823BD2"/>
    <w:rsid w:val="00823DCB"/>
    <w:rsid w:val="00823F6E"/>
    <w:rsid w:val="0082439A"/>
    <w:rsid w:val="008246C9"/>
    <w:rsid w:val="00825701"/>
    <w:rsid w:val="00825959"/>
    <w:rsid w:val="008260DE"/>
    <w:rsid w:val="008261DC"/>
    <w:rsid w:val="008278CD"/>
    <w:rsid w:val="00830472"/>
    <w:rsid w:val="008306DB"/>
    <w:rsid w:val="008310B1"/>
    <w:rsid w:val="008318FD"/>
    <w:rsid w:val="008320D3"/>
    <w:rsid w:val="00832319"/>
    <w:rsid w:val="00832361"/>
    <w:rsid w:val="00832C4D"/>
    <w:rsid w:val="00833DED"/>
    <w:rsid w:val="00834472"/>
    <w:rsid w:val="00837370"/>
    <w:rsid w:val="008373C0"/>
    <w:rsid w:val="00837409"/>
    <w:rsid w:val="0083760A"/>
    <w:rsid w:val="00837DCF"/>
    <w:rsid w:val="008405F7"/>
    <w:rsid w:val="00840780"/>
    <w:rsid w:val="00841608"/>
    <w:rsid w:val="00841BEC"/>
    <w:rsid w:val="0084236B"/>
    <w:rsid w:val="00842B76"/>
    <w:rsid w:val="00842EE8"/>
    <w:rsid w:val="008435E6"/>
    <w:rsid w:val="00843A7D"/>
    <w:rsid w:val="00845049"/>
    <w:rsid w:val="0084526E"/>
    <w:rsid w:val="00845788"/>
    <w:rsid w:val="008459E1"/>
    <w:rsid w:val="0084600D"/>
    <w:rsid w:val="00846F6B"/>
    <w:rsid w:val="008473DF"/>
    <w:rsid w:val="00847520"/>
    <w:rsid w:val="008500A8"/>
    <w:rsid w:val="00850300"/>
    <w:rsid w:val="00850437"/>
    <w:rsid w:val="0085050A"/>
    <w:rsid w:val="008506A1"/>
    <w:rsid w:val="008508F4"/>
    <w:rsid w:val="00850C7D"/>
    <w:rsid w:val="0085125B"/>
    <w:rsid w:val="00852DFB"/>
    <w:rsid w:val="008532E9"/>
    <w:rsid w:val="008532F8"/>
    <w:rsid w:val="00854E49"/>
    <w:rsid w:val="00854EB4"/>
    <w:rsid w:val="008550B2"/>
    <w:rsid w:val="00855431"/>
    <w:rsid w:val="00855561"/>
    <w:rsid w:val="00856016"/>
    <w:rsid w:val="0085638A"/>
    <w:rsid w:val="008566AB"/>
    <w:rsid w:val="00856F57"/>
    <w:rsid w:val="00857476"/>
    <w:rsid w:val="008578F0"/>
    <w:rsid w:val="00857FF5"/>
    <w:rsid w:val="00860297"/>
    <w:rsid w:val="008609C0"/>
    <w:rsid w:val="00860DD6"/>
    <w:rsid w:val="00861943"/>
    <w:rsid w:val="00861995"/>
    <w:rsid w:val="00861DDF"/>
    <w:rsid w:val="008624C6"/>
    <w:rsid w:val="0086259D"/>
    <w:rsid w:val="00862C24"/>
    <w:rsid w:val="00862EB9"/>
    <w:rsid w:val="0086308E"/>
    <w:rsid w:val="008630BF"/>
    <w:rsid w:val="00863249"/>
    <w:rsid w:val="008632C0"/>
    <w:rsid w:val="008632EA"/>
    <w:rsid w:val="0086392D"/>
    <w:rsid w:val="00863DC8"/>
    <w:rsid w:val="00865ECA"/>
    <w:rsid w:val="008662A2"/>
    <w:rsid w:val="00867230"/>
    <w:rsid w:val="0086768A"/>
    <w:rsid w:val="008676E6"/>
    <w:rsid w:val="00870A87"/>
    <w:rsid w:val="008715EE"/>
    <w:rsid w:val="00871D39"/>
    <w:rsid w:val="00872347"/>
    <w:rsid w:val="00873721"/>
    <w:rsid w:val="008758A4"/>
    <w:rsid w:val="00875980"/>
    <w:rsid w:val="008764A7"/>
    <w:rsid w:val="00877484"/>
    <w:rsid w:val="0087776D"/>
    <w:rsid w:val="00880284"/>
    <w:rsid w:val="008802DB"/>
    <w:rsid w:val="0088065F"/>
    <w:rsid w:val="00881051"/>
    <w:rsid w:val="008813CE"/>
    <w:rsid w:val="00881A04"/>
    <w:rsid w:val="008822D9"/>
    <w:rsid w:val="00882B96"/>
    <w:rsid w:val="00882CF0"/>
    <w:rsid w:val="00883EDE"/>
    <w:rsid w:val="0088425E"/>
    <w:rsid w:val="00884D8A"/>
    <w:rsid w:val="00884DA9"/>
    <w:rsid w:val="00885194"/>
    <w:rsid w:val="008852F0"/>
    <w:rsid w:val="00886242"/>
    <w:rsid w:val="00886947"/>
    <w:rsid w:val="00887895"/>
    <w:rsid w:val="00887975"/>
    <w:rsid w:val="00887997"/>
    <w:rsid w:val="00887B3D"/>
    <w:rsid w:val="00887BD8"/>
    <w:rsid w:val="008902AB"/>
    <w:rsid w:val="00891E7D"/>
    <w:rsid w:val="00892CAC"/>
    <w:rsid w:val="00892DEA"/>
    <w:rsid w:val="008937ED"/>
    <w:rsid w:val="008939AB"/>
    <w:rsid w:val="0089497F"/>
    <w:rsid w:val="00894BE3"/>
    <w:rsid w:val="00894CD5"/>
    <w:rsid w:val="00894F13"/>
    <w:rsid w:val="0089512C"/>
    <w:rsid w:val="00895869"/>
    <w:rsid w:val="00895F33"/>
    <w:rsid w:val="00895FA0"/>
    <w:rsid w:val="00896169"/>
    <w:rsid w:val="00896A87"/>
    <w:rsid w:val="00896AA6"/>
    <w:rsid w:val="00896ED4"/>
    <w:rsid w:val="00897449"/>
    <w:rsid w:val="00897BB5"/>
    <w:rsid w:val="008A0229"/>
    <w:rsid w:val="008A12DD"/>
    <w:rsid w:val="008A1D44"/>
    <w:rsid w:val="008A1EA2"/>
    <w:rsid w:val="008A2749"/>
    <w:rsid w:val="008A33E3"/>
    <w:rsid w:val="008A34B8"/>
    <w:rsid w:val="008A3EDF"/>
    <w:rsid w:val="008A4A32"/>
    <w:rsid w:val="008A4D4E"/>
    <w:rsid w:val="008A52DC"/>
    <w:rsid w:val="008A5B71"/>
    <w:rsid w:val="008A600F"/>
    <w:rsid w:val="008A737C"/>
    <w:rsid w:val="008B0390"/>
    <w:rsid w:val="008B0482"/>
    <w:rsid w:val="008B06A8"/>
    <w:rsid w:val="008B0707"/>
    <w:rsid w:val="008B0AE8"/>
    <w:rsid w:val="008B0E86"/>
    <w:rsid w:val="008B149A"/>
    <w:rsid w:val="008B44EE"/>
    <w:rsid w:val="008B462A"/>
    <w:rsid w:val="008B48E5"/>
    <w:rsid w:val="008B5EEA"/>
    <w:rsid w:val="008B737D"/>
    <w:rsid w:val="008B7628"/>
    <w:rsid w:val="008B7878"/>
    <w:rsid w:val="008B7FC9"/>
    <w:rsid w:val="008C072F"/>
    <w:rsid w:val="008C0861"/>
    <w:rsid w:val="008C0A61"/>
    <w:rsid w:val="008C1B8C"/>
    <w:rsid w:val="008C23FE"/>
    <w:rsid w:val="008C30FE"/>
    <w:rsid w:val="008C3128"/>
    <w:rsid w:val="008C3998"/>
    <w:rsid w:val="008C5068"/>
    <w:rsid w:val="008C51CF"/>
    <w:rsid w:val="008C67A9"/>
    <w:rsid w:val="008C6DC2"/>
    <w:rsid w:val="008D0D2C"/>
    <w:rsid w:val="008D0D42"/>
    <w:rsid w:val="008D0F42"/>
    <w:rsid w:val="008D1C41"/>
    <w:rsid w:val="008D1CFD"/>
    <w:rsid w:val="008D246E"/>
    <w:rsid w:val="008D27FC"/>
    <w:rsid w:val="008D2871"/>
    <w:rsid w:val="008D30D4"/>
    <w:rsid w:val="008D310B"/>
    <w:rsid w:val="008D364C"/>
    <w:rsid w:val="008D3E85"/>
    <w:rsid w:val="008D3FF6"/>
    <w:rsid w:val="008D5784"/>
    <w:rsid w:val="008D5799"/>
    <w:rsid w:val="008D5EA8"/>
    <w:rsid w:val="008D5FC9"/>
    <w:rsid w:val="008D63A7"/>
    <w:rsid w:val="008D6409"/>
    <w:rsid w:val="008D77AD"/>
    <w:rsid w:val="008D7B0A"/>
    <w:rsid w:val="008E026B"/>
    <w:rsid w:val="008E069A"/>
    <w:rsid w:val="008E14B0"/>
    <w:rsid w:val="008E1800"/>
    <w:rsid w:val="008E21EB"/>
    <w:rsid w:val="008E2538"/>
    <w:rsid w:val="008E2ACA"/>
    <w:rsid w:val="008E3F7D"/>
    <w:rsid w:val="008E4F1A"/>
    <w:rsid w:val="008E4F77"/>
    <w:rsid w:val="008E50C5"/>
    <w:rsid w:val="008E548A"/>
    <w:rsid w:val="008E58C1"/>
    <w:rsid w:val="008E5BDA"/>
    <w:rsid w:val="008E62E0"/>
    <w:rsid w:val="008E65BF"/>
    <w:rsid w:val="008E6EFA"/>
    <w:rsid w:val="008F0536"/>
    <w:rsid w:val="008F0684"/>
    <w:rsid w:val="008F0B64"/>
    <w:rsid w:val="008F1592"/>
    <w:rsid w:val="008F1937"/>
    <w:rsid w:val="008F19C4"/>
    <w:rsid w:val="008F19F0"/>
    <w:rsid w:val="008F23EC"/>
    <w:rsid w:val="008F3118"/>
    <w:rsid w:val="008F32F5"/>
    <w:rsid w:val="008F35F8"/>
    <w:rsid w:val="008F3A2B"/>
    <w:rsid w:val="008F3E7A"/>
    <w:rsid w:val="008F5F48"/>
    <w:rsid w:val="008F6045"/>
    <w:rsid w:val="008F61C0"/>
    <w:rsid w:val="008F6B06"/>
    <w:rsid w:val="008F6C99"/>
    <w:rsid w:val="008F6EC2"/>
    <w:rsid w:val="008F74BD"/>
    <w:rsid w:val="008F76C8"/>
    <w:rsid w:val="008F7D01"/>
    <w:rsid w:val="009000F4"/>
    <w:rsid w:val="0090031A"/>
    <w:rsid w:val="009005B7"/>
    <w:rsid w:val="009006BD"/>
    <w:rsid w:val="0090137F"/>
    <w:rsid w:val="009018F6"/>
    <w:rsid w:val="00901D30"/>
    <w:rsid w:val="009021E0"/>
    <w:rsid w:val="009030BC"/>
    <w:rsid w:val="0090320F"/>
    <w:rsid w:val="00903A93"/>
    <w:rsid w:val="00903DA4"/>
    <w:rsid w:val="009047C4"/>
    <w:rsid w:val="0090536D"/>
    <w:rsid w:val="009054C7"/>
    <w:rsid w:val="00906881"/>
    <w:rsid w:val="00906D67"/>
    <w:rsid w:val="00906DC3"/>
    <w:rsid w:val="00907C14"/>
    <w:rsid w:val="00907CF9"/>
    <w:rsid w:val="0091059F"/>
    <w:rsid w:val="00910C3F"/>
    <w:rsid w:val="0091112E"/>
    <w:rsid w:val="009112B1"/>
    <w:rsid w:val="009117B5"/>
    <w:rsid w:val="00911ED7"/>
    <w:rsid w:val="0091267D"/>
    <w:rsid w:val="00912948"/>
    <w:rsid w:val="009136BA"/>
    <w:rsid w:val="00914001"/>
    <w:rsid w:val="009140B5"/>
    <w:rsid w:val="009159AF"/>
    <w:rsid w:val="009160EC"/>
    <w:rsid w:val="00916B60"/>
    <w:rsid w:val="0091705D"/>
    <w:rsid w:val="0091723D"/>
    <w:rsid w:val="00917470"/>
    <w:rsid w:val="00917725"/>
    <w:rsid w:val="009202A6"/>
    <w:rsid w:val="00920A38"/>
    <w:rsid w:val="00920BBE"/>
    <w:rsid w:val="0092132B"/>
    <w:rsid w:val="00921558"/>
    <w:rsid w:val="009216B1"/>
    <w:rsid w:val="009226F9"/>
    <w:rsid w:val="00923575"/>
    <w:rsid w:val="00924A7E"/>
    <w:rsid w:val="00924B53"/>
    <w:rsid w:val="00924F36"/>
    <w:rsid w:val="00925CFC"/>
    <w:rsid w:val="0092638E"/>
    <w:rsid w:val="00926B72"/>
    <w:rsid w:val="00926E9F"/>
    <w:rsid w:val="00926FCD"/>
    <w:rsid w:val="00927ADD"/>
    <w:rsid w:val="00930145"/>
    <w:rsid w:val="00930A10"/>
    <w:rsid w:val="009316F7"/>
    <w:rsid w:val="00931B2A"/>
    <w:rsid w:val="00932971"/>
    <w:rsid w:val="00932C81"/>
    <w:rsid w:val="00933E46"/>
    <w:rsid w:val="00934F0E"/>
    <w:rsid w:val="00935016"/>
    <w:rsid w:val="00935412"/>
    <w:rsid w:val="0093601E"/>
    <w:rsid w:val="00936706"/>
    <w:rsid w:val="00936A92"/>
    <w:rsid w:val="00936AFD"/>
    <w:rsid w:val="009370ED"/>
    <w:rsid w:val="0093764C"/>
    <w:rsid w:val="00937FF1"/>
    <w:rsid w:val="00940152"/>
    <w:rsid w:val="009401FE"/>
    <w:rsid w:val="0094084C"/>
    <w:rsid w:val="00940F9C"/>
    <w:rsid w:val="009413A5"/>
    <w:rsid w:val="00941471"/>
    <w:rsid w:val="0094266B"/>
    <w:rsid w:val="00942B32"/>
    <w:rsid w:val="00943077"/>
    <w:rsid w:val="009431D7"/>
    <w:rsid w:val="009444DB"/>
    <w:rsid w:val="00944CA8"/>
    <w:rsid w:val="00945238"/>
    <w:rsid w:val="0094549E"/>
    <w:rsid w:val="009455A2"/>
    <w:rsid w:val="00945BD3"/>
    <w:rsid w:val="00946104"/>
    <w:rsid w:val="00946237"/>
    <w:rsid w:val="00946D4D"/>
    <w:rsid w:val="00946DF6"/>
    <w:rsid w:val="00946F53"/>
    <w:rsid w:val="00947520"/>
    <w:rsid w:val="009477F1"/>
    <w:rsid w:val="009478AB"/>
    <w:rsid w:val="00947BB7"/>
    <w:rsid w:val="009503D1"/>
    <w:rsid w:val="00950F4F"/>
    <w:rsid w:val="00952945"/>
    <w:rsid w:val="00952F89"/>
    <w:rsid w:val="00953044"/>
    <w:rsid w:val="009539C0"/>
    <w:rsid w:val="009539D4"/>
    <w:rsid w:val="00953D42"/>
    <w:rsid w:val="00954134"/>
    <w:rsid w:val="00954539"/>
    <w:rsid w:val="009545CE"/>
    <w:rsid w:val="00955B87"/>
    <w:rsid w:val="00955C9A"/>
    <w:rsid w:val="00956115"/>
    <w:rsid w:val="0095762F"/>
    <w:rsid w:val="00957B38"/>
    <w:rsid w:val="009601CA"/>
    <w:rsid w:val="009607A8"/>
    <w:rsid w:val="00961433"/>
    <w:rsid w:val="00961558"/>
    <w:rsid w:val="009616ED"/>
    <w:rsid w:val="009622BD"/>
    <w:rsid w:val="00963017"/>
    <w:rsid w:val="009645BA"/>
    <w:rsid w:val="00964C82"/>
    <w:rsid w:val="00965DCF"/>
    <w:rsid w:val="00966E16"/>
    <w:rsid w:val="009676A7"/>
    <w:rsid w:val="00967AB0"/>
    <w:rsid w:val="00967B86"/>
    <w:rsid w:val="00967B8F"/>
    <w:rsid w:val="00967C9C"/>
    <w:rsid w:val="00967FFA"/>
    <w:rsid w:val="00971344"/>
    <w:rsid w:val="009729FA"/>
    <w:rsid w:val="00973006"/>
    <w:rsid w:val="00973246"/>
    <w:rsid w:val="00973BBF"/>
    <w:rsid w:val="0097454D"/>
    <w:rsid w:val="009751DD"/>
    <w:rsid w:val="009752A5"/>
    <w:rsid w:val="0097618B"/>
    <w:rsid w:val="00976A7D"/>
    <w:rsid w:val="00977826"/>
    <w:rsid w:val="0098249D"/>
    <w:rsid w:val="00982706"/>
    <w:rsid w:val="00982858"/>
    <w:rsid w:val="00982B6F"/>
    <w:rsid w:val="00982F14"/>
    <w:rsid w:val="00983BCB"/>
    <w:rsid w:val="00983FC3"/>
    <w:rsid w:val="0098406D"/>
    <w:rsid w:val="009841D6"/>
    <w:rsid w:val="0098451F"/>
    <w:rsid w:val="00984522"/>
    <w:rsid w:val="00984B59"/>
    <w:rsid w:val="00984E3C"/>
    <w:rsid w:val="00985058"/>
    <w:rsid w:val="009854FF"/>
    <w:rsid w:val="00985EDB"/>
    <w:rsid w:val="00986623"/>
    <w:rsid w:val="00990DD7"/>
    <w:rsid w:val="00991392"/>
    <w:rsid w:val="009917F6"/>
    <w:rsid w:val="00991A2E"/>
    <w:rsid w:val="009938E8"/>
    <w:rsid w:val="00993B51"/>
    <w:rsid w:val="00993E06"/>
    <w:rsid w:val="009961E9"/>
    <w:rsid w:val="00996C58"/>
    <w:rsid w:val="00997524"/>
    <w:rsid w:val="00997CA2"/>
    <w:rsid w:val="009A005F"/>
    <w:rsid w:val="009A00EB"/>
    <w:rsid w:val="009A0B9D"/>
    <w:rsid w:val="009A2297"/>
    <w:rsid w:val="009A240D"/>
    <w:rsid w:val="009A2572"/>
    <w:rsid w:val="009A3753"/>
    <w:rsid w:val="009A3912"/>
    <w:rsid w:val="009A3E16"/>
    <w:rsid w:val="009A4D6C"/>
    <w:rsid w:val="009A5236"/>
    <w:rsid w:val="009A5DB0"/>
    <w:rsid w:val="009A5E27"/>
    <w:rsid w:val="009A6103"/>
    <w:rsid w:val="009A65CE"/>
    <w:rsid w:val="009A6B2D"/>
    <w:rsid w:val="009A7238"/>
    <w:rsid w:val="009A7619"/>
    <w:rsid w:val="009A7B41"/>
    <w:rsid w:val="009B0194"/>
    <w:rsid w:val="009B08F8"/>
    <w:rsid w:val="009B15FE"/>
    <w:rsid w:val="009B1A35"/>
    <w:rsid w:val="009B1DC6"/>
    <w:rsid w:val="009B2688"/>
    <w:rsid w:val="009B289F"/>
    <w:rsid w:val="009B30AD"/>
    <w:rsid w:val="009B30F2"/>
    <w:rsid w:val="009B43F4"/>
    <w:rsid w:val="009B509F"/>
    <w:rsid w:val="009B568F"/>
    <w:rsid w:val="009B69B3"/>
    <w:rsid w:val="009B731A"/>
    <w:rsid w:val="009B733C"/>
    <w:rsid w:val="009B7537"/>
    <w:rsid w:val="009B7D7E"/>
    <w:rsid w:val="009B7FD3"/>
    <w:rsid w:val="009C0A70"/>
    <w:rsid w:val="009C0BB1"/>
    <w:rsid w:val="009C1171"/>
    <w:rsid w:val="009C16EE"/>
    <w:rsid w:val="009C192F"/>
    <w:rsid w:val="009C1A7C"/>
    <w:rsid w:val="009C26D4"/>
    <w:rsid w:val="009C2D80"/>
    <w:rsid w:val="009C2DD4"/>
    <w:rsid w:val="009C2FFF"/>
    <w:rsid w:val="009C3203"/>
    <w:rsid w:val="009C3716"/>
    <w:rsid w:val="009C386D"/>
    <w:rsid w:val="009C3CE7"/>
    <w:rsid w:val="009C406B"/>
    <w:rsid w:val="009C4557"/>
    <w:rsid w:val="009C45E6"/>
    <w:rsid w:val="009C53EB"/>
    <w:rsid w:val="009C60D8"/>
    <w:rsid w:val="009C739E"/>
    <w:rsid w:val="009D047A"/>
    <w:rsid w:val="009D10F8"/>
    <w:rsid w:val="009D1345"/>
    <w:rsid w:val="009D13D6"/>
    <w:rsid w:val="009D1788"/>
    <w:rsid w:val="009D1871"/>
    <w:rsid w:val="009D50FE"/>
    <w:rsid w:val="009D59D3"/>
    <w:rsid w:val="009D5F2F"/>
    <w:rsid w:val="009D6AA5"/>
    <w:rsid w:val="009D7471"/>
    <w:rsid w:val="009D77A5"/>
    <w:rsid w:val="009D7C8A"/>
    <w:rsid w:val="009D7D77"/>
    <w:rsid w:val="009E13C4"/>
    <w:rsid w:val="009E271D"/>
    <w:rsid w:val="009E2C36"/>
    <w:rsid w:val="009E2CEF"/>
    <w:rsid w:val="009E3688"/>
    <w:rsid w:val="009E4154"/>
    <w:rsid w:val="009E4846"/>
    <w:rsid w:val="009E5722"/>
    <w:rsid w:val="009E57FF"/>
    <w:rsid w:val="009E5C9E"/>
    <w:rsid w:val="009E641D"/>
    <w:rsid w:val="009E75C1"/>
    <w:rsid w:val="009E7893"/>
    <w:rsid w:val="009E7FDC"/>
    <w:rsid w:val="009F0CBD"/>
    <w:rsid w:val="009F1ABF"/>
    <w:rsid w:val="009F1F3B"/>
    <w:rsid w:val="009F33C1"/>
    <w:rsid w:val="009F38BD"/>
    <w:rsid w:val="009F3A93"/>
    <w:rsid w:val="009F3D39"/>
    <w:rsid w:val="009F4803"/>
    <w:rsid w:val="009F6A01"/>
    <w:rsid w:val="009F6B09"/>
    <w:rsid w:val="009F6BA3"/>
    <w:rsid w:val="00A0103F"/>
    <w:rsid w:val="00A014FC"/>
    <w:rsid w:val="00A02DC6"/>
    <w:rsid w:val="00A03142"/>
    <w:rsid w:val="00A0389A"/>
    <w:rsid w:val="00A03BA9"/>
    <w:rsid w:val="00A041D5"/>
    <w:rsid w:val="00A0439D"/>
    <w:rsid w:val="00A0482D"/>
    <w:rsid w:val="00A04DDF"/>
    <w:rsid w:val="00A04EBA"/>
    <w:rsid w:val="00A05B0A"/>
    <w:rsid w:val="00A05F0A"/>
    <w:rsid w:val="00A062F5"/>
    <w:rsid w:val="00A06847"/>
    <w:rsid w:val="00A06CE9"/>
    <w:rsid w:val="00A07D9D"/>
    <w:rsid w:val="00A101A4"/>
    <w:rsid w:val="00A1078A"/>
    <w:rsid w:val="00A10E10"/>
    <w:rsid w:val="00A11129"/>
    <w:rsid w:val="00A11994"/>
    <w:rsid w:val="00A11E15"/>
    <w:rsid w:val="00A12E58"/>
    <w:rsid w:val="00A13440"/>
    <w:rsid w:val="00A136BF"/>
    <w:rsid w:val="00A13AED"/>
    <w:rsid w:val="00A13B6D"/>
    <w:rsid w:val="00A13F8F"/>
    <w:rsid w:val="00A14309"/>
    <w:rsid w:val="00A1504C"/>
    <w:rsid w:val="00A15B6C"/>
    <w:rsid w:val="00A16E67"/>
    <w:rsid w:val="00A17770"/>
    <w:rsid w:val="00A203EB"/>
    <w:rsid w:val="00A20BB7"/>
    <w:rsid w:val="00A22107"/>
    <w:rsid w:val="00A22F3E"/>
    <w:rsid w:val="00A230AF"/>
    <w:rsid w:val="00A2490D"/>
    <w:rsid w:val="00A24985"/>
    <w:rsid w:val="00A24EFB"/>
    <w:rsid w:val="00A25C0F"/>
    <w:rsid w:val="00A25F18"/>
    <w:rsid w:val="00A25F7B"/>
    <w:rsid w:val="00A26F2C"/>
    <w:rsid w:val="00A27543"/>
    <w:rsid w:val="00A302FD"/>
    <w:rsid w:val="00A31847"/>
    <w:rsid w:val="00A31BC2"/>
    <w:rsid w:val="00A31D4C"/>
    <w:rsid w:val="00A32501"/>
    <w:rsid w:val="00A3254F"/>
    <w:rsid w:val="00A327DA"/>
    <w:rsid w:val="00A33112"/>
    <w:rsid w:val="00A331F7"/>
    <w:rsid w:val="00A3418C"/>
    <w:rsid w:val="00A346BB"/>
    <w:rsid w:val="00A34850"/>
    <w:rsid w:val="00A34C0D"/>
    <w:rsid w:val="00A35A90"/>
    <w:rsid w:val="00A37E65"/>
    <w:rsid w:val="00A400C7"/>
    <w:rsid w:val="00A404EF"/>
    <w:rsid w:val="00A410A4"/>
    <w:rsid w:val="00A41D17"/>
    <w:rsid w:val="00A41DCC"/>
    <w:rsid w:val="00A42509"/>
    <w:rsid w:val="00A425F9"/>
    <w:rsid w:val="00A4268D"/>
    <w:rsid w:val="00A44956"/>
    <w:rsid w:val="00A4543E"/>
    <w:rsid w:val="00A45B32"/>
    <w:rsid w:val="00A45C62"/>
    <w:rsid w:val="00A46E85"/>
    <w:rsid w:val="00A46F12"/>
    <w:rsid w:val="00A47617"/>
    <w:rsid w:val="00A4774A"/>
    <w:rsid w:val="00A501AF"/>
    <w:rsid w:val="00A5055B"/>
    <w:rsid w:val="00A50710"/>
    <w:rsid w:val="00A50972"/>
    <w:rsid w:val="00A51AEB"/>
    <w:rsid w:val="00A526E3"/>
    <w:rsid w:val="00A52760"/>
    <w:rsid w:val="00A527BE"/>
    <w:rsid w:val="00A529FC"/>
    <w:rsid w:val="00A52FCD"/>
    <w:rsid w:val="00A53C69"/>
    <w:rsid w:val="00A54260"/>
    <w:rsid w:val="00A54E0F"/>
    <w:rsid w:val="00A55075"/>
    <w:rsid w:val="00A5696A"/>
    <w:rsid w:val="00A56E24"/>
    <w:rsid w:val="00A57345"/>
    <w:rsid w:val="00A57D99"/>
    <w:rsid w:val="00A57E13"/>
    <w:rsid w:val="00A60092"/>
    <w:rsid w:val="00A6044F"/>
    <w:rsid w:val="00A605CC"/>
    <w:rsid w:val="00A612EB"/>
    <w:rsid w:val="00A61D5E"/>
    <w:rsid w:val="00A6217E"/>
    <w:rsid w:val="00A62317"/>
    <w:rsid w:val="00A62DAE"/>
    <w:rsid w:val="00A6302D"/>
    <w:rsid w:val="00A64F80"/>
    <w:rsid w:val="00A654C3"/>
    <w:rsid w:val="00A660AE"/>
    <w:rsid w:val="00A66434"/>
    <w:rsid w:val="00A66857"/>
    <w:rsid w:val="00A66ABD"/>
    <w:rsid w:val="00A6752D"/>
    <w:rsid w:val="00A676DD"/>
    <w:rsid w:val="00A67E1C"/>
    <w:rsid w:val="00A67E3D"/>
    <w:rsid w:val="00A67F50"/>
    <w:rsid w:val="00A70136"/>
    <w:rsid w:val="00A7038E"/>
    <w:rsid w:val="00A70B94"/>
    <w:rsid w:val="00A70D38"/>
    <w:rsid w:val="00A7113B"/>
    <w:rsid w:val="00A71538"/>
    <w:rsid w:val="00A71FE7"/>
    <w:rsid w:val="00A72686"/>
    <w:rsid w:val="00A72C2B"/>
    <w:rsid w:val="00A72CDB"/>
    <w:rsid w:val="00A7324D"/>
    <w:rsid w:val="00A73CA1"/>
    <w:rsid w:val="00A74E19"/>
    <w:rsid w:val="00A75035"/>
    <w:rsid w:val="00A7518C"/>
    <w:rsid w:val="00A752C3"/>
    <w:rsid w:val="00A7572E"/>
    <w:rsid w:val="00A75D9A"/>
    <w:rsid w:val="00A76254"/>
    <w:rsid w:val="00A76964"/>
    <w:rsid w:val="00A8084F"/>
    <w:rsid w:val="00A80A23"/>
    <w:rsid w:val="00A81817"/>
    <w:rsid w:val="00A82770"/>
    <w:rsid w:val="00A82816"/>
    <w:rsid w:val="00A82A2B"/>
    <w:rsid w:val="00A82F86"/>
    <w:rsid w:val="00A83161"/>
    <w:rsid w:val="00A83460"/>
    <w:rsid w:val="00A8396A"/>
    <w:rsid w:val="00A84AEA"/>
    <w:rsid w:val="00A84DBC"/>
    <w:rsid w:val="00A85217"/>
    <w:rsid w:val="00A8534D"/>
    <w:rsid w:val="00A85652"/>
    <w:rsid w:val="00A85AC8"/>
    <w:rsid w:val="00A863EC"/>
    <w:rsid w:val="00A86EB3"/>
    <w:rsid w:val="00A87A6E"/>
    <w:rsid w:val="00A87FB3"/>
    <w:rsid w:val="00A906AE"/>
    <w:rsid w:val="00A9083C"/>
    <w:rsid w:val="00A92017"/>
    <w:rsid w:val="00A92B9E"/>
    <w:rsid w:val="00A92CF3"/>
    <w:rsid w:val="00A93697"/>
    <w:rsid w:val="00A94920"/>
    <w:rsid w:val="00A94BA4"/>
    <w:rsid w:val="00A94BBF"/>
    <w:rsid w:val="00A9573D"/>
    <w:rsid w:val="00A964DF"/>
    <w:rsid w:val="00A96B99"/>
    <w:rsid w:val="00A96F9F"/>
    <w:rsid w:val="00A97D65"/>
    <w:rsid w:val="00A97DD5"/>
    <w:rsid w:val="00A97E2D"/>
    <w:rsid w:val="00AA0436"/>
    <w:rsid w:val="00AA06B6"/>
    <w:rsid w:val="00AA099E"/>
    <w:rsid w:val="00AA152E"/>
    <w:rsid w:val="00AA1620"/>
    <w:rsid w:val="00AA2F02"/>
    <w:rsid w:val="00AA3754"/>
    <w:rsid w:val="00AA4991"/>
    <w:rsid w:val="00AA4D83"/>
    <w:rsid w:val="00AA60BD"/>
    <w:rsid w:val="00AA62E0"/>
    <w:rsid w:val="00AA666F"/>
    <w:rsid w:val="00AA6920"/>
    <w:rsid w:val="00AA72FB"/>
    <w:rsid w:val="00AA75D1"/>
    <w:rsid w:val="00AA7D2C"/>
    <w:rsid w:val="00AB1112"/>
    <w:rsid w:val="00AB11F6"/>
    <w:rsid w:val="00AB1752"/>
    <w:rsid w:val="00AB183C"/>
    <w:rsid w:val="00AB1A4D"/>
    <w:rsid w:val="00AB1F51"/>
    <w:rsid w:val="00AB32EB"/>
    <w:rsid w:val="00AB3966"/>
    <w:rsid w:val="00AB39A1"/>
    <w:rsid w:val="00AB45AB"/>
    <w:rsid w:val="00AB45EB"/>
    <w:rsid w:val="00AB460C"/>
    <w:rsid w:val="00AB465C"/>
    <w:rsid w:val="00AB4B2A"/>
    <w:rsid w:val="00AB5198"/>
    <w:rsid w:val="00AB5DCE"/>
    <w:rsid w:val="00AB66B1"/>
    <w:rsid w:val="00AB698C"/>
    <w:rsid w:val="00AB78D7"/>
    <w:rsid w:val="00AC01A7"/>
    <w:rsid w:val="00AC0504"/>
    <w:rsid w:val="00AC0948"/>
    <w:rsid w:val="00AC0EC0"/>
    <w:rsid w:val="00AC2365"/>
    <w:rsid w:val="00AC2FDD"/>
    <w:rsid w:val="00AC3922"/>
    <w:rsid w:val="00AC3B8F"/>
    <w:rsid w:val="00AC4190"/>
    <w:rsid w:val="00AC4D61"/>
    <w:rsid w:val="00AC4E59"/>
    <w:rsid w:val="00AC508E"/>
    <w:rsid w:val="00AC5D5F"/>
    <w:rsid w:val="00AC63C5"/>
    <w:rsid w:val="00AC6C7F"/>
    <w:rsid w:val="00AC7CD0"/>
    <w:rsid w:val="00AD11D3"/>
    <w:rsid w:val="00AD1470"/>
    <w:rsid w:val="00AD180C"/>
    <w:rsid w:val="00AD211F"/>
    <w:rsid w:val="00AD2176"/>
    <w:rsid w:val="00AD21DC"/>
    <w:rsid w:val="00AD2CA0"/>
    <w:rsid w:val="00AD2E1F"/>
    <w:rsid w:val="00AD35D2"/>
    <w:rsid w:val="00AD4165"/>
    <w:rsid w:val="00AD51BB"/>
    <w:rsid w:val="00AD5608"/>
    <w:rsid w:val="00AD577C"/>
    <w:rsid w:val="00AD5EE9"/>
    <w:rsid w:val="00AD6173"/>
    <w:rsid w:val="00AD63BC"/>
    <w:rsid w:val="00AD6E02"/>
    <w:rsid w:val="00AD6F2C"/>
    <w:rsid w:val="00AD7A52"/>
    <w:rsid w:val="00AD7E36"/>
    <w:rsid w:val="00AD7EB5"/>
    <w:rsid w:val="00AE008A"/>
    <w:rsid w:val="00AE01C5"/>
    <w:rsid w:val="00AE161E"/>
    <w:rsid w:val="00AE1BC7"/>
    <w:rsid w:val="00AE1C06"/>
    <w:rsid w:val="00AE38D2"/>
    <w:rsid w:val="00AE41E8"/>
    <w:rsid w:val="00AE5158"/>
    <w:rsid w:val="00AE53F3"/>
    <w:rsid w:val="00AE5619"/>
    <w:rsid w:val="00AE5E93"/>
    <w:rsid w:val="00AE63E4"/>
    <w:rsid w:val="00AE7427"/>
    <w:rsid w:val="00AE7D1E"/>
    <w:rsid w:val="00AE7D30"/>
    <w:rsid w:val="00AF15DA"/>
    <w:rsid w:val="00AF26C7"/>
    <w:rsid w:val="00AF2E24"/>
    <w:rsid w:val="00AF2ED3"/>
    <w:rsid w:val="00AF38E8"/>
    <w:rsid w:val="00AF41F1"/>
    <w:rsid w:val="00AF43D8"/>
    <w:rsid w:val="00AF479C"/>
    <w:rsid w:val="00AF4BBE"/>
    <w:rsid w:val="00AF4C3D"/>
    <w:rsid w:val="00AF4D09"/>
    <w:rsid w:val="00AF4FB8"/>
    <w:rsid w:val="00AF4FFA"/>
    <w:rsid w:val="00AF50C4"/>
    <w:rsid w:val="00AF511C"/>
    <w:rsid w:val="00AF609A"/>
    <w:rsid w:val="00AF65F9"/>
    <w:rsid w:val="00AF6700"/>
    <w:rsid w:val="00AF6929"/>
    <w:rsid w:val="00AF6C53"/>
    <w:rsid w:val="00B00729"/>
    <w:rsid w:val="00B00BC6"/>
    <w:rsid w:val="00B00F38"/>
    <w:rsid w:val="00B0171F"/>
    <w:rsid w:val="00B018AD"/>
    <w:rsid w:val="00B054F0"/>
    <w:rsid w:val="00B0582C"/>
    <w:rsid w:val="00B05976"/>
    <w:rsid w:val="00B05DE0"/>
    <w:rsid w:val="00B05EFB"/>
    <w:rsid w:val="00B0622E"/>
    <w:rsid w:val="00B06526"/>
    <w:rsid w:val="00B0663D"/>
    <w:rsid w:val="00B0711C"/>
    <w:rsid w:val="00B07446"/>
    <w:rsid w:val="00B075D4"/>
    <w:rsid w:val="00B07D4B"/>
    <w:rsid w:val="00B101AD"/>
    <w:rsid w:val="00B109C2"/>
    <w:rsid w:val="00B10CDC"/>
    <w:rsid w:val="00B1169F"/>
    <w:rsid w:val="00B116D3"/>
    <w:rsid w:val="00B118D5"/>
    <w:rsid w:val="00B11A39"/>
    <w:rsid w:val="00B123AF"/>
    <w:rsid w:val="00B12839"/>
    <w:rsid w:val="00B12FF1"/>
    <w:rsid w:val="00B13660"/>
    <w:rsid w:val="00B137C9"/>
    <w:rsid w:val="00B13EC0"/>
    <w:rsid w:val="00B1556D"/>
    <w:rsid w:val="00B166D6"/>
    <w:rsid w:val="00B16D3C"/>
    <w:rsid w:val="00B17E1A"/>
    <w:rsid w:val="00B17E62"/>
    <w:rsid w:val="00B21468"/>
    <w:rsid w:val="00B2163A"/>
    <w:rsid w:val="00B21DD0"/>
    <w:rsid w:val="00B22377"/>
    <w:rsid w:val="00B2253F"/>
    <w:rsid w:val="00B23061"/>
    <w:rsid w:val="00B233F3"/>
    <w:rsid w:val="00B235C3"/>
    <w:rsid w:val="00B239CA"/>
    <w:rsid w:val="00B23F81"/>
    <w:rsid w:val="00B2463B"/>
    <w:rsid w:val="00B24701"/>
    <w:rsid w:val="00B2504D"/>
    <w:rsid w:val="00B2534E"/>
    <w:rsid w:val="00B26428"/>
    <w:rsid w:val="00B266F3"/>
    <w:rsid w:val="00B26C90"/>
    <w:rsid w:val="00B26D5A"/>
    <w:rsid w:val="00B275A2"/>
    <w:rsid w:val="00B275B5"/>
    <w:rsid w:val="00B27F26"/>
    <w:rsid w:val="00B32ABD"/>
    <w:rsid w:val="00B33042"/>
    <w:rsid w:val="00B330A6"/>
    <w:rsid w:val="00B33A9C"/>
    <w:rsid w:val="00B33BD2"/>
    <w:rsid w:val="00B33CF3"/>
    <w:rsid w:val="00B340C2"/>
    <w:rsid w:val="00B3465C"/>
    <w:rsid w:val="00B3483A"/>
    <w:rsid w:val="00B34B00"/>
    <w:rsid w:val="00B34D37"/>
    <w:rsid w:val="00B35052"/>
    <w:rsid w:val="00B35381"/>
    <w:rsid w:val="00B3545F"/>
    <w:rsid w:val="00B36582"/>
    <w:rsid w:val="00B3732E"/>
    <w:rsid w:val="00B373C5"/>
    <w:rsid w:val="00B41B7F"/>
    <w:rsid w:val="00B41DA5"/>
    <w:rsid w:val="00B4395B"/>
    <w:rsid w:val="00B4441C"/>
    <w:rsid w:val="00B446E5"/>
    <w:rsid w:val="00B44913"/>
    <w:rsid w:val="00B44C06"/>
    <w:rsid w:val="00B468BD"/>
    <w:rsid w:val="00B46AA9"/>
    <w:rsid w:val="00B470FB"/>
    <w:rsid w:val="00B50B79"/>
    <w:rsid w:val="00B514B6"/>
    <w:rsid w:val="00B51551"/>
    <w:rsid w:val="00B517FF"/>
    <w:rsid w:val="00B518D3"/>
    <w:rsid w:val="00B524DF"/>
    <w:rsid w:val="00B52646"/>
    <w:rsid w:val="00B5293E"/>
    <w:rsid w:val="00B52C7D"/>
    <w:rsid w:val="00B5335F"/>
    <w:rsid w:val="00B53F09"/>
    <w:rsid w:val="00B5420B"/>
    <w:rsid w:val="00B5431D"/>
    <w:rsid w:val="00B54A27"/>
    <w:rsid w:val="00B54AAB"/>
    <w:rsid w:val="00B54E05"/>
    <w:rsid w:val="00B55456"/>
    <w:rsid w:val="00B55473"/>
    <w:rsid w:val="00B55818"/>
    <w:rsid w:val="00B56150"/>
    <w:rsid w:val="00B561AC"/>
    <w:rsid w:val="00B5625B"/>
    <w:rsid w:val="00B56739"/>
    <w:rsid w:val="00B56CD7"/>
    <w:rsid w:val="00B60098"/>
    <w:rsid w:val="00B60652"/>
    <w:rsid w:val="00B606B5"/>
    <w:rsid w:val="00B610B3"/>
    <w:rsid w:val="00B614A3"/>
    <w:rsid w:val="00B619AD"/>
    <w:rsid w:val="00B6207B"/>
    <w:rsid w:val="00B62E38"/>
    <w:rsid w:val="00B62E81"/>
    <w:rsid w:val="00B62EDD"/>
    <w:rsid w:val="00B63075"/>
    <w:rsid w:val="00B6379A"/>
    <w:rsid w:val="00B6380C"/>
    <w:rsid w:val="00B63828"/>
    <w:rsid w:val="00B63BC7"/>
    <w:rsid w:val="00B63C37"/>
    <w:rsid w:val="00B63C54"/>
    <w:rsid w:val="00B64C6B"/>
    <w:rsid w:val="00B64ECB"/>
    <w:rsid w:val="00B64FC2"/>
    <w:rsid w:val="00B653AE"/>
    <w:rsid w:val="00B656B3"/>
    <w:rsid w:val="00B66340"/>
    <w:rsid w:val="00B663F6"/>
    <w:rsid w:val="00B665E7"/>
    <w:rsid w:val="00B66799"/>
    <w:rsid w:val="00B66B1E"/>
    <w:rsid w:val="00B66CC1"/>
    <w:rsid w:val="00B67016"/>
    <w:rsid w:val="00B6704B"/>
    <w:rsid w:val="00B6767C"/>
    <w:rsid w:val="00B67852"/>
    <w:rsid w:val="00B67A96"/>
    <w:rsid w:val="00B70D28"/>
    <w:rsid w:val="00B70E62"/>
    <w:rsid w:val="00B70F56"/>
    <w:rsid w:val="00B71008"/>
    <w:rsid w:val="00B7102D"/>
    <w:rsid w:val="00B71669"/>
    <w:rsid w:val="00B71AA1"/>
    <w:rsid w:val="00B729C8"/>
    <w:rsid w:val="00B72D82"/>
    <w:rsid w:val="00B73D52"/>
    <w:rsid w:val="00B7477D"/>
    <w:rsid w:val="00B74E70"/>
    <w:rsid w:val="00B75166"/>
    <w:rsid w:val="00B7562B"/>
    <w:rsid w:val="00B75C48"/>
    <w:rsid w:val="00B764B2"/>
    <w:rsid w:val="00B7757A"/>
    <w:rsid w:val="00B80145"/>
    <w:rsid w:val="00B81717"/>
    <w:rsid w:val="00B81AEB"/>
    <w:rsid w:val="00B826AF"/>
    <w:rsid w:val="00B826B4"/>
    <w:rsid w:val="00B82A22"/>
    <w:rsid w:val="00B82B44"/>
    <w:rsid w:val="00B83393"/>
    <w:rsid w:val="00B83A2B"/>
    <w:rsid w:val="00B83FF8"/>
    <w:rsid w:val="00B85408"/>
    <w:rsid w:val="00B85F68"/>
    <w:rsid w:val="00B86E79"/>
    <w:rsid w:val="00B873FC"/>
    <w:rsid w:val="00B87969"/>
    <w:rsid w:val="00B87A76"/>
    <w:rsid w:val="00B90B3B"/>
    <w:rsid w:val="00B90B5A"/>
    <w:rsid w:val="00B90B9F"/>
    <w:rsid w:val="00B90CE4"/>
    <w:rsid w:val="00B924D7"/>
    <w:rsid w:val="00B9361A"/>
    <w:rsid w:val="00B9400F"/>
    <w:rsid w:val="00B94496"/>
    <w:rsid w:val="00B9556F"/>
    <w:rsid w:val="00B95986"/>
    <w:rsid w:val="00B95A4F"/>
    <w:rsid w:val="00B96197"/>
    <w:rsid w:val="00B964C4"/>
    <w:rsid w:val="00B966AB"/>
    <w:rsid w:val="00BA0499"/>
    <w:rsid w:val="00BA12C1"/>
    <w:rsid w:val="00BA132F"/>
    <w:rsid w:val="00BA1AD8"/>
    <w:rsid w:val="00BA1CB2"/>
    <w:rsid w:val="00BA35F3"/>
    <w:rsid w:val="00BA4B09"/>
    <w:rsid w:val="00BA553D"/>
    <w:rsid w:val="00BA56BA"/>
    <w:rsid w:val="00BA5777"/>
    <w:rsid w:val="00BA63AF"/>
    <w:rsid w:val="00BA662B"/>
    <w:rsid w:val="00BB024C"/>
    <w:rsid w:val="00BB0575"/>
    <w:rsid w:val="00BB0AD2"/>
    <w:rsid w:val="00BB2A4D"/>
    <w:rsid w:val="00BB5C65"/>
    <w:rsid w:val="00BC0001"/>
    <w:rsid w:val="00BC0177"/>
    <w:rsid w:val="00BC0936"/>
    <w:rsid w:val="00BC0B5C"/>
    <w:rsid w:val="00BC0BCB"/>
    <w:rsid w:val="00BC10CF"/>
    <w:rsid w:val="00BC1429"/>
    <w:rsid w:val="00BC269D"/>
    <w:rsid w:val="00BC2FF3"/>
    <w:rsid w:val="00BC3326"/>
    <w:rsid w:val="00BC4488"/>
    <w:rsid w:val="00BC4A33"/>
    <w:rsid w:val="00BC4CAB"/>
    <w:rsid w:val="00BC648C"/>
    <w:rsid w:val="00BC669D"/>
    <w:rsid w:val="00BC6F93"/>
    <w:rsid w:val="00BC7A82"/>
    <w:rsid w:val="00BD0183"/>
    <w:rsid w:val="00BD0530"/>
    <w:rsid w:val="00BD05C4"/>
    <w:rsid w:val="00BD0E19"/>
    <w:rsid w:val="00BD0F9A"/>
    <w:rsid w:val="00BD155C"/>
    <w:rsid w:val="00BD1A44"/>
    <w:rsid w:val="00BD1F71"/>
    <w:rsid w:val="00BD1FD4"/>
    <w:rsid w:val="00BD2E36"/>
    <w:rsid w:val="00BD3209"/>
    <w:rsid w:val="00BD38A8"/>
    <w:rsid w:val="00BD3BEB"/>
    <w:rsid w:val="00BD40DE"/>
    <w:rsid w:val="00BD4B16"/>
    <w:rsid w:val="00BD4DD1"/>
    <w:rsid w:val="00BD535C"/>
    <w:rsid w:val="00BD5DC8"/>
    <w:rsid w:val="00BD614D"/>
    <w:rsid w:val="00BD6164"/>
    <w:rsid w:val="00BD657D"/>
    <w:rsid w:val="00BD6836"/>
    <w:rsid w:val="00BD6B81"/>
    <w:rsid w:val="00BD6E36"/>
    <w:rsid w:val="00BD786C"/>
    <w:rsid w:val="00BD7FA5"/>
    <w:rsid w:val="00BE04D0"/>
    <w:rsid w:val="00BE06E9"/>
    <w:rsid w:val="00BE0724"/>
    <w:rsid w:val="00BE0858"/>
    <w:rsid w:val="00BE09C5"/>
    <w:rsid w:val="00BE0F8D"/>
    <w:rsid w:val="00BE1548"/>
    <w:rsid w:val="00BE1EF9"/>
    <w:rsid w:val="00BE35E5"/>
    <w:rsid w:val="00BE3EDE"/>
    <w:rsid w:val="00BE42A4"/>
    <w:rsid w:val="00BE54F2"/>
    <w:rsid w:val="00BE67C4"/>
    <w:rsid w:val="00BE764E"/>
    <w:rsid w:val="00BE7E2E"/>
    <w:rsid w:val="00BE7F2A"/>
    <w:rsid w:val="00BF04DC"/>
    <w:rsid w:val="00BF0869"/>
    <w:rsid w:val="00BF0C4D"/>
    <w:rsid w:val="00BF0D9F"/>
    <w:rsid w:val="00BF119C"/>
    <w:rsid w:val="00BF1486"/>
    <w:rsid w:val="00BF2138"/>
    <w:rsid w:val="00BF2B00"/>
    <w:rsid w:val="00BF2F70"/>
    <w:rsid w:val="00BF337B"/>
    <w:rsid w:val="00BF3595"/>
    <w:rsid w:val="00BF3B0B"/>
    <w:rsid w:val="00BF44FF"/>
    <w:rsid w:val="00BF4C61"/>
    <w:rsid w:val="00BF58F6"/>
    <w:rsid w:val="00BF6081"/>
    <w:rsid w:val="00BF6246"/>
    <w:rsid w:val="00BF6A27"/>
    <w:rsid w:val="00BF6D17"/>
    <w:rsid w:val="00BF7F68"/>
    <w:rsid w:val="00C00178"/>
    <w:rsid w:val="00C005B6"/>
    <w:rsid w:val="00C005E9"/>
    <w:rsid w:val="00C007D3"/>
    <w:rsid w:val="00C01384"/>
    <w:rsid w:val="00C014CB"/>
    <w:rsid w:val="00C01B26"/>
    <w:rsid w:val="00C021A8"/>
    <w:rsid w:val="00C02B6C"/>
    <w:rsid w:val="00C02E07"/>
    <w:rsid w:val="00C0306B"/>
    <w:rsid w:val="00C0327C"/>
    <w:rsid w:val="00C03D34"/>
    <w:rsid w:val="00C03F71"/>
    <w:rsid w:val="00C04394"/>
    <w:rsid w:val="00C04DFF"/>
    <w:rsid w:val="00C05F10"/>
    <w:rsid w:val="00C05FB4"/>
    <w:rsid w:val="00C06986"/>
    <w:rsid w:val="00C0705A"/>
    <w:rsid w:val="00C074A9"/>
    <w:rsid w:val="00C07984"/>
    <w:rsid w:val="00C07D66"/>
    <w:rsid w:val="00C07DDA"/>
    <w:rsid w:val="00C1009E"/>
    <w:rsid w:val="00C114BB"/>
    <w:rsid w:val="00C11C23"/>
    <w:rsid w:val="00C1238D"/>
    <w:rsid w:val="00C12CF5"/>
    <w:rsid w:val="00C12FA6"/>
    <w:rsid w:val="00C130E9"/>
    <w:rsid w:val="00C13297"/>
    <w:rsid w:val="00C13414"/>
    <w:rsid w:val="00C1398C"/>
    <w:rsid w:val="00C13B0F"/>
    <w:rsid w:val="00C14B32"/>
    <w:rsid w:val="00C14C16"/>
    <w:rsid w:val="00C155CA"/>
    <w:rsid w:val="00C1615A"/>
    <w:rsid w:val="00C16247"/>
    <w:rsid w:val="00C16482"/>
    <w:rsid w:val="00C16AF6"/>
    <w:rsid w:val="00C174CC"/>
    <w:rsid w:val="00C17B0C"/>
    <w:rsid w:val="00C17B60"/>
    <w:rsid w:val="00C2169C"/>
    <w:rsid w:val="00C218EB"/>
    <w:rsid w:val="00C21A22"/>
    <w:rsid w:val="00C2267C"/>
    <w:rsid w:val="00C22FC3"/>
    <w:rsid w:val="00C23487"/>
    <w:rsid w:val="00C236BF"/>
    <w:rsid w:val="00C24F7C"/>
    <w:rsid w:val="00C259F9"/>
    <w:rsid w:val="00C260B7"/>
    <w:rsid w:val="00C263D4"/>
    <w:rsid w:val="00C265E7"/>
    <w:rsid w:val="00C26757"/>
    <w:rsid w:val="00C26E36"/>
    <w:rsid w:val="00C27A62"/>
    <w:rsid w:val="00C27D19"/>
    <w:rsid w:val="00C31283"/>
    <w:rsid w:val="00C318B6"/>
    <w:rsid w:val="00C329CD"/>
    <w:rsid w:val="00C334B3"/>
    <w:rsid w:val="00C34324"/>
    <w:rsid w:val="00C34736"/>
    <w:rsid w:val="00C35768"/>
    <w:rsid w:val="00C35846"/>
    <w:rsid w:val="00C3605D"/>
    <w:rsid w:val="00C36337"/>
    <w:rsid w:val="00C365A8"/>
    <w:rsid w:val="00C37D1F"/>
    <w:rsid w:val="00C40098"/>
    <w:rsid w:val="00C40413"/>
    <w:rsid w:val="00C404F2"/>
    <w:rsid w:val="00C410F0"/>
    <w:rsid w:val="00C41487"/>
    <w:rsid w:val="00C414A4"/>
    <w:rsid w:val="00C41ED4"/>
    <w:rsid w:val="00C41EDA"/>
    <w:rsid w:val="00C4208A"/>
    <w:rsid w:val="00C42359"/>
    <w:rsid w:val="00C424A9"/>
    <w:rsid w:val="00C42C0C"/>
    <w:rsid w:val="00C45949"/>
    <w:rsid w:val="00C4638E"/>
    <w:rsid w:val="00C46859"/>
    <w:rsid w:val="00C46E8C"/>
    <w:rsid w:val="00C47525"/>
    <w:rsid w:val="00C47D07"/>
    <w:rsid w:val="00C47D0F"/>
    <w:rsid w:val="00C5032A"/>
    <w:rsid w:val="00C50AC4"/>
    <w:rsid w:val="00C511B2"/>
    <w:rsid w:val="00C51278"/>
    <w:rsid w:val="00C51579"/>
    <w:rsid w:val="00C52FAA"/>
    <w:rsid w:val="00C53253"/>
    <w:rsid w:val="00C533CB"/>
    <w:rsid w:val="00C53E73"/>
    <w:rsid w:val="00C541BE"/>
    <w:rsid w:val="00C55736"/>
    <w:rsid w:val="00C56274"/>
    <w:rsid w:val="00C5738A"/>
    <w:rsid w:val="00C57850"/>
    <w:rsid w:val="00C57B19"/>
    <w:rsid w:val="00C57B5D"/>
    <w:rsid w:val="00C57D23"/>
    <w:rsid w:val="00C60A8C"/>
    <w:rsid w:val="00C60D14"/>
    <w:rsid w:val="00C60D70"/>
    <w:rsid w:val="00C61719"/>
    <w:rsid w:val="00C6199C"/>
    <w:rsid w:val="00C62114"/>
    <w:rsid w:val="00C62874"/>
    <w:rsid w:val="00C62C4D"/>
    <w:rsid w:val="00C63C25"/>
    <w:rsid w:val="00C6488A"/>
    <w:rsid w:val="00C64946"/>
    <w:rsid w:val="00C656CB"/>
    <w:rsid w:val="00C6570E"/>
    <w:rsid w:val="00C65B32"/>
    <w:rsid w:val="00C65CB6"/>
    <w:rsid w:val="00C65E47"/>
    <w:rsid w:val="00C6631B"/>
    <w:rsid w:val="00C666AA"/>
    <w:rsid w:val="00C6671C"/>
    <w:rsid w:val="00C66833"/>
    <w:rsid w:val="00C67235"/>
    <w:rsid w:val="00C67277"/>
    <w:rsid w:val="00C70AE1"/>
    <w:rsid w:val="00C70C09"/>
    <w:rsid w:val="00C71167"/>
    <w:rsid w:val="00C71BA5"/>
    <w:rsid w:val="00C72FD7"/>
    <w:rsid w:val="00C73136"/>
    <w:rsid w:val="00C7363F"/>
    <w:rsid w:val="00C7390E"/>
    <w:rsid w:val="00C73BBF"/>
    <w:rsid w:val="00C7572A"/>
    <w:rsid w:val="00C75BA8"/>
    <w:rsid w:val="00C75FB9"/>
    <w:rsid w:val="00C7635C"/>
    <w:rsid w:val="00C76813"/>
    <w:rsid w:val="00C76CDE"/>
    <w:rsid w:val="00C76DD3"/>
    <w:rsid w:val="00C7718D"/>
    <w:rsid w:val="00C771F6"/>
    <w:rsid w:val="00C77A6E"/>
    <w:rsid w:val="00C77EE2"/>
    <w:rsid w:val="00C80DB1"/>
    <w:rsid w:val="00C80E79"/>
    <w:rsid w:val="00C8197F"/>
    <w:rsid w:val="00C819FA"/>
    <w:rsid w:val="00C81ACB"/>
    <w:rsid w:val="00C81BA6"/>
    <w:rsid w:val="00C822B5"/>
    <w:rsid w:val="00C8317C"/>
    <w:rsid w:val="00C833B9"/>
    <w:rsid w:val="00C863A9"/>
    <w:rsid w:val="00C8660F"/>
    <w:rsid w:val="00C86EDC"/>
    <w:rsid w:val="00C87364"/>
    <w:rsid w:val="00C87613"/>
    <w:rsid w:val="00C87C3F"/>
    <w:rsid w:val="00C90E97"/>
    <w:rsid w:val="00C92EE2"/>
    <w:rsid w:val="00C9416A"/>
    <w:rsid w:val="00C94247"/>
    <w:rsid w:val="00C943D0"/>
    <w:rsid w:val="00C94838"/>
    <w:rsid w:val="00C94F38"/>
    <w:rsid w:val="00C94FEB"/>
    <w:rsid w:val="00C96047"/>
    <w:rsid w:val="00C9607C"/>
    <w:rsid w:val="00C96222"/>
    <w:rsid w:val="00C96787"/>
    <w:rsid w:val="00C9707B"/>
    <w:rsid w:val="00C974E0"/>
    <w:rsid w:val="00C975C6"/>
    <w:rsid w:val="00C978C7"/>
    <w:rsid w:val="00CA045B"/>
    <w:rsid w:val="00CA0B4D"/>
    <w:rsid w:val="00CA12AA"/>
    <w:rsid w:val="00CA13B1"/>
    <w:rsid w:val="00CA18CA"/>
    <w:rsid w:val="00CA1D4B"/>
    <w:rsid w:val="00CA1D6F"/>
    <w:rsid w:val="00CA201D"/>
    <w:rsid w:val="00CA2045"/>
    <w:rsid w:val="00CA2D8D"/>
    <w:rsid w:val="00CA405B"/>
    <w:rsid w:val="00CA5444"/>
    <w:rsid w:val="00CA63EF"/>
    <w:rsid w:val="00CA7926"/>
    <w:rsid w:val="00CA7E07"/>
    <w:rsid w:val="00CB00AD"/>
    <w:rsid w:val="00CB037B"/>
    <w:rsid w:val="00CB077D"/>
    <w:rsid w:val="00CB081E"/>
    <w:rsid w:val="00CB0E0C"/>
    <w:rsid w:val="00CB1356"/>
    <w:rsid w:val="00CB1C05"/>
    <w:rsid w:val="00CB2139"/>
    <w:rsid w:val="00CB2A63"/>
    <w:rsid w:val="00CB2A85"/>
    <w:rsid w:val="00CB2D76"/>
    <w:rsid w:val="00CB2F8F"/>
    <w:rsid w:val="00CB399F"/>
    <w:rsid w:val="00CB3DEC"/>
    <w:rsid w:val="00CB5DA0"/>
    <w:rsid w:val="00CB5F00"/>
    <w:rsid w:val="00CB6310"/>
    <w:rsid w:val="00CB6D3B"/>
    <w:rsid w:val="00CC05B8"/>
    <w:rsid w:val="00CC05FE"/>
    <w:rsid w:val="00CC0B04"/>
    <w:rsid w:val="00CC0C42"/>
    <w:rsid w:val="00CC0D61"/>
    <w:rsid w:val="00CC1910"/>
    <w:rsid w:val="00CC1F77"/>
    <w:rsid w:val="00CC2660"/>
    <w:rsid w:val="00CC2EDF"/>
    <w:rsid w:val="00CC2FA5"/>
    <w:rsid w:val="00CC49D5"/>
    <w:rsid w:val="00CC4B6D"/>
    <w:rsid w:val="00CC52E0"/>
    <w:rsid w:val="00CC584C"/>
    <w:rsid w:val="00CC588B"/>
    <w:rsid w:val="00CC6382"/>
    <w:rsid w:val="00CC64ED"/>
    <w:rsid w:val="00CC6E4C"/>
    <w:rsid w:val="00CD000D"/>
    <w:rsid w:val="00CD0384"/>
    <w:rsid w:val="00CD038E"/>
    <w:rsid w:val="00CD06D2"/>
    <w:rsid w:val="00CD099F"/>
    <w:rsid w:val="00CD0DEF"/>
    <w:rsid w:val="00CD108B"/>
    <w:rsid w:val="00CD1274"/>
    <w:rsid w:val="00CD1EDA"/>
    <w:rsid w:val="00CD1F2C"/>
    <w:rsid w:val="00CD20B8"/>
    <w:rsid w:val="00CD2EFE"/>
    <w:rsid w:val="00CD328E"/>
    <w:rsid w:val="00CD3548"/>
    <w:rsid w:val="00CD3983"/>
    <w:rsid w:val="00CD48DA"/>
    <w:rsid w:val="00CD5029"/>
    <w:rsid w:val="00CD53C5"/>
    <w:rsid w:val="00CD5BD1"/>
    <w:rsid w:val="00CD5C61"/>
    <w:rsid w:val="00CD60BC"/>
    <w:rsid w:val="00CD75D1"/>
    <w:rsid w:val="00CD7DE4"/>
    <w:rsid w:val="00CE0040"/>
    <w:rsid w:val="00CE01FE"/>
    <w:rsid w:val="00CE03A3"/>
    <w:rsid w:val="00CE03C3"/>
    <w:rsid w:val="00CE07B0"/>
    <w:rsid w:val="00CE0BB2"/>
    <w:rsid w:val="00CE0FB3"/>
    <w:rsid w:val="00CE10BD"/>
    <w:rsid w:val="00CE1185"/>
    <w:rsid w:val="00CE151C"/>
    <w:rsid w:val="00CE163D"/>
    <w:rsid w:val="00CE1F4F"/>
    <w:rsid w:val="00CE255D"/>
    <w:rsid w:val="00CE261E"/>
    <w:rsid w:val="00CE2AB1"/>
    <w:rsid w:val="00CE2F00"/>
    <w:rsid w:val="00CE3EFB"/>
    <w:rsid w:val="00CE459A"/>
    <w:rsid w:val="00CE4F47"/>
    <w:rsid w:val="00CE5914"/>
    <w:rsid w:val="00CE5E64"/>
    <w:rsid w:val="00CE6C8D"/>
    <w:rsid w:val="00CE7364"/>
    <w:rsid w:val="00CE7799"/>
    <w:rsid w:val="00CF0E72"/>
    <w:rsid w:val="00CF0FCD"/>
    <w:rsid w:val="00CF14BB"/>
    <w:rsid w:val="00CF1AFD"/>
    <w:rsid w:val="00CF1CE1"/>
    <w:rsid w:val="00CF1D71"/>
    <w:rsid w:val="00CF225A"/>
    <w:rsid w:val="00CF2385"/>
    <w:rsid w:val="00CF2527"/>
    <w:rsid w:val="00CF2957"/>
    <w:rsid w:val="00CF3418"/>
    <w:rsid w:val="00CF36DE"/>
    <w:rsid w:val="00CF4EF1"/>
    <w:rsid w:val="00CF5054"/>
    <w:rsid w:val="00CF5FBB"/>
    <w:rsid w:val="00CF7C18"/>
    <w:rsid w:val="00D00002"/>
    <w:rsid w:val="00D0061C"/>
    <w:rsid w:val="00D00AF6"/>
    <w:rsid w:val="00D00CAE"/>
    <w:rsid w:val="00D00CCA"/>
    <w:rsid w:val="00D015FA"/>
    <w:rsid w:val="00D01688"/>
    <w:rsid w:val="00D01BC7"/>
    <w:rsid w:val="00D01FD6"/>
    <w:rsid w:val="00D0258F"/>
    <w:rsid w:val="00D02AE3"/>
    <w:rsid w:val="00D036A7"/>
    <w:rsid w:val="00D03C4D"/>
    <w:rsid w:val="00D03EC4"/>
    <w:rsid w:val="00D0423C"/>
    <w:rsid w:val="00D046FF"/>
    <w:rsid w:val="00D0565E"/>
    <w:rsid w:val="00D060DC"/>
    <w:rsid w:val="00D06122"/>
    <w:rsid w:val="00D06207"/>
    <w:rsid w:val="00D06714"/>
    <w:rsid w:val="00D074F8"/>
    <w:rsid w:val="00D07BA7"/>
    <w:rsid w:val="00D103C1"/>
    <w:rsid w:val="00D10CED"/>
    <w:rsid w:val="00D11406"/>
    <w:rsid w:val="00D127EE"/>
    <w:rsid w:val="00D13248"/>
    <w:rsid w:val="00D1329C"/>
    <w:rsid w:val="00D139CB"/>
    <w:rsid w:val="00D14356"/>
    <w:rsid w:val="00D14974"/>
    <w:rsid w:val="00D15CD7"/>
    <w:rsid w:val="00D15F54"/>
    <w:rsid w:val="00D16172"/>
    <w:rsid w:val="00D16400"/>
    <w:rsid w:val="00D16572"/>
    <w:rsid w:val="00D16B92"/>
    <w:rsid w:val="00D16FFE"/>
    <w:rsid w:val="00D174BE"/>
    <w:rsid w:val="00D2059D"/>
    <w:rsid w:val="00D20E5A"/>
    <w:rsid w:val="00D217EF"/>
    <w:rsid w:val="00D22A3F"/>
    <w:rsid w:val="00D22D58"/>
    <w:rsid w:val="00D23389"/>
    <w:rsid w:val="00D23417"/>
    <w:rsid w:val="00D23710"/>
    <w:rsid w:val="00D2449C"/>
    <w:rsid w:val="00D24562"/>
    <w:rsid w:val="00D2487C"/>
    <w:rsid w:val="00D24AB6"/>
    <w:rsid w:val="00D24B9C"/>
    <w:rsid w:val="00D25238"/>
    <w:rsid w:val="00D25861"/>
    <w:rsid w:val="00D25DB7"/>
    <w:rsid w:val="00D2665C"/>
    <w:rsid w:val="00D26660"/>
    <w:rsid w:val="00D27BB4"/>
    <w:rsid w:val="00D30D1F"/>
    <w:rsid w:val="00D31384"/>
    <w:rsid w:val="00D31937"/>
    <w:rsid w:val="00D31B47"/>
    <w:rsid w:val="00D31F9C"/>
    <w:rsid w:val="00D326D2"/>
    <w:rsid w:val="00D32E2E"/>
    <w:rsid w:val="00D32F61"/>
    <w:rsid w:val="00D33101"/>
    <w:rsid w:val="00D3395E"/>
    <w:rsid w:val="00D33B76"/>
    <w:rsid w:val="00D33D84"/>
    <w:rsid w:val="00D340F1"/>
    <w:rsid w:val="00D341E0"/>
    <w:rsid w:val="00D3420B"/>
    <w:rsid w:val="00D3582D"/>
    <w:rsid w:val="00D35871"/>
    <w:rsid w:val="00D3596D"/>
    <w:rsid w:val="00D36285"/>
    <w:rsid w:val="00D37420"/>
    <w:rsid w:val="00D3753A"/>
    <w:rsid w:val="00D3795E"/>
    <w:rsid w:val="00D37CC1"/>
    <w:rsid w:val="00D40ABB"/>
    <w:rsid w:val="00D40AED"/>
    <w:rsid w:val="00D41507"/>
    <w:rsid w:val="00D4163F"/>
    <w:rsid w:val="00D41C00"/>
    <w:rsid w:val="00D41D7B"/>
    <w:rsid w:val="00D4261E"/>
    <w:rsid w:val="00D42655"/>
    <w:rsid w:val="00D43048"/>
    <w:rsid w:val="00D43DFA"/>
    <w:rsid w:val="00D44262"/>
    <w:rsid w:val="00D44B0E"/>
    <w:rsid w:val="00D44BE8"/>
    <w:rsid w:val="00D46766"/>
    <w:rsid w:val="00D46846"/>
    <w:rsid w:val="00D47955"/>
    <w:rsid w:val="00D50462"/>
    <w:rsid w:val="00D50467"/>
    <w:rsid w:val="00D51149"/>
    <w:rsid w:val="00D51946"/>
    <w:rsid w:val="00D51B5F"/>
    <w:rsid w:val="00D51E2F"/>
    <w:rsid w:val="00D53114"/>
    <w:rsid w:val="00D536DF"/>
    <w:rsid w:val="00D537BC"/>
    <w:rsid w:val="00D54FA8"/>
    <w:rsid w:val="00D55101"/>
    <w:rsid w:val="00D556E4"/>
    <w:rsid w:val="00D55B54"/>
    <w:rsid w:val="00D5628E"/>
    <w:rsid w:val="00D562A4"/>
    <w:rsid w:val="00D564F0"/>
    <w:rsid w:val="00D56FA9"/>
    <w:rsid w:val="00D575C8"/>
    <w:rsid w:val="00D60CBA"/>
    <w:rsid w:val="00D60CFF"/>
    <w:rsid w:val="00D60EEF"/>
    <w:rsid w:val="00D61A93"/>
    <w:rsid w:val="00D61EDD"/>
    <w:rsid w:val="00D620ED"/>
    <w:rsid w:val="00D6266B"/>
    <w:rsid w:val="00D63580"/>
    <w:rsid w:val="00D63AA9"/>
    <w:rsid w:val="00D63B5D"/>
    <w:rsid w:val="00D63FD6"/>
    <w:rsid w:val="00D64AAF"/>
    <w:rsid w:val="00D64C38"/>
    <w:rsid w:val="00D64D36"/>
    <w:rsid w:val="00D64FB4"/>
    <w:rsid w:val="00D65335"/>
    <w:rsid w:val="00D65DEA"/>
    <w:rsid w:val="00D65EF4"/>
    <w:rsid w:val="00D660D8"/>
    <w:rsid w:val="00D66A58"/>
    <w:rsid w:val="00D67407"/>
    <w:rsid w:val="00D674FA"/>
    <w:rsid w:val="00D67AE1"/>
    <w:rsid w:val="00D70158"/>
    <w:rsid w:val="00D70297"/>
    <w:rsid w:val="00D702B0"/>
    <w:rsid w:val="00D70E4F"/>
    <w:rsid w:val="00D7136F"/>
    <w:rsid w:val="00D71890"/>
    <w:rsid w:val="00D72427"/>
    <w:rsid w:val="00D724F9"/>
    <w:rsid w:val="00D72924"/>
    <w:rsid w:val="00D72C99"/>
    <w:rsid w:val="00D737A8"/>
    <w:rsid w:val="00D7386A"/>
    <w:rsid w:val="00D73FF7"/>
    <w:rsid w:val="00D743C0"/>
    <w:rsid w:val="00D74CBA"/>
    <w:rsid w:val="00D75031"/>
    <w:rsid w:val="00D7514D"/>
    <w:rsid w:val="00D752E7"/>
    <w:rsid w:val="00D75554"/>
    <w:rsid w:val="00D75600"/>
    <w:rsid w:val="00D7630A"/>
    <w:rsid w:val="00D76A45"/>
    <w:rsid w:val="00D7702B"/>
    <w:rsid w:val="00D77907"/>
    <w:rsid w:val="00D81231"/>
    <w:rsid w:val="00D813BC"/>
    <w:rsid w:val="00D82337"/>
    <w:rsid w:val="00D82632"/>
    <w:rsid w:val="00D83433"/>
    <w:rsid w:val="00D83F40"/>
    <w:rsid w:val="00D85986"/>
    <w:rsid w:val="00D85C7F"/>
    <w:rsid w:val="00D85E8E"/>
    <w:rsid w:val="00D86ED4"/>
    <w:rsid w:val="00D87399"/>
    <w:rsid w:val="00D878E9"/>
    <w:rsid w:val="00D915A1"/>
    <w:rsid w:val="00D92357"/>
    <w:rsid w:val="00D924A3"/>
    <w:rsid w:val="00D927D4"/>
    <w:rsid w:val="00D92FA7"/>
    <w:rsid w:val="00D93610"/>
    <w:rsid w:val="00D94B51"/>
    <w:rsid w:val="00D94F5B"/>
    <w:rsid w:val="00D9549D"/>
    <w:rsid w:val="00D9567B"/>
    <w:rsid w:val="00D956F0"/>
    <w:rsid w:val="00D958C2"/>
    <w:rsid w:val="00D95E55"/>
    <w:rsid w:val="00D96388"/>
    <w:rsid w:val="00D96F20"/>
    <w:rsid w:val="00D972C1"/>
    <w:rsid w:val="00D97F53"/>
    <w:rsid w:val="00DA02B0"/>
    <w:rsid w:val="00DA03E4"/>
    <w:rsid w:val="00DA11D5"/>
    <w:rsid w:val="00DA1817"/>
    <w:rsid w:val="00DA1CC4"/>
    <w:rsid w:val="00DA2FBA"/>
    <w:rsid w:val="00DA31B7"/>
    <w:rsid w:val="00DA3D4B"/>
    <w:rsid w:val="00DA62D9"/>
    <w:rsid w:val="00DA62ED"/>
    <w:rsid w:val="00DB0282"/>
    <w:rsid w:val="00DB0494"/>
    <w:rsid w:val="00DB07CF"/>
    <w:rsid w:val="00DB0E0D"/>
    <w:rsid w:val="00DB1DDC"/>
    <w:rsid w:val="00DB1DE1"/>
    <w:rsid w:val="00DB243F"/>
    <w:rsid w:val="00DB5212"/>
    <w:rsid w:val="00DB68A2"/>
    <w:rsid w:val="00DB6E5E"/>
    <w:rsid w:val="00DB7095"/>
    <w:rsid w:val="00DC0379"/>
    <w:rsid w:val="00DC07F8"/>
    <w:rsid w:val="00DC0BD1"/>
    <w:rsid w:val="00DC0ED1"/>
    <w:rsid w:val="00DC1761"/>
    <w:rsid w:val="00DC23A6"/>
    <w:rsid w:val="00DC26EB"/>
    <w:rsid w:val="00DC290F"/>
    <w:rsid w:val="00DC2B2A"/>
    <w:rsid w:val="00DC2F08"/>
    <w:rsid w:val="00DC3E51"/>
    <w:rsid w:val="00DC420A"/>
    <w:rsid w:val="00DC438B"/>
    <w:rsid w:val="00DC4A41"/>
    <w:rsid w:val="00DC6797"/>
    <w:rsid w:val="00DC6A6B"/>
    <w:rsid w:val="00DC74DC"/>
    <w:rsid w:val="00DC7A55"/>
    <w:rsid w:val="00DC7B76"/>
    <w:rsid w:val="00DD0561"/>
    <w:rsid w:val="00DD0935"/>
    <w:rsid w:val="00DD1EAF"/>
    <w:rsid w:val="00DD1FA8"/>
    <w:rsid w:val="00DD23C8"/>
    <w:rsid w:val="00DD29BA"/>
    <w:rsid w:val="00DD3005"/>
    <w:rsid w:val="00DD3562"/>
    <w:rsid w:val="00DD40A2"/>
    <w:rsid w:val="00DD4459"/>
    <w:rsid w:val="00DD496E"/>
    <w:rsid w:val="00DD5D15"/>
    <w:rsid w:val="00DD60EE"/>
    <w:rsid w:val="00DD6865"/>
    <w:rsid w:val="00DD6C80"/>
    <w:rsid w:val="00DD6CF5"/>
    <w:rsid w:val="00DD7911"/>
    <w:rsid w:val="00DD7BA5"/>
    <w:rsid w:val="00DD7E90"/>
    <w:rsid w:val="00DE10E0"/>
    <w:rsid w:val="00DE2292"/>
    <w:rsid w:val="00DE2B45"/>
    <w:rsid w:val="00DE3BAD"/>
    <w:rsid w:val="00DE4033"/>
    <w:rsid w:val="00DE5246"/>
    <w:rsid w:val="00DE5450"/>
    <w:rsid w:val="00DE5C78"/>
    <w:rsid w:val="00DE6320"/>
    <w:rsid w:val="00DE7887"/>
    <w:rsid w:val="00DE7C26"/>
    <w:rsid w:val="00DF0B51"/>
    <w:rsid w:val="00DF1337"/>
    <w:rsid w:val="00DF14B1"/>
    <w:rsid w:val="00DF1684"/>
    <w:rsid w:val="00DF17BD"/>
    <w:rsid w:val="00DF1B9D"/>
    <w:rsid w:val="00DF1F14"/>
    <w:rsid w:val="00DF24CF"/>
    <w:rsid w:val="00DF2BE9"/>
    <w:rsid w:val="00DF33DD"/>
    <w:rsid w:val="00DF3AC4"/>
    <w:rsid w:val="00DF65A2"/>
    <w:rsid w:val="00DF6DC5"/>
    <w:rsid w:val="00DF73CC"/>
    <w:rsid w:val="00DF7B4F"/>
    <w:rsid w:val="00DF7D47"/>
    <w:rsid w:val="00E0066F"/>
    <w:rsid w:val="00E00D43"/>
    <w:rsid w:val="00E0138F"/>
    <w:rsid w:val="00E015E8"/>
    <w:rsid w:val="00E01FB0"/>
    <w:rsid w:val="00E0238D"/>
    <w:rsid w:val="00E02DA6"/>
    <w:rsid w:val="00E0328F"/>
    <w:rsid w:val="00E03CB4"/>
    <w:rsid w:val="00E03E84"/>
    <w:rsid w:val="00E04969"/>
    <w:rsid w:val="00E04A52"/>
    <w:rsid w:val="00E04AA9"/>
    <w:rsid w:val="00E04B15"/>
    <w:rsid w:val="00E0513A"/>
    <w:rsid w:val="00E0513B"/>
    <w:rsid w:val="00E05751"/>
    <w:rsid w:val="00E06562"/>
    <w:rsid w:val="00E0677F"/>
    <w:rsid w:val="00E06B40"/>
    <w:rsid w:val="00E06C21"/>
    <w:rsid w:val="00E07074"/>
    <w:rsid w:val="00E0780F"/>
    <w:rsid w:val="00E10057"/>
    <w:rsid w:val="00E10D76"/>
    <w:rsid w:val="00E10D97"/>
    <w:rsid w:val="00E11281"/>
    <w:rsid w:val="00E12472"/>
    <w:rsid w:val="00E1255E"/>
    <w:rsid w:val="00E12B2E"/>
    <w:rsid w:val="00E136E2"/>
    <w:rsid w:val="00E136FA"/>
    <w:rsid w:val="00E137E8"/>
    <w:rsid w:val="00E13EE6"/>
    <w:rsid w:val="00E14200"/>
    <w:rsid w:val="00E148B6"/>
    <w:rsid w:val="00E2092B"/>
    <w:rsid w:val="00E21285"/>
    <w:rsid w:val="00E214C1"/>
    <w:rsid w:val="00E21648"/>
    <w:rsid w:val="00E2243B"/>
    <w:rsid w:val="00E23014"/>
    <w:rsid w:val="00E236BE"/>
    <w:rsid w:val="00E24225"/>
    <w:rsid w:val="00E245A6"/>
    <w:rsid w:val="00E24659"/>
    <w:rsid w:val="00E2468A"/>
    <w:rsid w:val="00E247B9"/>
    <w:rsid w:val="00E25F19"/>
    <w:rsid w:val="00E26398"/>
    <w:rsid w:val="00E26D2B"/>
    <w:rsid w:val="00E27693"/>
    <w:rsid w:val="00E27809"/>
    <w:rsid w:val="00E27A94"/>
    <w:rsid w:val="00E27E42"/>
    <w:rsid w:val="00E302B3"/>
    <w:rsid w:val="00E30439"/>
    <w:rsid w:val="00E304D5"/>
    <w:rsid w:val="00E30A25"/>
    <w:rsid w:val="00E30B67"/>
    <w:rsid w:val="00E30C88"/>
    <w:rsid w:val="00E32A0E"/>
    <w:rsid w:val="00E32A97"/>
    <w:rsid w:val="00E32B37"/>
    <w:rsid w:val="00E32FA5"/>
    <w:rsid w:val="00E330A3"/>
    <w:rsid w:val="00E333B7"/>
    <w:rsid w:val="00E338AF"/>
    <w:rsid w:val="00E33E48"/>
    <w:rsid w:val="00E35361"/>
    <w:rsid w:val="00E357AD"/>
    <w:rsid w:val="00E36AA2"/>
    <w:rsid w:val="00E36E6F"/>
    <w:rsid w:val="00E3779B"/>
    <w:rsid w:val="00E377C0"/>
    <w:rsid w:val="00E37D61"/>
    <w:rsid w:val="00E401C5"/>
    <w:rsid w:val="00E40F28"/>
    <w:rsid w:val="00E41BD4"/>
    <w:rsid w:val="00E41D38"/>
    <w:rsid w:val="00E42028"/>
    <w:rsid w:val="00E42A2A"/>
    <w:rsid w:val="00E4316D"/>
    <w:rsid w:val="00E44303"/>
    <w:rsid w:val="00E4457F"/>
    <w:rsid w:val="00E44605"/>
    <w:rsid w:val="00E45689"/>
    <w:rsid w:val="00E45A12"/>
    <w:rsid w:val="00E45A19"/>
    <w:rsid w:val="00E4640D"/>
    <w:rsid w:val="00E46687"/>
    <w:rsid w:val="00E46BB3"/>
    <w:rsid w:val="00E46F8A"/>
    <w:rsid w:val="00E470B3"/>
    <w:rsid w:val="00E47A64"/>
    <w:rsid w:val="00E47B47"/>
    <w:rsid w:val="00E5006A"/>
    <w:rsid w:val="00E500FA"/>
    <w:rsid w:val="00E509E7"/>
    <w:rsid w:val="00E51285"/>
    <w:rsid w:val="00E535C2"/>
    <w:rsid w:val="00E53684"/>
    <w:rsid w:val="00E5376B"/>
    <w:rsid w:val="00E53D38"/>
    <w:rsid w:val="00E5440C"/>
    <w:rsid w:val="00E5465C"/>
    <w:rsid w:val="00E5481E"/>
    <w:rsid w:val="00E55017"/>
    <w:rsid w:val="00E55A35"/>
    <w:rsid w:val="00E55E74"/>
    <w:rsid w:val="00E574E3"/>
    <w:rsid w:val="00E576B2"/>
    <w:rsid w:val="00E61536"/>
    <w:rsid w:val="00E619BC"/>
    <w:rsid w:val="00E61A58"/>
    <w:rsid w:val="00E61E52"/>
    <w:rsid w:val="00E61FD1"/>
    <w:rsid w:val="00E6356F"/>
    <w:rsid w:val="00E63A2B"/>
    <w:rsid w:val="00E63AB9"/>
    <w:rsid w:val="00E63B87"/>
    <w:rsid w:val="00E64402"/>
    <w:rsid w:val="00E64585"/>
    <w:rsid w:val="00E64CCA"/>
    <w:rsid w:val="00E6536D"/>
    <w:rsid w:val="00E654DF"/>
    <w:rsid w:val="00E65C9F"/>
    <w:rsid w:val="00E65F03"/>
    <w:rsid w:val="00E67EAB"/>
    <w:rsid w:val="00E701E8"/>
    <w:rsid w:val="00E70F42"/>
    <w:rsid w:val="00E72725"/>
    <w:rsid w:val="00E72E23"/>
    <w:rsid w:val="00E73E3D"/>
    <w:rsid w:val="00E7567F"/>
    <w:rsid w:val="00E75DD1"/>
    <w:rsid w:val="00E765DB"/>
    <w:rsid w:val="00E800EB"/>
    <w:rsid w:val="00E801F0"/>
    <w:rsid w:val="00E8134B"/>
    <w:rsid w:val="00E81C48"/>
    <w:rsid w:val="00E826C6"/>
    <w:rsid w:val="00E836B2"/>
    <w:rsid w:val="00E83A9B"/>
    <w:rsid w:val="00E83BF5"/>
    <w:rsid w:val="00E83FA4"/>
    <w:rsid w:val="00E843DD"/>
    <w:rsid w:val="00E84C12"/>
    <w:rsid w:val="00E85695"/>
    <w:rsid w:val="00E8682D"/>
    <w:rsid w:val="00E86C43"/>
    <w:rsid w:val="00E87DFE"/>
    <w:rsid w:val="00E87EA0"/>
    <w:rsid w:val="00E90554"/>
    <w:rsid w:val="00E91CE0"/>
    <w:rsid w:val="00E91E15"/>
    <w:rsid w:val="00E9202E"/>
    <w:rsid w:val="00E926A9"/>
    <w:rsid w:val="00E93194"/>
    <w:rsid w:val="00E9319D"/>
    <w:rsid w:val="00E93563"/>
    <w:rsid w:val="00E93EAB"/>
    <w:rsid w:val="00E93ECF"/>
    <w:rsid w:val="00E9428E"/>
    <w:rsid w:val="00E948A8"/>
    <w:rsid w:val="00E94A48"/>
    <w:rsid w:val="00E94F3F"/>
    <w:rsid w:val="00E95A45"/>
    <w:rsid w:val="00E95DCF"/>
    <w:rsid w:val="00E968FE"/>
    <w:rsid w:val="00E96DD4"/>
    <w:rsid w:val="00E9721D"/>
    <w:rsid w:val="00E974BF"/>
    <w:rsid w:val="00E978C1"/>
    <w:rsid w:val="00E97A7D"/>
    <w:rsid w:val="00EA0F65"/>
    <w:rsid w:val="00EA1375"/>
    <w:rsid w:val="00EA219E"/>
    <w:rsid w:val="00EA38E6"/>
    <w:rsid w:val="00EA3E6C"/>
    <w:rsid w:val="00EA3FA3"/>
    <w:rsid w:val="00EA42CF"/>
    <w:rsid w:val="00EA4587"/>
    <w:rsid w:val="00EA47D6"/>
    <w:rsid w:val="00EA4DEA"/>
    <w:rsid w:val="00EA4FF6"/>
    <w:rsid w:val="00EA64EB"/>
    <w:rsid w:val="00EA69F5"/>
    <w:rsid w:val="00EA6DA0"/>
    <w:rsid w:val="00EA6ED0"/>
    <w:rsid w:val="00EA724B"/>
    <w:rsid w:val="00EA74DD"/>
    <w:rsid w:val="00EA7753"/>
    <w:rsid w:val="00EA7F5D"/>
    <w:rsid w:val="00EB0170"/>
    <w:rsid w:val="00EB0191"/>
    <w:rsid w:val="00EB13DB"/>
    <w:rsid w:val="00EB1A57"/>
    <w:rsid w:val="00EB2648"/>
    <w:rsid w:val="00EB31E9"/>
    <w:rsid w:val="00EB34CC"/>
    <w:rsid w:val="00EB3AEF"/>
    <w:rsid w:val="00EB3B7D"/>
    <w:rsid w:val="00EB5482"/>
    <w:rsid w:val="00EB5616"/>
    <w:rsid w:val="00EB5AE2"/>
    <w:rsid w:val="00EB5AF7"/>
    <w:rsid w:val="00EB62D2"/>
    <w:rsid w:val="00EB6D9B"/>
    <w:rsid w:val="00EB6E2A"/>
    <w:rsid w:val="00EB7310"/>
    <w:rsid w:val="00EB7639"/>
    <w:rsid w:val="00EB76DD"/>
    <w:rsid w:val="00EB7C67"/>
    <w:rsid w:val="00EB7CA8"/>
    <w:rsid w:val="00EC0C50"/>
    <w:rsid w:val="00EC0EE7"/>
    <w:rsid w:val="00EC1D6D"/>
    <w:rsid w:val="00EC2AD0"/>
    <w:rsid w:val="00EC2EBF"/>
    <w:rsid w:val="00EC3298"/>
    <w:rsid w:val="00EC3307"/>
    <w:rsid w:val="00EC4C13"/>
    <w:rsid w:val="00EC57E1"/>
    <w:rsid w:val="00EC5AED"/>
    <w:rsid w:val="00EC5BEF"/>
    <w:rsid w:val="00EC5CBC"/>
    <w:rsid w:val="00EC5CFC"/>
    <w:rsid w:val="00EC6CC0"/>
    <w:rsid w:val="00EC6DE8"/>
    <w:rsid w:val="00EC7E5B"/>
    <w:rsid w:val="00ED0520"/>
    <w:rsid w:val="00ED0A6E"/>
    <w:rsid w:val="00ED0AB0"/>
    <w:rsid w:val="00ED0D49"/>
    <w:rsid w:val="00ED14D7"/>
    <w:rsid w:val="00ED1D65"/>
    <w:rsid w:val="00ED1FB9"/>
    <w:rsid w:val="00ED2E1F"/>
    <w:rsid w:val="00ED2F89"/>
    <w:rsid w:val="00ED3B44"/>
    <w:rsid w:val="00ED443D"/>
    <w:rsid w:val="00ED45F3"/>
    <w:rsid w:val="00ED4630"/>
    <w:rsid w:val="00ED4BBD"/>
    <w:rsid w:val="00ED5109"/>
    <w:rsid w:val="00ED683D"/>
    <w:rsid w:val="00ED6CB0"/>
    <w:rsid w:val="00ED6D33"/>
    <w:rsid w:val="00ED7183"/>
    <w:rsid w:val="00ED7521"/>
    <w:rsid w:val="00ED76E1"/>
    <w:rsid w:val="00ED7AC3"/>
    <w:rsid w:val="00EE1299"/>
    <w:rsid w:val="00EE1890"/>
    <w:rsid w:val="00EE1A97"/>
    <w:rsid w:val="00EE1DD0"/>
    <w:rsid w:val="00EE298B"/>
    <w:rsid w:val="00EE2A6F"/>
    <w:rsid w:val="00EE33DC"/>
    <w:rsid w:val="00EE3DE2"/>
    <w:rsid w:val="00EE4056"/>
    <w:rsid w:val="00EE4395"/>
    <w:rsid w:val="00EE4812"/>
    <w:rsid w:val="00EE51FA"/>
    <w:rsid w:val="00EE674E"/>
    <w:rsid w:val="00EE67FC"/>
    <w:rsid w:val="00EE6885"/>
    <w:rsid w:val="00EE6A26"/>
    <w:rsid w:val="00EE6C1B"/>
    <w:rsid w:val="00EE7223"/>
    <w:rsid w:val="00EE73EF"/>
    <w:rsid w:val="00EF0370"/>
    <w:rsid w:val="00EF059F"/>
    <w:rsid w:val="00EF13A1"/>
    <w:rsid w:val="00EF17B8"/>
    <w:rsid w:val="00EF1AE8"/>
    <w:rsid w:val="00EF1BA0"/>
    <w:rsid w:val="00EF1EB2"/>
    <w:rsid w:val="00EF255C"/>
    <w:rsid w:val="00EF3058"/>
    <w:rsid w:val="00EF359D"/>
    <w:rsid w:val="00EF4880"/>
    <w:rsid w:val="00EF4EE7"/>
    <w:rsid w:val="00EF4FFC"/>
    <w:rsid w:val="00EF501C"/>
    <w:rsid w:val="00EF5126"/>
    <w:rsid w:val="00EF51B0"/>
    <w:rsid w:val="00EF536F"/>
    <w:rsid w:val="00EF54CA"/>
    <w:rsid w:val="00EF58D0"/>
    <w:rsid w:val="00EF5A01"/>
    <w:rsid w:val="00EF5AD3"/>
    <w:rsid w:val="00EF6B9F"/>
    <w:rsid w:val="00EF6E08"/>
    <w:rsid w:val="00EF6E46"/>
    <w:rsid w:val="00EF6F1D"/>
    <w:rsid w:val="00EF7871"/>
    <w:rsid w:val="00EF7E95"/>
    <w:rsid w:val="00F002FC"/>
    <w:rsid w:val="00F0108B"/>
    <w:rsid w:val="00F03543"/>
    <w:rsid w:val="00F03684"/>
    <w:rsid w:val="00F04498"/>
    <w:rsid w:val="00F04C8B"/>
    <w:rsid w:val="00F05728"/>
    <w:rsid w:val="00F05E12"/>
    <w:rsid w:val="00F06845"/>
    <w:rsid w:val="00F068A7"/>
    <w:rsid w:val="00F06CF0"/>
    <w:rsid w:val="00F06EFF"/>
    <w:rsid w:val="00F10648"/>
    <w:rsid w:val="00F10CC8"/>
    <w:rsid w:val="00F10EB6"/>
    <w:rsid w:val="00F111D6"/>
    <w:rsid w:val="00F11278"/>
    <w:rsid w:val="00F11C4D"/>
    <w:rsid w:val="00F11D9F"/>
    <w:rsid w:val="00F12E56"/>
    <w:rsid w:val="00F1349D"/>
    <w:rsid w:val="00F157AD"/>
    <w:rsid w:val="00F15E74"/>
    <w:rsid w:val="00F1609C"/>
    <w:rsid w:val="00F16137"/>
    <w:rsid w:val="00F16273"/>
    <w:rsid w:val="00F166C6"/>
    <w:rsid w:val="00F1681A"/>
    <w:rsid w:val="00F16CE6"/>
    <w:rsid w:val="00F17FCB"/>
    <w:rsid w:val="00F2027E"/>
    <w:rsid w:val="00F20332"/>
    <w:rsid w:val="00F20AD2"/>
    <w:rsid w:val="00F20C45"/>
    <w:rsid w:val="00F2108C"/>
    <w:rsid w:val="00F2129B"/>
    <w:rsid w:val="00F216EC"/>
    <w:rsid w:val="00F21709"/>
    <w:rsid w:val="00F21737"/>
    <w:rsid w:val="00F2193B"/>
    <w:rsid w:val="00F2195F"/>
    <w:rsid w:val="00F21BB7"/>
    <w:rsid w:val="00F224F2"/>
    <w:rsid w:val="00F22670"/>
    <w:rsid w:val="00F234D1"/>
    <w:rsid w:val="00F235B4"/>
    <w:rsid w:val="00F23F84"/>
    <w:rsid w:val="00F245E7"/>
    <w:rsid w:val="00F24A77"/>
    <w:rsid w:val="00F24FEA"/>
    <w:rsid w:val="00F26398"/>
    <w:rsid w:val="00F263B3"/>
    <w:rsid w:val="00F26961"/>
    <w:rsid w:val="00F26A84"/>
    <w:rsid w:val="00F27289"/>
    <w:rsid w:val="00F2740B"/>
    <w:rsid w:val="00F279A0"/>
    <w:rsid w:val="00F3012C"/>
    <w:rsid w:val="00F313CA"/>
    <w:rsid w:val="00F318F5"/>
    <w:rsid w:val="00F31A3D"/>
    <w:rsid w:val="00F31C44"/>
    <w:rsid w:val="00F325F3"/>
    <w:rsid w:val="00F3391D"/>
    <w:rsid w:val="00F34ACA"/>
    <w:rsid w:val="00F34CFD"/>
    <w:rsid w:val="00F34D93"/>
    <w:rsid w:val="00F35DAA"/>
    <w:rsid w:val="00F3601A"/>
    <w:rsid w:val="00F36317"/>
    <w:rsid w:val="00F363A0"/>
    <w:rsid w:val="00F367EA"/>
    <w:rsid w:val="00F36F99"/>
    <w:rsid w:val="00F372FE"/>
    <w:rsid w:val="00F4010E"/>
    <w:rsid w:val="00F40570"/>
    <w:rsid w:val="00F40BCF"/>
    <w:rsid w:val="00F41B11"/>
    <w:rsid w:val="00F42AEC"/>
    <w:rsid w:val="00F436F2"/>
    <w:rsid w:val="00F45010"/>
    <w:rsid w:val="00F4555D"/>
    <w:rsid w:val="00F46231"/>
    <w:rsid w:val="00F46346"/>
    <w:rsid w:val="00F471BE"/>
    <w:rsid w:val="00F473CB"/>
    <w:rsid w:val="00F47646"/>
    <w:rsid w:val="00F47B43"/>
    <w:rsid w:val="00F50729"/>
    <w:rsid w:val="00F51A8D"/>
    <w:rsid w:val="00F526DE"/>
    <w:rsid w:val="00F52923"/>
    <w:rsid w:val="00F52BE6"/>
    <w:rsid w:val="00F52D59"/>
    <w:rsid w:val="00F53957"/>
    <w:rsid w:val="00F53F43"/>
    <w:rsid w:val="00F54087"/>
    <w:rsid w:val="00F5427F"/>
    <w:rsid w:val="00F5447A"/>
    <w:rsid w:val="00F547BF"/>
    <w:rsid w:val="00F54C47"/>
    <w:rsid w:val="00F54EB4"/>
    <w:rsid w:val="00F54FB0"/>
    <w:rsid w:val="00F550A6"/>
    <w:rsid w:val="00F55713"/>
    <w:rsid w:val="00F559CB"/>
    <w:rsid w:val="00F56309"/>
    <w:rsid w:val="00F570A8"/>
    <w:rsid w:val="00F570EC"/>
    <w:rsid w:val="00F576DB"/>
    <w:rsid w:val="00F61474"/>
    <w:rsid w:val="00F62299"/>
    <w:rsid w:val="00F62937"/>
    <w:rsid w:val="00F6507F"/>
    <w:rsid w:val="00F6658A"/>
    <w:rsid w:val="00F666ED"/>
    <w:rsid w:val="00F66796"/>
    <w:rsid w:val="00F66CAF"/>
    <w:rsid w:val="00F674F3"/>
    <w:rsid w:val="00F70B3C"/>
    <w:rsid w:val="00F71E96"/>
    <w:rsid w:val="00F7203F"/>
    <w:rsid w:val="00F721FD"/>
    <w:rsid w:val="00F72351"/>
    <w:rsid w:val="00F724AA"/>
    <w:rsid w:val="00F72E13"/>
    <w:rsid w:val="00F74E8E"/>
    <w:rsid w:val="00F75395"/>
    <w:rsid w:val="00F7584E"/>
    <w:rsid w:val="00F75899"/>
    <w:rsid w:val="00F7598A"/>
    <w:rsid w:val="00F75FDB"/>
    <w:rsid w:val="00F76819"/>
    <w:rsid w:val="00F774B8"/>
    <w:rsid w:val="00F80871"/>
    <w:rsid w:val="00F80C10"/>
    <w:rsid w:val="00F819D2"/>
    <w:rsid w:val="00F81EAF"/>
    <w:rsid w:val="00F8213B"/>
    <w:rsid w:val="00F82591"/>
    <w:rsid w:val="00F8285C"/>
    <w:rsid w:val="00F82FF1"/>
    <w:rsid w:val="00F8483A"/>
    <w:rsid w:val="00F84DF0"/>
    <w:rsid w:val="00F84E28"/>
    <w:rsid w:val="00F84F54"/>
    <w:rsid w:val="00F84FC3"/>
    <w:rsid w:val="00F852EB"/>
    <w:rsid w:val="00F85401"/>
    <w:rsid w:val="00F863E4"/>
    <w:rsid w:val="00F871E9"/>
    <w:rsid w:val="00F87EA1"/>
    <w:rsid w:val="00F90024"/>
    <w:rsid w:val="00F90C7B"/>
    <w:rsid w:val="00F90D0E"/>
    <w:rsid w:val="00F90D94"/>
    <w:rsid w:val="00F90EDB"/>
    <w:rsid w:val="00F91A1E"/>
    <w:rsid w:val="00F91E82"/>
    <w:rsid w:val="00F92F9D"/>
    <w:rsid w:val="00F93236"/>
    <w:rsid w:val="00F93D4F"/>
    <w:rsid w:val="00F949D1"/>
    <w:rsid w:val="00F94C9A"/>
    <w:rsid w:val="00F94FC2"/>
    <w:rsid w:val="00F951D9"/>
    <w:rsid w:val="00F95289"/>
    <w:rsid w:val="00F9531A"/>
    <w:rsid w:val="00F95406"/>
    <w:rsid w:val="00F9548A"/>
    <w:rsid w:val="00F95C6F"/>
    <w:rsid w:val="00F96622"/>
    <w:rsid w:val="00F976CA"/>
    <w:rsid w:val="00F97DED"/>
    <w:rsid w:val="00FA0108"/>
    <w:rsid w:val="00FA0C70"/>
    <w:rsid w:val="00FA11EB"/>
    <w:rsid w:val="00FA1A61"/>
    <w:rsid w:val="00FA2A11"/>
    <w:rsid w:val="00FA33D4"/>
    <w:rsid w:val="00FA37E6"/>
    <w:rsid w:val="00FA38FA"/>
    <w:rsid w:val="00FA3A11"/>
    <w:rsid w:val="00FA40E1"/>
    <w:rsid w:val="00FA5A79"/>
    <w:rsid w:val="00FA678C"/>
    <w:rsid w:val="00FA6DA0"/>
    <w:rsid w:val="00FA7311"/>
    <w:rsid w:val="00FA7AD6"/>
    <w:rsid w:val="00FB1281"/>
    <w:rsid w:val="00FB1979"/>
    <w:rsid w:val="00FB1EF1"/>
    <w:rsid w:val="00FB1F93"/>
    <w:rsid w:val="00FB2334"/>
    <w:rsid w:val="00FB242E"/>
    <w:rsid w:val="00FB24C8"/>
    <w:rsid w:val="00FB2670"/>
    <w:rsid w:val="00FB27CE"/>
    <w:rsid w:val="00FB280E"/>
    <w:rsid w:val="00FB3B3D"/>
    <w:rsid w:val="00FB4BF7"/>
    <w:rsid w:val="00FB5E2F"/>
    <w:rsid w:val="00FB5EA1"/>
    <w:rsid w:val="00FB721D"/>
    <w:rsid w:val="00FB7F4A"/>
    <w:rsid w:val="00FC08CC"/>
    <w:rsid w:val="00FC0906"/>
    <w:rsid w:val="00FC094A"/>
    <w:rsid w:val="00FC1B8B"/>
    <w:rsid w:val="00FC1DC4"/>
    <w:rsid w:val="00FC2223"/>
    <w:rsid w:val="00FC2311"/>
    <w:rsid w:val="00FC2763"/>
    <w:rsid w:val="00FC276F"/>
    <w:rsid w:val="00FC29B1"/>
    <w:rsid w:val="00FC4118"/>
    <w:rsid w:val="00FC42E8"/>
    <w:rsid w:val="00FC4304"/>
    <w:rsid w:val="00FC4436"/>
    <w:rsid w:val="00FC5F3B"/>
    <w:rsid w:val="00FC6A31"/>
    <w:rsid w:val="00FC6A72"/>
    <w:rsid w:val="00FC7ECF"/>
    <w:rsid w:val="00FD0344"/>
    <w:rsid w:val="00FD03C4"/>
    <w:rsid w:val="00FD05D1"/>
    <w:rsid w:val="00FD0640"/>
    <w:rsid w:val="00FD069D"/>
    <w:rsid w:val="00FD2C8B"/>
    <w:rsid w:val="00FD322E"/>
    <w:rsid w:val="00FD32AA"/>
    <w:rsid w:val="00FD3A7E"/>
    <w:rsid w:val="00FD3D09"/>
    <w:rsid w:val="00FD3F34"/>
    <w:rsid w:val="00FD46A8"/>
    <w:rsid w:val="00FD4DF8"/>
    <w:rsid w:val="00FD6A9B"/>
    <w:rsid w:val="00FD6E15"/>
    <w:rsid w:val="00FD7799"/>
    <w:rsid w:val="00FE0210"/>
    <w:rsid w:val="00FE02DB"/>
    <w:rsid w:val="00FE0598"/>
    <w:rsid w:val="00FE0646"/>
    <w:rsid w:val="00FE0E41"/>
    <w:rsid w:val="00FE1164"/>
    <w:rsid w:val="00FE1189"/>
    <w:rsid w:val="00FE1765"/>
    <w:rsid w:val="00FE1D82"/>
    <w:rsid w:val="00FE2B1F"/>
    <w:rsid w:val="00FE421F"/>
    <w:rsid w:val="00FE4944"/>
    <w:rsid w:val="00FE498E"/>
    <w:rsid w:val="00FE4F97"/>
    <w:rsid w:val="00FE54D0"/>
    <w:rsid w:val="00FE55CA"/>
    <w:rsid w:val="00FE6210"/>
    <w:rsid w:val="00FE6314"/>
    <w:rsid w:val="00FE7534"/>
    <w:rsid w:val="00FE76F7"/>
    <w:rsid w:val="00FE7D05"/>
    <w:rsid w:val="00FF07DF"/>
    <w:rsid w:val="00FF17D0"/>
    <w:rsid w:val="00FF1B53"/>
    <w:rsid w:val="00FF22BF"/>
    <w:rsid w:val="00FF2DA6"/>
    <w:rsid w:val="00FF4A83"/>
    <w:rsid w:val="00FF4BB4"/>
    <w:rsid w:val="00FF517F"/>
    <w:rsid w:val="00FF57B7"/>
    <w:rsid w:val="00FF5ECC"/>
    <w:rsid w:val="00FF6174"/>
    <w:rsid w:val="00FF78B6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1DC37"/>
  <w15:chartTrackingRefBased/>
  <w15:docId w15:val="{08613B49-E021-4D5D-8BEC-75D5D9F0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4C13"/>
    <w:rPr>
      <w:lang w:val="bs-Latn-BA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-1759"/>
      <w:jc w:val="center"/>
      <w:outlineLvl w:val="0"/>
    </w:pPr>
    <w:rPr>
      <w:rFonts w:ascii="Tahoma" w:hAnsi="Tahoma"/>
      <w:b/>
      <w:sz w:val="24"/>
      <w:lang w:val="hr-HR" w:eastAsia="x-none"/>
    </w:rPr>
  </w:style>
  <w:style w:type="paragraph" w:styleId="Heading2">
    <w:name w:val="heading 2"/>
    <w:basedOn w:val="Normal"/>
    <w:next w:val="Normal"/>
    <w:qFormat/>
    <w:pPr>
      <w:keepNext/>
      <w:ind w:right="-1759"/>
      <w:outlineLvl w:val="1"/>
    </w:pPr>
    <w:rPr>
      <w:rFonts w:ascii="Tahoma" w:hAnsi="Tahoma"/>
      <w:sz w:val="24"/>
      <w:lang w:val="hr-HR"/>
    </w:rPr>
  </w:style>
  <w:style w:type="paragraph" w:styleId="Heading3">
    <w:name w:val="heading 3"/>
    <w:basedOn w:val="Normal"/>
    <w:next w:val="Normal"/>
    <w:link w:val="Heading3Char"/>
    <w:qFormat/>
    <w:pPr>
      <w:keepNext/>
      <w:ind w:right="-1759"/>
      <w:outlineLvl w:val="2"/>
    </w:pPr>
    <w:rPr>
      <w:rFonts w:ascii="Tahoma" w:hAnsi="Tahoma"/>
      <w:b/>
      <w:lang w:val="hr-HR" w:eastAsia="x-none"/>
    </w:rPr>
  </w:style>
  <w:style w:type="paragraph" w:styleId="Heading4">
    <w:name w:val="heading 4"/>
    <w:basedOn w:val="Normal"/>
    <w:next w:val="Normal"/>
    <w:qFormat/>
    <w:pPr>
      <w:keepNext/>
      <w:ind w:right="-1759"/>
      <w:outlineLvl w:val="3"/>
    </w:pPr>
    <w:rPr>
      <w:rFonts w:ascii="Tahoma" w:hAnsi="Tahoma"/>
      <w:b/>
      <w:sz w:val="18"/>
      <w:lang w:val="hr-HR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ind w:right="-1759"/>
      <w:outlineLvl w:val="5"/>
    </w:pPr>
    <w:rPr>
      <w:rFonts w:ascii="Tahoma" w:hAnsi="Tahoma"/>
      <w:b/>
      <w:sz w:val="24"/>
      <w:lang w:val="hr-H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lang w:val="hr-H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ahoma" w:hAnsi="Tahoma"/>
      <w:b/>
      <w:sz w:val="22"/>
      <w:lang w:val="hr-HR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z w:val="22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rFonts w:ascii="Tahoma" w:hAnsi="Tahoma"/>
      <w:b/>
      <w:sz w:val="24"/>
      <w:lang w:val="hr-HR"/>
    </w:rPr>
  </w:style>
  <w:style w:type="paragraph" w:styleId="Subtitle">
    <w:name w:val="Subtitle"/>
    <w:basedOn w:val="Normal"/>
    <w:qFormat/>
    <w:pPr>
      <w:jc w:val="center"/>
    </w:pPr>
    <w:rPr>
      <w:rFonts w:ascii="Tahoma" w:hAnsi="Tahoma"/>
      <w:sz w:val="24"/>
      <w:lang w:val="hr-HR"/>
    </w:rPr>
  </w:style>
  <w:style w:type="paragraph" w:styleId="BodyText">
    <w:name w:val="Body Text"/>
    <w:basedOn w:val="Normal"/>
    <w:rPr>
      <w:rFonts w:ascii="Tahoma" w:hAnsi="Tahoma" w:cs="Tahoma"/>
      <w:b/>
      <w:bCs/>
      <w:lang w:val="hr-HR"/>
    </w:rPr>
  </w:style>
  <w:style w:type="table" w:styleId="TableGrid">
    <w:name w:val="Table Grid"/>
    <w:basedOn w:val="TableNormal"/>
    <w:rsid w:val="0032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0BD1"/>
    <w:rPr>
      <w:color w:val="0000FF"/>
      <w:u w:val="single"/>
    </w:rPr>
  </w:style>
  <w:style w:type="paragraph" w:styleId="BalloonText">
    <w:name w:val="Balloon Text"/>
    <w:basedOn w:val="Normal"/>
    <w:semiHidden/>
    <w:rsid w:val="00196D6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1469AE"/>
    <w:rPr>
      <w:lang w:val="bs-Latn-BA"/>
    </w:rPr>
  </w:style>
  <w:style w:type="character" w:customStyle="1" w:styleId="Heading1Char">
    <w:name w:val="Heading 1 Char"/>
    <w:link w:val="Heading1"/>
    <w:rsid w:val="00222DE6"/>
    <w:rPr>
      <w:rFonts w:ascii="Tahoma" w:hAnsi="Tahoma"/>
      <w:b/>
      <w:sz w:val="24"/>
      <w:lang w:val="hr-HR"/>
    </w:rPr>
  </w:style>
  <w:style w:type="character" w:customStyle="1" w:styleId="Heading3Char">
    <w:name w:val="Heading 3 Char"/>
    <w:link w:val="Heading3"/>
    <w:rsid w:val="00222DE6"/>
    <w:rPr>
      <w:rFonts w:ascii="Tahoma" w:hAnsi="Tahoma"/>
      <w:b/>
      <w:lang w:val="hr-HR"/>
    </w:rPr>
  </w:style>
  <w:style w:type="paragraph" w:styleId="ListParagraph">
    <w:name w:val="List Paragraph"/>
    <w:basedOn w:val="Normal"/>
    <w:qFormat/>
    <w:rsid w:val="00C978C7"/>
    <w:pPr>
      <w:ind w:left="720"/>
    </w:pPr>
  </w:style>
  <w:style w:type="character" w:customStyle="1" w:styleId="xbe">
    <w:name w:val="_xbe"/>
    <w:rsid w:val="00934F0E"/>
  </w:style>
  <w:style w:type="paragraph" w:styleId="NoSpacing">
    <w:name w:val="No Spacing"/>
    <w:uiPriority w:val="1"/>
    <w:qFormat/>
    <w:rsid w:val="00615A34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er@bih.net.b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Aner\Template%20Izvjestaji%20Poslov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Izvjestaji Poslovni.dot</Template>
  <TotalTime>1384</TotalTime>
  <Pages>1</Pages>
  <Words>145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PREDMJER I PREDRAČUN</vt:lpstr>
      <vt:lpstr>PREDMJER I PREDRAČUN</vt:lpstr>
    </vt:vector>
  </TitlesOfParts>
  <Company/>
  <LinksUpToDate>false</LinksUpToDate>
  <CharactersWithSpaces>1232</CharactersWithSpaces>
  <SharedDoc>false</SharedDoc>
  <HLinks>
    <vt:vector size="6" baseType="variant">
      <vt:variant>
        <vt:i4>6750210</vt:i4>
      </vt:variant>
      <vt:variant>
        <vt:i4>0</vt:i4>
      </vt:variant>
      <vt:variant>
        <vt:i4>0</vt:i4>
      </vt:variant>
      <vt:variant>
        <vt:i4>5</vt:i4>
      </vt:variant>
      <vt:variant>
        <vt:lpwstr>mailto:maher@bih.net.ba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PREDMJER I PREDRAČUN</dc:title>
  <dc:subject/>
  <dc:creator>FujitsuSiemens</dc:creator>
  <cp:keywords/>
  <cp:lastModifiedBy>Fuad Hajdarević</cp:lastModifiedBy>
  <cp:revision>42</cp:revision>
  <cp:lastPrinted>2024-10-17T12:42:00Z</cp:lastPrinted>
  <dcterms:created xsi:type="dcterms:W3CDTF">2024-11-17T20:16:00Z</dcterms:created>
  <dcterms:modified xsi:type="dcterms:W3CDTF">2025-01-14T10:48:00Z</dcterms:modified>
</cp:coreProperties>
</file>