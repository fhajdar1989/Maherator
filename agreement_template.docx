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D1CB60" w14:textId="77777777" w:rsidR="00881051" w:rsidRDefault="00881051" w:rsidP="00881051">
      <w:pPr>
        <w:pStyle w:val="Footer"/>
        <w:tabs>
          <w:tab w:val="left" w:pos="720"/>
        </w:tabs>
        <w:rPr>
          <w:b/>
        </w:rPr>
      </w:pPr>
      <w:r w:rsidRPr="0074652A">
        <w:rPr>
          <w:b/>
        </w:rPr>
        <w:t>Naziv:</w:t>
      </w:r>
      <w:r w:rsidRPr="00EF5AD3">
        <w:rPr>
          <w:b/>
        </w:rPr>
        <w:t xml:space="preserve"> </w:t>
      </w:r>
      <w:r w:rsidR="008C5D8E">
        <w:rPr>
          <w:b/>
        </w:rPr>
        <w:t>&lt;&lt;naziv_firme&gt;&gt;</w:t>
      </w:r>
      <w:r w:rsidRPr="00EF5AD3">
        <w:rPr>
          <w:b/>
        </w:rPr>
        <w:t xml:space="preserve"> </w:t>
      </w:r>
    </w:p>
    <w:p w14:paraId="3474089A" w14:textId="77777777" w:rsidR="00881051" w:rsidRPr="00873E5D" w:rsidRDefault="00E765DB" w:rsidP="00881051">
      <w:pPr>
        <w:pStyle w:val="Footer"/>
        <w:tabs>
          <w:tab w:val="left" w:pos="720"/>
        </w:tabs>
      </w:pPr>
      <w:r>
        <w:rPr>
          <w:b/>
        </w:rPr>
        <w:t>Adresa</w:t>
      </w:r>
      <w:r w:rsidR="00881051">
        <w:rPr>
          <w:b/>
        </w:rPr>
        <w:t>:</w:t>
      </w:r>
      <w:r w:rsidR="005670DC">
        <w:rPr>
          <w:b/>
        </w:rPr>
        <w:t xml:space="preserve"> </w:t>
      </w:r>
      <w:r w:rsidR="008C5D8E">
        <w:rPr>
          <w:b/>
        </w:rPr>
        <w:t>&lt;&lt;adresa_firme&gt;&gt;, &lt;&lt;grad&gt;&gt;</w:t>
      </w:r>
    </w:p>
    <w:p w14:paraId="627AD6E8" w14:textId="77777777" w:rsidR="00881051" w:rsidRPr="0049164C" w:rsidRDefault="00881051" w:rsidP="00881051">
      <w:pPr>
        <w:pStyle w:val="NoSpacing"/>
      </w:pPr>
    </w:p>
    <w:p w14:paraId="1D936FC1" w14:textId="77777777" w:rsidR="00881051" w:rsidRPr="00B275A2" w:rsidRDefault="00881051" w:rsidP="00881051">
      <w:pPr>
        <w:spacing w:line="360" w:lineRule="auto"/>
        <w:jc w:val="both"/>
        <w:rPr>
          <w:b/>
        </w:rPr>
      </w:pPr>
      <w:r>
        <w:rPr>
          <w:b/>
        </w:rPr>
        <w:t xml:space="preserve">Broj: </w:t>
      </w:r>
      <w:r w:rsidR="008C5D8E">
        <w:rPr>
          <w:b/>
        </w:rPr>
        <w:t>&lt;&lt;broj_dokumenta&gt;&gt;</w:t>
      </w:r>
    </w:p>
    <w:p w14:paraId="3C33010D" w14:textId="77777777" w:rsidR="00881051" w:rsidRDefault="00881051" w:rsidP="00881051">
      <w:pPr>
        <w:spacing w:line="360" w:lineRule="auto"/>
        <w:jc w:val="both"/>
        <w:rPr>
          <w:b/>
        </w:rPr>
      </w:pPr>
      <w:r w:rsidRPr="00B275A2">
        <w:rPr>
          <w:b/>
        </w:rPr>
        <w:t>Datum:</w:t>
      </w:r>
      <w:r>
        <w:rPr>
          <w:b/>
        </w:rPr>
        <w:t xml:space="preserve"> </w:t>
      </w:r>
      <w:r w:rsidR="008C5D8E">
        <w:rPr>
          <w:b/>
        </w:rPr>
        <w:t>&lt;&lt;datum_dokumenta&gt;&gt;</w:t>
      </w:r>
    </w:p>
    <w:p w14:paraId="0BBC2392" w14:textId="77777777" w:rsidR="000A6670" w:rsidRDefault="000A6670" w:rsidP="000A6670">
      <w:pPr>
        <w:jc w:val="center"/>
        <w:rPr>
          <w:b/>
          <w:sz w:val="22"/>
          <w:szCs w:val="18"/>
          <w:u w:val="single"/>
          <w:lang w:val="pl-PL"/>
        </w:rPr>
      </w:pPr>
      <w:r>
        <w:rPr>
          <w:b/>
          <w:sz w:val="22"/>
          <w:szCs w:val="18"/>
          <w:u w:val="single"/>
          <w:lang w:val="pl-PL"/>
        </w:rPr>
        <w:t>Z</w:t>
      </w:r>
      <w:r w:rsidR="00881051" w:rsidRPr="00B275A2">
        <w:rPr>
          <w:b/>
          <w:sz w:val="22"/>
          <w:szCs w:val="18"/>
          <w:u w:val="single"/>
          <w:lang w:val="pl-PL"/>
        </w:rPr>
        <w:t>APISNIK</w:t>
      </w:r>
      <w:r w:rsidR="00881051" w:rsidRPr="00B275A2">
        <w:rPr>
          <w:b/>
          <w:sz w:val="22"/>
          <w:szCs w:val="18"/>
          <w:u w:val="single"/>
        </w:rPr>
        <w:t xml:space="preserve"> </w:t>
      </w:r>
      <w:r w:rsidR="00881051" w:rsidRPr="00B275A2">
        <w:rPr>
          <w:b/>
          <w:sz w:val="22"/>
          <w:szCs w:val="18"/>
          <w:u w:val="single"/>
          <w:lang w:val="pl-PL"/>
        </w:rPr>
        <w:t>O</w:t>
      </w:r>
      <w:r w:rsidR="00881051" w:rsidRPr="00B275A2">
        <w:rPr>
          <w:b/>
          <w:color w:val="0000FF"/>
          <w:sz w:val="22"/>
          <w:szCs w:val="18"/>
          <w:u w:val="single"/>
        </w:rPr>
        <w:t xml:space="preserve"> </w:t>
      </w:r>
      <w:r w:rsidR="00881051">
        <w:rPr>
          <w:b/>
          <w:sz w:val="22"/>
          <w:szCs w:val="18"/>
          <w:u w:val="single"/>
          <w:lang w:val="pl-PL"/>
        </w:rPr>
        <w:t xml:space="preserve">PROVEDENOJ OBUCI ZA </w:t>
      </w:r>
      <w:r>
        <w:rPr>
          <w:b/>
          <w:sz w:val="22"/>
          <w:szCs w:val="18"/>
          <w:u w:val="single"/>
          <w:lang w:val="pl-PL"/>
        </w:rPr>
        <w:t>BEZBJEDAN</w:t>
      </w:r>
      <w:r w:rsidR="00906D67">
        <w:rPr>
          <w:b/>
          <w:sz w:val="22"/>
          <w:szCs w:val="18"/>
          <w:u w:val="single"/>
          <w:lang w:val="pl-PL"/>
        </w:rPr>
        <w:t xml:space="preserve"> I SIGURAN</w:t>
      </w:r>
      <w:r>
        <w:rPr>
          <w:b/>
          <w:sz w:val="22"/>
          <w:szCs w:val="18"/>
          <w:u w:val="single"/>
          <w:lang w:val="pl-PL"/>
        </w:rPr>
        <w:t xml:space="preserve"> RAD </w:t>
      </w:r>
    </w:p>
    <w:p w14:paraId="4BAD5554" w14:textId="77777777" w:rsidR="00881051" w:rsidRPr="00B275A2" w:rsidRDefault="000A6670" w:rsidP="000A6670">
      <w:pPr>
        <w:jc w:val="center"/>
        <w:rPr>
          <w:b/>
          <w:sz w:val="22"/>
          <w:szCs w:val="18"/>
          <w:u w:val="single"/>
          <w:lang w:val="pl-PL"/>
        </w:rPr>
      </w:pPr>
      <w:r>
        <w:rPr>
          <w:b/>
          <w:sz w:val="22"/>
          <w:szCs w:val="18"/>
          <w:u w:val="single"/>
          <w:lang w:val="pl-PL"/>
        </w:rPr>
        <w:t xml:space="preserve">NA RADNOM MJESTU </w:t>
      </w:r>
      <w:r w:rsidR="00A7324D">
        <w:rPr>
          <w:b/>
          <w:sz w:val="22"/>
          <w:szCs w:val="18"/>
          <w:u w:val="single"/>
          <w:lang w:val="pl-PL"/>
        </w:rPr>
        <w:t xml:space="preserve"> RADNIK</w:t>
      </w:r>
      <w:r w:rsidR="00D4163F">
        <w:rPr>
          <w:b/>
          <w:sz w:val="22"/>
          <w:szCs w:val="18"/>
          <w:u w:val="single"/>
          <w:lang w:val="pl-PL"/>
        </w:rPr>
        <w:t xml:space="preserve"> </w:t>
      </w:r>
      <w:r w:rsidR="00A7324D">
        <w:rPr>
          <w:b/>
          <w:sz w:val="22"/>
          <w:szCs w:val="18"/>
          <w:u w:val="single"/>
          <w:lang w:val="pl-PL"/>
        </w:rPr>
        <w:t xml:space="preserve"> U ŠTAMPARIJI</w:t>
      </w:r>
    </w:p>
    <w:p w14:paraId="53AF67AF" w14:textId="77777777" w:rsidR="00881051" w:rsidRPr="00F84A4C" w:rsidRDefault="00881051" w:rsidP="00881051">
      <w:pPr>
        <w:jc w:val="both"/>
        <w:rPr>
          <w:b/>
          <w:sz w:val="18"/>
          <w:szCs w:val="18"/>
        </w:rPr>
      </w:pPr>
    </w:p>
    <w:p w14:paraId="0B297B32" w14:textId="77777777" w:rsidR="00881051" w:rsidRDefault="00881051" w:rsidP="00D4163F">
      <w:pPr>
        <w:jc w:val="both"/>
        <w:rPr>
          <w:sz w:val="22"/>
          <w:szCs w:val="22"/>
          <w:lang w:val="hr-HR"/>
        </w:rPr>
      </w:pPr>
      <w:r>
        <w:rPr>
          <w:sz w:val="18"/>
          <w:szCs w:val="18"/>
        </w:rPr>
        <w:t xml:space="preserve"> </w:t>
      </w:r>
      <w:r w:rsidRPr="00FB2F47">
        <w:rPr>
          <w:sz w:val="18"/>
          <w:szCs w:val="18"/>
        </w:rPr>
        <w:t xml:space="preserve"> </w:t>
      </w:r>
      <w:r w:rsidRPr="00FB2F47">
        <w:t xml:space="preserve"> </w:t>
      </w:r>
      <w:r w:rsidRPr="002A5944">
        <w:rPr>
          <w:sz w:val="22"/>
          <w:szCs w:val="22"/>
        </w:rPr>
        <w:t>Dana</w:t>
      </w:r>
      <w:r w:rsidRPr="002A5944">
        <w:rPr>
          <w:b/>
          <w:sz w:val="22"/>
          <w:szCs w:val="22"/>
        </w:rPr>
        <w:t xml:space="preserve"> </w:t>
      </w:r>
      <w:r w:rsidR="008C5D8E">
        <w:rPr>
          <w:b/>
          <w:sz w:val="22"/>
          <w:szCs w:val="22"/>
        </w:rPr>
        <w:t>&lt;&lt;datum_dokumenta&gt;&gt;</w:t>
      </w:r>
      <w:r w:rsidRPr="002A5944">
        <w:rPr>
          <w:b/>
          <w:sz w:val="22"/>
          <w:szCs w:val="22"/>
        </w:rPr>
        <w:t xml:space="preserve"> </w:t>
      </w:r>
      <w:r w:rsidRPr="002A5944">
        <w:rPr>
          <w:sz w:val="22"/>
          <w:szCs w:val="22"/>
        </w:rPr>
        <w:t xml:space="preserve">godine, održana je obuka uposlenika, a </w:t>
      </w:r>
      <w:r w:rsidRPr="002A5944">
        <w:rPr>
          <w:sz w:val="22"/>
          <w:szCs w:val="22"/>
          <w:lang w:val="hr-HR"/>
        </w:rPr>
        <w:t xml:space="preserve">u </w:t>
      </w:r>
      <w:r w:rsidRPr="002A5944">
        <w:rPr>
          <w:sz w:val="22"/>
          <w:szCs w:val="22"/>
          <w:lang w:val="pl-PL"/>
        </w:rPr>
        <w:t>skladu</w:t>
      </w:r>
      <w:r w:rsidRPr="002A5944">
        <w:rPr>
          <w:sz w:val="22"/>
          <w:szCs w:val="22"/>
          <w:lang w:val="hr-HR"/>
        </w:rPr>
        <w:t xml:space="preserve"> </w:t>
      </w:r>
      <w:r w:rsidRPr="002A5944">
        <w:rPr>
          <w:sz w:val="22"/>
          <w:szCs w:val="22"/>
          <w:lang w:val="pl-PL"/>
        </w:rPr>
        <w:t>sa</w:t>
      </w:r>
      <w:r>
        <w:rPr>
          <w:sz w:val="22"/>
          <w:szCs w:val="22"/>
          <w:lang w:val="hr-HR"/>
        </w:rPr>
        <w:t>:</w:t>
      </w:r>
    </w:p>
    <w:p w14:paraId="5167DFBD" w14:textId="77777777" w:rsidR="00580BD8" w:rsidRDefault="00580BD8" w:rsidP="00881051">
      <w:pPr>
        <w:spacing w:line="276" w:lineRule="auto"/>
        <w:rPr>
          <w:sz w:val="22"/>
          <w:szCs w:val="22"/>
          <w:lang w:val="hr-HR"/>
        </w:rPr>
      </w:pPr>
    </w:p>
    <w:p w14:paraId="18FF46CE" w14:textId="77777777" w:rsidR="00881051" w:rsidRDefault="00881051" w:rsidP="00881051">
      <w:pPr>
        <w:spacing w:line="276" w:lineRule="auto"/>
        <w:rPr>
          <w:sz w:val="22"/>
          <w:szCs w:val="22"/>
        </w:rPr>
      </w:pPr>
      <w:r>
        <w:rPr>
          <w:sz w:val="22"/>
          <w:szCs w:val="22"/>
          <w:lang w:val="hr-HR"/>
        </w:rPr>
        <w:t xml:space="preserve">- </w:t>
      </w:r>
      <w:r w:rsidR="000A6670">
        <w:rPr>
          <w:sz w:val="22"/>
          <w:szCs w:val="22"/>
          <w:lang w:val="hr-HR"/>
        </w:rPr>
        <w:t>Zakonom</w:t>
      </w:r>
      <w:r w:rsidR="000A6670" w:rsidRPr="000A6670">
        <w:rPr>
          <w:sz w:val="22"/>
          <w:szCs w:val="22"/>
          <w:lang w:val="hr-HR"/>
        </w:rPr>
        <w:t xml:space="preserve"> o zaštiti na radu („Službene novine FBiH“ broj: 79/20)</w:t>
      </w:r>
      <w:r w:rsidRPr="002A5944">
        <w:rPr>
          <w:sz w:val="22"/>
          <w:szCs w:val="22"/>
        </w:rPr>
        <w:t>,</w:t>
      </w:r>
    </w:p>
    <w:p w14:paraId="144C0AF4" w14:textId="77777777" w:rsidR="001E3019" w:rsidRPr="001E3019" w:rsidRDefault="00881051" w:rsidP="001E3019">
      <w:pPr>
        <w:rPr>
          <w:rFonts w:ascii="Calibri" w:eastAsia="Calibri" w:hAnsi="Calibri"/>
          <w:sz w:val="22"/>
          <w:szCs w:val="22"/>
          <w:lang w:val="en-GB"/>
        </w:rPr>
      </w:pPr>
      <w:r>
        <w:rPr>
          <w:sz w:val="22"/>
          <w:szCs w:val="22"/>
        </w:rPr>
        <w:t>-</w:t>
      </w:r>
      <w:r w:rsidRPr="001E3019">
        <w:rPr>
          <w:sz w:val="22"/>
          <w:szCs w:val="22"/>
        </w:rPr>
        <w:t xml:space="preserve"> </w:t>
      </w:r>
      <w:proofErr w:type="spellStart"/>
      <w:r w:rsidR="001E3019" w:rsidRPr="001E3019">
        <w:rPr>
          <w:rFonts w:ascii="Calibri" w:eastAsia="Calibri" w:hAnsi="Calibri"/>
          <w:sz w:val="22"/>
          <w:szCs w:val="22"/>
          <w:lang w:val="en-GB"/>
        </w:rPr>
        <w:t>Pravilnik</w:t>
      </w:r>
      <w:proofErr w:type="spellEnd"/>
      <w:r w:rsidR="001E3019" w:rsidRPr="001E3019">
        <w:rPr>
          <w:rFonts w:ascii="Calibri" w:eastAsia="Calibri" w:hAnsi="Calibri"/>
          <w:sz w:val="22"/>
          <w:szCs w:val="22"/>
          <w:lang w:val="en-GB"/>
        </w:rPr>
        <w:t xml:space="preserve"> o </w:t>
      </w:r>
      <w:proofErr w:type="spellStart"/>
      <w:r w:rsidR="001E3019" w:rsidRPr="001E3019">
        <w:rPr>
          <w:rFonts w:ascii="Calibri" w:eastAsia="Calibri" w:hAnsi="Calibri"/>
          <w:sz w:val="22"/>
          <w:szCs w:val="22"/>
          <w:lang w:val="en-GB"/>
        </w:rPr>
        <w:t>higijenskim</w:t>
      </w:r>
      <w:proofErr w:type="spellEnd"/>
      <w:r w:rsidR="001E3019" w:rsidRPr="001E3019">
        <w:rPr>
          <w:rFonts w:ascii="Calibri" w:eastAsia="Calibri" w:hAnsi="Calibri"/>
          <w:sz w:val="22"/>
          <w:szCs w:val="22"/>
          <w:lang w:val="en-GB"/>
        </w:rPr>
        <w:t xml:space="preserve"> </w:t>
      </w:r>
      <w:proofErr w:type="spellStart"/>
      <w:r w:rsidR="001E3019" w:rsidRPr="001E3019">
        <w:rPr>
          <w:rFonts w:ascii="Calibri" w:eastAsia="Calibri" w:hAnsi="Calibri"/>
          <w:sz w:val="22"/>
          <w:szCs w:val="22"/>
          <w:lang w:val="en-GB"/>
        </w:rPr>
        <w:t>i</w:t>
      </w:r>
      <w:proofErr w:type="spellEnd"/>
      <w:r w:rsidR="001E3019" w:rsidRPr="001E3019">
        <w:rPr>
          <w:rFonts w:ascii="Calibri" w:eastAsia="Calibri" w:hAnsi="Calibri"/>
          <w:sz w:val="22"/>
          <w:szCs w:val="22"/>
          <w:lang w:val="en-GB"/>
        </w:rPr>
        <w:t xml:space="preserve"> </w:t>
      </w:r>
      <w:proofErr w:type="spellStart"/>
      <w:r w:rsidR="001E3019" w:rsidRPr="001E3019">
        <w:rPr>
          <w:rFonts w:ascii="Calibri" w:eastAsia="Calibri" w:hAnsi="Calibri"/>
          <w:sz w:val="22"/>
          <w:szCs w:val="22"/>
          <w:lang w:val="en-GB"/>
        </w:rPr>
        <w:t>tehničkim</w:t>
      </w:r>
      <w:proofErr w:type="spellEnd"/>
      <w:r w:rsidR="00955B87">
        <w:rPr>
          <w:rFonts w:ascii="Calibri" w:eastAsia="Calibri" w:hAnsi="Calibri"/>
          <w:sz w:val="22"/>
          <w:szCs w:val="22"/>
          <w:lang w:val="en-GB"/>
        </w:rPr>
        <w:t xml:space="preserve"> </w:t>
      </w:r>
      <w:proofErr w:type="spellStart"/>
      <w:r w:rsidR="001E3019" w:rsidRPr="001E3019">
        <w:rPr>
          <w:rFonts w:ascii="Calibri" w:eastAsia="Calibri" w:hAnsi="Calibri"/>
          <w:sz w:val="22"/>
          <w:szCs w:val="22"/>
          <w:lang w:val="en-GB"/>
        </w:rPr>
        <w:t>zaštitnim</w:t>
      </w:r>
      <w:proofErr w:type="spellEnd"/>
      <w:r w:rsidR="00955B87">
        <w:rPr>
          <w:rFonts w:ascii="Calibri" w:eastAsia="Calibri" w:hAnsi="Calibri"/>
          <w:sz w:val="22"/>
          <w:szCs w:val="22"/>
          <w:lang w:val="en-GB"/>
        </w:rPr>
        <w:t xml:space="preserve"> </w:t>
      </w:r>
      <w:proofErr w:type="spellStart"/>
      <w:r w:rsidR="001E3019" w:rsidRPr="001E3019">
        <w:rPr>
          <w:rFonts w:ascii="Calibri" w:eastAsia="Calibri" w:hAnsi="Calibri"/>
          <w:sz w:val="22"/>
          <w:szCs w:val="22"/>
          <w:lang w:val="en-GB"/>
        </w:rPr>
        <w:t>mjerama</w:t>
      </w:r>
      <w:proofErr w:type="spellEnd"/>
      <w:r w:rsidR="00955B87">
        <w:rPr>
          <w:rFonts w:ascii="Calibri" w:eastAsia="Calibri" w:hAnsi="Calibri"/>
          <w:sz w:val="22"/>
          <w:szCs w:val="22"/>
          <w:lang w:val="en-GB"/>
        </w:rPr>
        <w:t xml:space="preserve"> </w:t>
      </w:r>
      <w:proofErr w:type="spellStart"/>
      <w:r w:rsidR="001E3019" w:rsidRPr="001E3019">
        <w:rPr>
          <w:rFonts w:ascii="Calibri" w:eastAsia="Calibri" w:hAnsi="Calibri"/>
          <w:sz w:val="22"/>
          <w:szCs w:val="22"/>
          <w:lang w:val="en-GB"/>
        </w:rPr>
        <w:t>pri</w:t>
      </w:r>
      <w:proofErr w:type="spellEnd"/>
      <w:r w:rsidR="00955B87">
        <w:rPr>
          <w:rFonts w:ascii="Calibri" w:eastAsia="Calibri" w:hAnsi="Calibri"/>
          <w:sz w:val="22"/>
          <w:szCs w:val="22"/>
          <w:lang w:val="en-GB"/>
        </w:rPr>
        <w:t xml:space="preserve"> </w:t>
      </w:r>
      <w:proofErr w:type="spellStart"/>
      <w:r w:rsidR="001E3019" w:rsidRPr="001E3019">
        <w:rPr>
          <w:rFonts w:ascii="Calibri" w:eastAsia="Calibri" w:hAnsi="Calibri"/>
          <w:sz w:val="22"/>
          <w:szCs w:val="22"/>
          <w:lang w:val="en-GB"/>
        </w:rPr>
        <w:t>radu</w:t>
      </w:r>
      <w:proofErr w:type="spellEnd"/>
      <w:r w:rsidR="001E3019" w:rsidRPr="001E3019">
        <w:rPr>
          <w:rFonts w:ascii="Calibri" w:eastAsia="Calibri" w:hAnsi="Calibri"/>
          <w:sz w:val="22"/>
          <w:szCs w:val="22"/>
          <w:lang w:val="en-GB"/>
        </w:rPr>
        <w:t xml:space="preserve"> u </w:t>
      </w:r>
      <w:proofErr w:type="spellStart"/>
      <w:r w:rsidR="001E3019" w:rsidRPr="001E3019">
        <w:rPr>
          <w:rFonts w:ascii="Calibri" w:eastAsia="Calibri" w:hAnsi="Calibri"/>
          <w:sz w:val="22"/>
          <w:szCs w:val="22"/>
          <w:lang w:val="en-GB"/>
        </w:rPr>
        <w:t>grafičkim</w:t>
      </w:r>
      <w:proofErr w:type="spellEnd"/>
      <w:r w:rsidR="00955B87">
        <w:rPr>
          <w:rFonts w:ascii="Calibri" w:eastAsia="Calibri" w:hAnsi="Calibri"/>
          <w:sz w:val="22"/>
          <w:szCs w:val="22"/>
          <w:lang w:val="en-GB"/>
        </w:rPr>
        <w:t xml:space="preserve"> </w:t>
      </w:r>
      <w:proofErr w:type="spellStart"/>
      <w:r w:rsidR="001E3019" w:rsidRPr="001E3019">
        <w:rPr>
          <w:rFonts w:ascii="Calibri" w:eastAsia="Calibri" w:hAnsi="Calibri"/>
          <w:sz w:val="22"/>
          <w:szCs w:val="22"/>
          <w:lang w:val="en-GB"/>
        </w:rPr>
        <w:t>preduzećima</w:t>
      </w:r>
      <w:proofErr w:type="spellEnd"/>
    </w:p>
    <w:p w14:paraId="444CFC5F" w14:textId="77777777" w:rsidR="00490579" w:rsidRDefault="001E3019" w:rsidP="00490579">
      <w:pPr>
        <w:spacing w:after="160" w:line="259" w:lineRule="auto"/>
        <w:rPr>
          <w:rFonts w:ascii="Calibri" w:eastAsia="Calibri" w:hAnsi="Calibri"/>
          <w:sz w:val="22"/>
          <w:szCs w:val="22"/>
          <w:lang w:val="en-GB"/>
        </w:rPr>
      </w:pPr>
      <w:r w:rsidRPr="001E3019">
        <w:rPr>
          <w:rFonts w:ascii="Calibri" w:eastAsia="Calibri" w:hAnsi="Calibri"/>
          <w:sz w:val="22"/>
          <w:szCs w:val="22"/>
          <w:lang w:val="en-GB"/>
        </w:rPr>
        <w:t>("</w:t>
      </w:r>
      <w:proofErr w:type="spellStart"/>
      <w:r w:rsidRPr="001E3019">
        <w:rPr>
          <w:rFonts w:ascii="Calibri" w:eastAsia="Calibri" w:hAnsi="Calibri"/>
          <w:sz w:val="22"/>
          <w:szCs w:val="22"/>
          <w:lang w:val="en-GB"/>
        </w:rPr>
        <w:t>Službeni</w:t>
      </w:r>
      <w:proofErr w:type="spellEnd"/>
      <w:r w:rsidRPr="001E3019">
        <w:rPr>
          <w:rFonts w:ascii="Calibri" w:eastAsia="Calibri" w:hAnsi="Calibri"/>
          <w:sz w:val="22"/>
          <w:szCs w:val="22"/>
          <w:lang w:val="en-GB"/>
        </w:rPr>
        <w:t xml:space="preserve"> list FNRJ", </w:t>
      </w:r>
      <w:proofErr w:type="spellStart"/>
      <w:r w:rsidRPr="001E3019">
        <w:rPr>
          <w:rFonts w:ascii="Calibri" w:eastAsia="Calibri" w:hAnsi="Calibri"/>
          <w:sz w:val="22"/>
          <w:szCs w:val="22"/>
          <w:lang w:val="en-GB"/>
        </w:rPr>
        <w:t>broj</w:t>
      </w:r>
      <w:proofErr w:type="spellEnd"/>
      <w:r w:rsidRPr="001E3019">
        <w:rPr>
          <w:rFonts w:ascii="Calibri" w:eastAsia="Calibri" w:hAnsi="Calibri"/>
          <w:sz w:val="22"/>
          <w:szCs w:val="22"/>
          <w:lang w:val="en-GB"/>
        </w:rPr>
        <w:t xml:space="preserve"> 56/47),</w:t>
      </w:r>
    </w:p>
    <w:p w14:paraId="587A9829" w14:textId="77777777" w:rsidR="00881051" w:rsidRDefault="00881051" w:rsidP="00490579">
      <w:pPr>
        <w:spacing w:after="160" w:line="259" w:lineRule="auto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 w:rsidRPr="002A5944">
        <w:rPr>
          <w:sz w:val="22"/>
          <w:szCs w:val="22"/>
        </w:rPr>
        <w:t>Pravilnik o vršenju ljekarskih pregleda radnika („Službeni list SRBiH“,broj2/81)</w:t>
      </w:r>
    </w:p>
    <w:p w14:paraId="722C39F4" w14:textId="77777777" w:rsidR="00881051" w:rsidRPr="00490579" w:rsidRDefault="00490579" w:rsidP="00881051">
      <w:pPr>
        <w:spacing w:line="276" w:lineRule="auto"/>
        <w:jc w:val="both"/>
        <w:rPr>
          <w:sz w:val="22"/>
          <w:szCs w:val="22"/>
        </w:rPr>
      </w:pPr>
      <w:r>
        <w:rPr>
          <w:b/>
          <w:sz w:val="22"/>
          <w:szCs w:val="22"/>
        </w:rPr>
        <w:t>-</w:t>
      </w:r>
      <w:r w:rsidRPr="00490579">
        <w:t xml:space="preserve"> </w:t>
      </w:r>
      <w:r w:rsidRPr="00490579">
        <w:rPr>
          <w:sz w:val="22"/>
          <w:szCs w:val="22"/>
        </w:rPr>
        <w:t>Pravilnik o sredstvima</w:t>
      </w:r>
      <w:r>
        <w:rPr>
          <w:sz w:val="22"/>
          <w:szCs w:val="22"/>
        </w:rPr>
        <w:t xml:space="preserve"> </w:t>
      </w:r>
      <w:r w:rsidRPr="00490579">
        <w:rPr>
          <w:sz w:val="22"/>
          <w:szCs w:val="22"/>
        </w:rPr>
        <w:t>lične</w:t>
      </w:r>
      <w:r>
        <w:rPr>
          <w:sz w:val="22"/>
          <w:szCs w:val="22"/>
        </w:rPr>
        <w:t xml:space="preserve"> </w:t>
      </w:r>
      <w:r w:rsidRPr="00490579">
        <w:rPr>
          <w:sz w:val="22"/>
          <w:szCs w:val="22"/>
        </w:rPr>
        <w:t>zaštite</w:t>
      </w:r>
      <w:r>
        <w:rPr>
          <w:sz w:val="22"/>
          <w:szCs w:val="22"/>
        </w:rPr>
        <w:t xml:space="preserve"> </w:t>
      </w:r>
      <w:r w:rsidRPr="00490579">
        <w:rPr>
          <w:sz w:val="22"/>
          <w:szCs w:val="22"/>
        </w:rPr>
        <w:t>na</w:t>
      </w:r>
      <w:r>
        <w:rPr>
          <w:sz w:val="22"/>
          <w:szCs w:val="22"/>
        </w:rPr>
        <w:t xml:space="preserve"> </w:t>
      </w:r>
      <w:r w:rsidRPr="00490579">
        <w:rPr>
          <w:sz w:val="22"/>
          <w:szCs w:val="22"/>
        </w:rPr>
        <w:t>radu i ličnoj</w:t>
      </w:r>
      <w:r>
        <w:rPr>
          <w:sz w:val="22"/>
          <w:szCs w:val="22"/>
        </w:rPr>
        <w:t xml:space="preserve"> </w:t>
      </w:r>
      <w:r w:rsidRPr="00490579">
        <w:rPr>
          <w:sz w:val="22"/>
          <w:szCs w:val="22"/>
        </w:rPr>
        <w:t>zaštitnoj</w:t>
      </w:r>
      <w:r>
        <w:rPr>
          <w:sz w:val="22"/>
          <w:szCs w:val="22"/>
        </w:rPr>
        <w:t xml:space="preserve"> </w:t>
      </w:r>
      <w:r w:rsidRPr="00490579">
        <w:rPr>
          <w:sz w:val="22"/>
          <w:szCs w:val="22"/>
        </w:rPr>
        <w:t>opremi ("Službeni list SFRJ", broj 35/69),</w:t>
      </w:r>
    </w:p>
    <w:p w14:paraId="25B83669" w14:textId="77777777" w:rsidR="00490579" w:rsidRPr="002A5944" w:rsidRDefault="00490579" w:rsidP="00881051">
      <w:pPr>
        <w:spacing w:line="276" w:lineRule="auto"/>
        <w:jc w:val="both"/>
        <w:rPr>
          <w:b/>
          <w:sz w:val="22"/>
          <w:szCs w:val="22"/>
        </w:rPr>
      </w:pPr>
    </w:p>
    <w:p w14:paraId="270C1BDC" w14:textId="77777777" w:rsidR="00881051" w:rsidRPr="002A5944" w:rsidRDefault="00881051" w:rsidP="00881051">
      <w:pPr>
        <w:spacing w:line="276" w:lineRule="auto"/>
        <w:jc w:val="both"/>
        <w:rPr>
          <w:sz w:val="22"/>
          <w:szCs w:val="22"/>
        </w:rPr>
      </w:pPr>
      <w:r w:rsidRPr="002A5944">
        <w:rPr>
          <w:sz w:val="22"/>
          <w:szCs w:val="22"/>
        </w:rPr>
        <w:t xml:space="preserve">Obuka uposlenika ima za cilj osposobljavanje i bezbjedan rad </w:t>
      </w:r>
      <w:r w:rsidR="0044493A">
        <w:rPr>
          <w:sz w:val="22"/>
          <w:szCs w:val="22"/>
        </w:rPr>
        <w:t xml:space="preserve">uposlenika koji rade na radnom mjestu </w:t>
      </w:r>
      <w:r w:rsidR="007D3E61">
        <w:rPr>
          <w:sz w:val="22"/>
          <w:szCs w:val="22"/>
        </w:rPr>
        <w:t xml:space="preserve"> radnik u štampariji.</w:t>
      </w:r>
    </w:p>
    <w:p w14:paraId="169585DD" w14:textId="77777777" w:rsidR="00881051" w:rsidRPr="002A5944" w:rsidRDefault="00881051" w:rsidP="00881051">
      <w:pPr>
        <w:spacing w:line="276" w:lineRule="auto"/>
        <w:jc w:val="both"/>
        <w:rPr>
          <w:sz w:val="22"/>
          <w:szCs w:val="22"/>
        </w:rPr>
      </w:pPr>
    </w:p>
    <w:p w14:paraId="013D38F2" w14:textId="77777777" w:rsidR="00881051" w:rsidRDefault="006A2362" w:rsidP="00881051">
      <w:p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Obuku zaposlenika održali su</w:t>
      </w:r>
      <w:r w:rsidR="00881051" w:rsidRPr="002A5944">
        <w:rPr>
          <w:sz w:val="22"/>
          <w:szCs w:val="22"/>
        </w:rPr>
        <w:t xml:space="preserve">: </w:t>
      </w:r>
      <w:r w:rsidR="00C64946">
        <w:rPr>
          <w:b/>
          <w:sz w:val="22"/>
          <w:szCs w:val="22"/>
        </w:rPr>
        <w:t xml:space="preserve"> Jusuf Burić</w:t>
      </w:r>
      <w:r w:rsidR="00881051">
        <w:rPr>
          <w:b/>
          <w:sz w:val="22"/>
          <w:szCs w:val="22"/>
        </w:rPr>
        <w:t xml:space="preserve"> dipl.ing.maš</w:t>
      </w:r>
      <w:r w:rsidR="00881051" w:rsidRPr="00B13660">
        <w:rPr>
          <w:b/>
          <w:sz w:val="22"/>
          <w:szCs w:val="22"/>
        </w:rPr>
        <w:t>.</w:t>
      </w:r>
      <w:r w:rsidRPr="00B13660">
        <w:rPr>
          <w:b/>
          <w:sz w:val="22"/>
          <w:szCs w:val="22"/>
        </w:rPr>
        <w:t>,</w:t>
      </w:r>
      <w:r w:rsidR="00750737">
        <w:rPr>
          <w:b/>
          <w:sz w:val="22"/>
          <w:szCs w:val="22"/>
        </w:rPr>
        <w:t xml:space="preserve"> </w:t>
      </w:r>
      <w:r w:rsidR="00B13660" w:rsidRPr="00B13660">
        <w:rPr>
          <w:b/>
          <w:sz w:val="22"/>
          <w:szCs w:val="22"/>
        </w:rPr>
        <w:t>Rašid Talić dipl.ing.elek.,</w:t>
      </w:r>
      <w:r w:rsidR="00750737">
        <w:rPr>
          <w:b/>
          <w:sz w:val="22"/>
          <w:szCs w:val="22"/>
        </w:rPr>
        <w:t xml:space="preserve"> </w:t>
      </w:r>
      <w:r w:rsidR="00B13660" w:rsidRPr="00B13660">
        <w:rPr>
          <w:b/>
          <w:sz w:val="22"/>
          <w:szCs w:val="22"/>
        </w:rPr>
        <w:t>Emira Kadrić dipl.ing.građ.</w:t>
      </w:r>
      <w:r w:rsidR="00750737">
        <w:rPr>
          <w:b/>
          <w:sz w:val="22"/>
          <w:szCs w:val="22"/>
        </w:rPr>
        <w:t>,</w:t>
      </w:r>
      <w:r w:rsidR="00881051" w:rsidRPr="002A5944">
        <w:rPr>
          <w:sz w:val="22"/>
          <w:szCs w:val="22"/>
        </w:rPr>
        <w:t xml:space="preserve">  po programu koji je utvrđen sljedećim tematskim cjelinama:</w:t>
      </w:r>
    </w:p>
    <w:p w14:paraId="24BE3E3C" w14:textId="77777777" w:rsidR="00295DC9" w:rsidRPr="002A5944" w:rsidRDefault="00295DC9" w:rsidP="00881051">
      <w:pPr>
        <w:spacing w:line="276" w:lineRule="auto"/>
        <w:jc w:val="both"/>
        <w:rPr>
          <w:sz w:val="22"/>
          <w:szCs w:val="22"/>
        </w:rPr>
      </w:pPr>
    </w:p>
    <w:p w14:paraId="31663E9E" w14:textId="77777777" w:rsidR="00295DC9" w:rsidRPr="00A96313" w:rsidRDefault="00295DC9" w:rsidP="00295DC9">
      <w:pPr>
        <w:spacing w:after="80" w:line="360" w:lineRule="auto"/>
        <w:jc w:val="both"/>
        <w:rPr>
          <w:b/>
          <w:sz w:val="24"/>
          <w:szCs w:val="24"/>
          <w:lang w:val="hr-BA"/>
        </w:rPr>
      </w:pPr>
      <w:r w:rsidRPr="00A96313">
        <w:rPr>
          <w:b/>
          <w:sz w:val="24"/>
          <w:szCs w:val="24"/>
          <w:lang w:val="hr-BA"/>
        </w:rPr>
        <w:t>ZAŠTITA NA RADU:</w:t>
      </w:r>
    </w:p>
    <w:p w14:paraId="3A7D08EE" w14:textId="77777777" w:rsidR="00295DC9" w:rsidRPr="00A96313" w:rsidRDefault="00295DC9" w:rsidP="00295DC9">
      <w:pPr>
        <w:numPr>
          <w:ilvl w:val="0"/>
          <w:numId w:val="8"/>
        </w:numPr>
        <w:spacing w:after="200" w:line="360" w:lineRule="auto"/>
        <w:contextualSpacing/>
        <w:jc w:val="both"/>
        <w:rPr>
          <w:b/>
          <w:color w:val="000000"/>
          <w:sz w:val="24"/>
          <w:szCs w:val="24"/>
        </w:rPr>
      </w:pPr>
      <w:r w:rsidRPr="00A96313">
        <w:rPr>
          <w:b/>
          <w:color w:val="000000"/>
          <w:sz w:val="24"/>
          <w:szCs w:val="24"/>
        </w:rPr>
        <w:t>Tehničko – tehnološki proces i</w:t>
      </w:r>
      <w:r w:rsidRPr="00A96313">
        <w:rPr>
          <w:b/>
          <w:color w:val="000000"/>
          <w:sz w:val="22"/>
        </w:rPr>
        <w:t xml:space="preserve"> </w:t>
      </w:r>
      <w:r w:rsidRPr="00A96313">
        <w:rPr>
          <w:b/>
          <w:color w:val="000000"/>
          <w:sz w:val="24"/>
          <w:szCs w:val="24"/>
        </w:rPr>
        <w:t>organizacijom rada u cjelini</w:t>
      </w:r>
    </w:p>
    <w:p w14:paraId="69CC6644" w14:textId="77777777" w:rsidR="00295DC9" w:rsidRPr="00A96313" w:rsidRDefault="00295DC9" w:rsidP="00295DC9">
      <w:pPr>
        <w:numPr>
          <w:ilvl w:val="0"/>
          <w:numId w:val="8"/>
        </w:numPr>
        <w:spacing w:after="200" w:line="360" w:lineRule="auto"/>
        <w:contextualSpacing/>
        <w:jc w:val="both"/>
        <w:rPr>
          <w:b/>
          <w:color w:val="000000"/>
          <w:sz w:val="24"/>
          <w:szCs w:val="24"/>
        </w:rPr>
      </w:pPr>
      <w:r w:rsidRPr="00A96313">
        <w:rPr>
          <w:b/>
          <w:color w:val="000000"/>
          <w:sz w:val="24"/>
          <w:szCs w:val="24"/>
        </w:rPr>
        <w:t>Opasnosti koje ugrožavaju sigurnost na radu / radnom mjestu korištenjem sredstava rada, opreme i načinom upotrebe štetnih materija.</w:t>
      </w:r>
    </w:p>
    <w:p w14:paraId="617C3217" w14:textId="77777777" w:rsidR="00295DC9" w:rsidRPr="00A96313" w:rsidRDefault="00295DC9" w:rsidP="00295DC9">
      <w:pPr>
        <w:numPr>
          <w:ilvl w:val="0"/>
          <w:numId w:val="8"/>
        </w:numPr>
        <w:spacing w:after="200" w:line="360" w:lineRule="auto"/>
        <w:contextualSpacing/>
        <w:jc w:val="both"/>
        <w:rPr>
          <w:b/>
          <w:color w:val="000000"/>
          <w:sz w:val="24"/>
          <w:szCs w:val="24"/>
        </w:rPr>
      </w:pPr>
      <w:r w:rsidRPr="00A96313">
        <w:rPr>
          <w:b/>
          <w:color w:val="000000"/>
          <w:sz w:val="24"/>
          <w:szCs w:val="24"/>
        </w:rPr>
        <w:t>Mjere zaštite na radu i razlozi zbog kojih se mjere predviđaju i sprovode.</w:t>
      </w:r>
    </w:p>
    <w:p w14:paraId="749A9211" w14:textId="77777777" w:rsidR="00295DC9" w:rsidRPr="00A96313" w:rsidRDefault="00295DC9" w:rsidP="00295DC9">
      <w:pPr>
        <w:numPr>
          <w:ilvl w:val="0"/>
          <w:numId w:val="8"/>
        </w:numPr>
        <w:spacing w:after="200" w:line="360" w:lineRule="auto"/>
        <w:contextualSpacing/>
        <w:jc w:val="both"/>
        <w:rPr>
          <w:b/>
          <w:color w:val="000000"/>
          <w:sz w:val="24"/>
          <w:szCs w:val="24"/>
        </w:rPr>
      </w:pPr>
      <w:r w:rsidRPr="00A96313">
        <w:rPr>
          <w:b/>
          <w:color w:val="000000"/>
          <w:sz w:val="24"/>
          <w:szCs w:val="24"/>
        </w:rPr>
        <w:t>Upotreba odgovarajućih sredstava rada i opreme i odgovarajućih sredstava lične zaštitne opreme i pravilno i namjensko korištenje uređaja i sredstava.</w:t>
      </w:r>
    </w:p>
    <w:p w14:paraId="68E27DB9" w14:textId="77777777" w:rsidR="00295DC9" w:rsidRPr="00A96313" w:rsidRDefault="00295DC9" w:rsidP="00295DC9">
      <w:pPr>
        <w:numPr>
          <w:ilvl w:val="0"/>
          <w:numId w:val="8"/>
        </w:numPr>
        <w:spacing w:after="200" w:line="360" w:lineRule="auto"/>
        <w:contextualSpacing/>
        <w:jc w:val="both"/>
        <w:rPr>
          <w:b/>
          <w:color w:val="000000"/>
          <w:sz w:val="24"/>
          <w:szCs w:val="24"/>
        </w:rPr>
      </w:pPr>
      <w:r w:rsidRPr="00A96313">
        <w:rPr>
          <w:b/>
          <w:color w:val="000000"/>
          <w:sz w:val="24"/>
          <w:szCs w:val="24"/>
        </w:rPr>
        <w:t>Prava i dužnosti u sprovođenju propisa i mjera zaštite na radu i posljedice zbog nepridržavanja mjera zaštite na radu.</w:t>
      </w:r>
    </w:p>
    <w:p w14:paraId="53FE239B" w14:textId="77777777" w:rsidR="00295DC9" w:rsidRPr="00A96313" w:rsidRDefault="00295DC9" w:rsidP="00295DC9">
      <w:pPr>
        <w:numPr>
          <w:ilvl w:val="0"/>
          <w:numId w:val="8"/>
        </w:numPr>
        <w:spacing w:after="80" w:line="360" w:lineRule="auto"/>
        <w:contextualSpacing/>
        <w:jc w:val="both"/>
        <w:rPr>
          <w:b/>
          <w:color w:val="000000"/>
          <w:sz w:val="24"/>
          <w:szCs w:val="24"/>
        </w:rPr>
      </w:pPr>
      <w:r w:rsidRPr="00A96313">
        <w:rPr>
          <w:b/>
          <w:color w:val="000000"/>
          <w:sz w:val="24"/>
          <w:szCs w:val="24"/>
        </w:rPr>
        <w:t>Osnove pružanja prve medicinske pomoći.</w:t>
      </w:r>
    </w:p>
    <w:p w14:paraId="57A8E5BF" w14:textId="77777777" w:rsidR="00295DC9" w:rsidRPr="00A96313" w:rsidRDefault="00295DC9" w:rsidP="00295DC9">
      <w:pPr>
        <w:numPr>
          <w:ilvl w:val="0"/>
          <w:numId w:val="8"/>
        </w:numPr>
        <w:spacing w:after="80" w:line="360" w:lineRule="auto"/>
        <w:jc w:val="both"/>
        <w:rPr>
          <w:b/>
          <w:sz w:val="24"/>
          <w:szCs w:val="24"/>
          <w:lang w:val="hr-BA"/>
        </w:rPr>
      </w:pPr>
      <w:r w:rsidRPr="00A96313">
        <w:rPr>
          <w:b/>
          <w:sz w:val="24"/>
          <w:szCs w:val="24"/>
          <w:lang w:val="hr-BA"/>
        </w:rPr>
        <w:t>Upoznavanje sa osnovama PPZ i upotrebom priručnih sredstava za gašenje požara.</w:t>
      </w:r>
    </w:p>
    <w:p w14:paraId="0582B492" w14:textId="77777777" w:rsidR="00295DC9" w:rsidRPr="00A96313" w:rsidRDefault="00295DC9" w:rsidP="00295DC9">
      <w:pPr>
        <w:spacing w:after="80" w:line="360" w:lineRule="auto"/>
        <w:jc w:val="both"/>
        <w:rPr>
          <w:b/>
          <w:sz w:val="24"/>
          <w:szCs w:val="24"/>
          <w:lang w:val="hr-BA"/>
        </w:rPr>
      </w:pPr>
      <w:r>
        <w:rPr>
          <w:b/>
          <w:sz w:val="24"/>
          <w:szCs w:val="24"/>
          <w:lang w:val="hr-BA"/>
        </w:rPr>
        <w:t xml:space="preserve">       </w:t>
      </w:r>
      <w:r w:rsidRPr="00A96313">
        <w:rPr>
          <w:b/>
          <w:sz w:val="24"/>
          <w:szCs w:val="24"/>
          <w:lang w:val="hr-BA"/>
        </w:rPr>
        <w:t>RAZRADA TEMA:</w:t>
      </w:r>
    </w:p>
    <w:p w14:paraId="0255F2E6" w14:textId="77777777" w:rsidR="00295DC9" w:rsidRPr="00A96313" w:rsidRDefault="00295DC9" w:rsidP="00295DC9">
      <w:pPr>
        <w:spacing w:after="200" w:line="360" w:lineRule="auto"/>
        <w:ind w:left="360"/>
        <w:contextualSpacing/>
        <w:jc w:val="both"/>
        <w:rPr>
          <w:b/>
          <w:color w:val="000000"/>
          <w:sz w:val="24"/>
          <w:szCs w:val="24"/>
        </w:rPr>
      </w:pPr>
      <w:r w:rsidRPr="00A96313">
        <w:rPr>
          <w:b/>
          <w:color w:val="000000"/>
          <w:sz w:val="24"/>
          <w:szCs w:val="24"/>
        </w:rPr>
        <w:t>1. Tehničko – tehnološki proces i organizacijom rada u cjelini:</w:t>
      </w:r>
    </w:p>
    <w:p w14:paraId="36541B53" w14:textId="77777777" w:rsidR="00295DC9" w:rsidRPr="00A96313" w:rsidRDefault="00295DC9" w:rsidP="00295DC9">
      <w:pPr>
        <w:numPr>
          <w:ilvl w:val="0"/>
          <w:numId w:val="15"/>
        </w:numPr>
        <w:spacing w:after="200" w:line="360" w:lineRule="auto"/>
        <w:contextualSpacing/>
        <w:jc w:val="both"/>
        <w:rPr>
          <w:color w:val="000000"/>
          <w:sz w:val="24"/>
          <w:szCs w:val="24"/>
        </w:rPr>
      </w:pPr>
      <w:r w:rsidRPr="00A96313">
        <w:rPr>
          <w:color w:val="000000"/>
          <w:sz w:val="24"/>
          <w:szCs w:val="24"/>
        </w:rPr>
        <w:t>Osnove zaštite na radu (pojam zaštite na ra</w:t>
      </w:r>
      <w:r>
        <w:rPr>
          <w:color w:val="000000"/>
          <w:sz w:val="24"/>
          <w:szCs w:val="24"/>
        </w:rPr>
        <w:t>d</w:t>
      </w:r>
      <w:r w:rsidRPr="00A96313">
        <w:rPr>
          <w:color w:val="000000"/>
          <w:sz w:val="24"/>
          <w:szCs w:val="24"/>
        </w:rPr>
        <w:t>u, povreda na radu, pravila zaštite na radu),</w:t>
      </w:r>
    </w:p>
    <w:p w14:paraId="53A91AB7" w14:textId="77777777" w:rsidR="00295DC9" w:rsidRPr="00A96313" w:rsidRDefault="00295DC9" w:rsidP="00295DC9">
      <w:pPr>
        <w:numPr>
          <w:ilvl w:val="0"/>
          <w:numId w:val="15"/>
        </w:numPr>
        <w:spacing w:after="200" w:line="360" w:lineRule="auto"/>
        <w:contextualSpacing/>
        <w:jc w:val="both"/>
        <w:rPr>
          <w:color w:val="000000"/>
          <w:sz w:val="24"/>
          <w:szCs w:val="24"/>
        </w:rPr>
      </w:pPr>
      <w:r w:rsidRPr="00A96313">
        <w:rPr>
          <w:color w:val="000000"/>
          <w:sz w:val="24"/>
          <w:szCs w:val="24"/>
        </w:rPr>
        <w:t xml:space="preserve">Utvrđivanje zaštite na radu u pravnom licu, </w:t>
      </w:r>
    </w:p>
    <w:p w14:paraId="1972CDFA" w14:textId="77777777" w:rsidR="00295DC9" w:rsidRPr="00A96313" w:rsidRDefault="00295DC9" w:rsidP="00295DC9">
      <w:pPr>
        <w:numPr>
          <w:ilvl w:val="0"/>
          <w:numId w:val="15"/>
        </w:numPr>
        <w:spacing w:after="200" w:line="360" w:lineRule="auto"/>
        <w:contextualSpacing/>
        <w:jc w:val="both"/>
        <w:rPr>
          <w:color w:val="000000"/>
          <w:sz w:val="24"/>
          <w:szCs w:val="24"/>
        </w:rPr>
      </w:pPr>
      <w:r w:rsidRPr="00A96313">
        <w:rPr>
          <w:color w:val="000000"/>
          <w:sz w:val="24"/>
          <w:szCs w:val="24"/>
        </w:rPr>
        <w:lastRenderedPageBreak/>
        <w:t>Upoznavanje sa općim aktom iz oblasti zaštite na radu</w:t>
      </w:r>
      <w:r>
        <w:rPr>
          <w:color w:val="000000"/>
          <w:sz w:val="24"/>
          <w:szCs w:val="24"/>
        </w:rPr>
        <w:t xml:space="preserve"> i rezultatima iz Akta o procjeni rizika za to radno mjesto</w:t>
      </w:r>
      <w:r w:rsidRPr="00A96313">
        <w:rPr>
          <w:color w:val="000000"/>
          <w:sz w:val="24"/>
          <w:szCs w:val="24"/>
        </w:rPr>
        <w:t>,</w:t>
      </w:r>
    </w:p>
    <w:p w14:paraId="6454AE15" w14:textId="77777777" w:rsidR="00295DC9" w:rsidRPr="00A96313" w:rsidRDefault="00295DC9" w:rsidP="00295DC9">
      <w:pPr>
        <w:numPr>
          <w:ilvl w:val="0"/>
          <w:numId w:val="15"/>
        </w:numPr>
        <w:spacing w:after="200" w:line="360" w:lineRule="auto"/>
        <w:contextualSpacing/>
        <w:jc w:val="both"/>
        <w:rPr>
          <w:color w:val="000000"/>
          <w:sz w:val="24"/>
          <w:szCs w:val="24"/>
        </w:rPr>
      </w:pPr>
      <w:r w:rsidRPr="00A96313">
        <w:rPr>
          <w:color w:val="000000"/>
          <w:sz w:val="24"/>
          <w:szCs w:val="24"/>
        </w:rPr>
        <w:t>Upoznavanje sa uslovima radnog mjesta,</w:t>
      </w:r>
    </w:p>
    <w:p w14:paraId="1FA759A9" w14:textId="77777777" w:rsidR="00295DC9" w:rsidRPr="00A96313" w:rsidRDefault="00295DC9" w:rsidP="00295DC9">
      <w:pPr>
        <w:numPr>
          <w:ilvl w:val="0"/>
          <w:numId w:val="15"/>
        </w:numPr>
        <w:spacing w:after="200" w:line="360" w:lineRule="auto"/>
        <w:contextualSpacing/>
        <w:jc w:val="both"/>
        <w:rPr>
          <w:color w:val="000000"/>
          <w:sz w:val="24"/>
          <w:szCs w:val="24"/>
        </w:rPr>
      </w:pPr>
      <w:r w:rsidRPr="00A96313">
        <w:rPr>
          <w:color w:val="000000"/>
          <w:sz w:val="24"/>
          <w:szCs w:val="24"/>
        </w:rPr>
        <w:t>Opis tehničko – tehnološkog procesa rada, organizacija radai upoznavanje sa metodologijom izvođenja radova.</w:t>
      </w:r>
    </w:p>
    <w:p w14:paraId="72276FCC" w14:textId="77777777" w:rsidR="00295DC9" w:rsidRPr="00A96313" w:rsidRDefault="00295DC9" w:rsidP="00295DC9">
      <w:pPr>
        <w:spacing w:after="200" w:line="360" w:lineRule="auto"/>
        <w:ind w:left="360"/>
        <w:contextualSpacing/>
        <w:jc w:val="both"/>
        <w:rPr>
          <w:b/>
          <w:color w:val="000000"/>
          <w:sz w:val="24"/>
          <w:szCs w:val="24"/>
        </w:rPr>
      </w:pPr>
      <w:r w:rsidRPr="00A96313">
        <w:rPr>
          <w:b/>
          <w:color w:val="000000"/>
          <w:sz w:val="24"/>
          <w:szCs w:val="24"/>
        </w:rPr>
        <w:t>2. Opasnosti koje ugrožavaju sigurnost na radu / radnom mjestu korištenjem sredstava rada, opreme i načinom upotrebe štetnih materija</w:t>
      </w:r>
    </w:p>
    <w:p w14:paraId="6DF8E948" w14:textId="77777777" w:rsidR="00295DC9" w:rsidRPr="00A96313" w:rsidRDefault="00295DC9" w:rsidP="00295DC9">
      <w:pPr>
        <w:numPr>
          <w:ilvl w:val="0"/>
          <w:numId w:val="9"/>
        </w:numPr>
        <w:spacing w:after="200" w:line="360" w:lineRule="auto"/>
        <w:contextualSpacing/>
        <w:jc w:val="both"/>
        <w:rPr>
          <w:color w:val="000000"/>
          <w:sz w:val="24"/>
          <w:szCs w:val="24"/>
        </w:rPr>
      </w:pPr>
      <w:r w:rsidRPr="00A96313">
        <w:rPr>
          <w:color w:val="000000"/>
          <w:sz w:val="24"/>
          <w:szCs w:val="24"/>
        </w:rPr>
        <w:t>Opasnosti i štetnosti kojima su izloženi radnici,</w:t>
      </w:r>
    </w:p>
    <w:p w14:paraId="011A58E2" w14:textId="77777777" w:rsidR="00295DC9" w:rsidRPr="00A96313" w:rsidRDefault="00295DC9" w:rsidP="00295DC9">
      <w:pPr>
        <w:numPr>
          <w:ilvl w:val="0"/>
          <w:numId w:val="9"/>
        </w:numPr>
        <w:spacing w:after="200" w:line="360" w:lineRule="auto"/>
        <w:contextualSpacing/>
        <w:jc w:val="both"/>
        <w:rPr>
          <w:color w:val="000000"/>
          <w:sz w:val="24"/>
          <w:szCs w:val="24"/>
        </w:rPr>
      </w:pPr>
      <w:r w:rsidRPr="00A96313">
        <w:rPr>
          <w:color w:val="000000"/>
          <w:sz w:val="24"/>
          <w:szCs w:val="24"/>
        </w:rPr>
        <w:t xml:space="preserve">Sredstva rada koja se koriste u procesu rada i opasnosti koje se pojavljuju prilikom upotrebe istih, </w:t>
      </w:r>
    </w:p>
    <w:p w14:paraId="6AD094F7" w14:textId="77777777" w:rsidR="00295DC9" w:rsidRPr="00A96313" w:rsidRDefault="00295DC9" w:rsidP="00295DC9">
      <w:pPr>
        <w:numPr>
          <w:ilvl w:val="0"/>
          <w:numId w:val="9"/>
        </w:numPr>
        <w:spacing w:after="200" w:line="360" w:lineRule="auto"/>
        <w:contextualSpacing/>
        <w:jc w:val="both"/>
        <w:rPr>
          <w:color w:val="000000"/>
          <w:sz w:val="24"/>
          <w:szCs w:val="24"/>
        </w:rPr>
      </w:pPr>
      <w:r w:rsidRPr="00A96313">
        <w:rPr>
          <w:color w:val="000000"/>
          <w:sz w:val="24"/>
          <w:szCs w:val="24"/>
        </w:rPr>
        <w:t>Štetne materije koje se upotrebljavaju u procesu rada ili  nalaze u radnoj okolini, a kojima su izloženi radnici.</w:t>
      </w:r>
    </w:p>
    <w:p w14:paraId="5EEFB0C8" w14:textId="77777777" w:rsidR="00295DC9" w:rsidRPr="00A96313" w:rsidRDefault="00295DC9" w:rsidP="00295DC9">
      <w:pPr>
        <w:spacing w:after="80" w:line="360" w:lineRule="auto"/>
        <w:jc w:val="both"/>
        <w:rPr>
          <w:b/>
          <w:sz w:val="24"/>
          <w:szCs w:val="24"/>
          <w:u w:val="single"/>
          <w:lang w:val="hr-BA"/>
        </w:rPr>
      </w:pPr>
      <w:r w:rsidRPr="00A96313">
        <w:rPr>
          <w:b/>
          <w:sz w:val="24"/>
          <w:szCs w:val="24"/>
          <w:u w:val="single"/>
          <w:lang w:val="hr-BA"/>
        </w:rPr>
        <w:t>Drugi školski čas:</w:t>
      </w:r>
    </w:p>
    <w:p w14:paraId="2C5DC100" w14:textId="77777777" w:rsidR="00295DC9" w:rsidRPr="00A96313" w:rsidRDefault="00295DC9" w:rsidP="00295DC9">
      <w:pPr>
        <w:spacing w:after="80" w:line="360" w:lineRule="auto"/>
        <w:jc w:val="both"/>
        <w:rPr>
          <w:b/>
          <w:sz w:val="16"/>
          <w:szCs w:val="16"/>
          <w:u w:val="single"/>
          <w:lang w:val="hr-BA"/>
        </w:rPr>
      </w:pPr>
    </w:p>
    <w:p w14:paraId="23C1D666" w14:textId="77777777" w:rsidR="00295DC9" w:rsidRPr="00A96313" w:rsidRDefault="00295DC9" w:rsidP="00295DC9">
      <w:pPr>
        <w:spacing w:after="200" w:line="360" w:lineRule="auto"/>
        <w:ind w:left="360"/>
        <w:contextualSpacing/>
        <w:jc w:val="both"/>
        <w:rPr>
          <w:b/>
          <w:color w:val="000000"/>
          <w:sz w:val="24"/>
          <w:szCs w:val="24"/>
        </w:rPr>
      </w:pPr>
      <w:r w:rsidRPr="00A96313">
        <w:rPr>
          <w:b/>
          <w:color w:val="000000"/>
          <w:sz w:val="24"/>
          <w:szCs w:val="24"/>
        </w:rPr>
        <w:t>3. Mjere zaštite na radu i razlozi zbog kojih se mjere predviđaju i sprovode</w:t>
      </w:r>
    </w:p>
    <w:p w14:paraId="5E4ABFC6" w14:textId="77777777" w:rsidR="00295DC9" w:rsidRPr="00A96313" w:rsidRDefault="00295DC9" w:rsidP="00295DC9">
      <w:pPr>
        <w:numPr>
          <w:ilvl w:val="0"/>
          <w:numId w:val="10"/>
        </w:numPr>
        <w:spacing w:after="200" w:line="360" w:lineRule="auto"/>
        <w:contextualSpacing/>
        <w:jc w:val="both"/>
        <w:rPr>
          <w:color w:val="000000"/>
          <w:sz w:val="24"/>
          <w:szCs w:val="24"/>
        </w:rPr>
      </w:pPr>
      <w:r w:rsidRPr="00A96313">
        <w:rPr>
          <w:color w:val="000000"/>
          <w:sz w:val="24"/>
          <w:szCs w:val="24"/>
        </w:rPr>
        <w:t>Mjere kojima se neposredno obezbjeđuje sigurnost na radu (opće i posebne mjere zaštite na radu, mjere koje obavezan provesti poslodavac),</w:t>
      </w:r>
    </w:p>
    <w:p w14:paraId="74ABFC06" w14:textId="77777777" w:rsidR="00295DC9" w:rsidRPr="00A96313" w:rsidRDefault="00295DC9" w:rsidP="00295DC9">
      <w:pPr>
        <w:numPr>
          <w:ilvl w:val="0"/>
          <w:numId w:val="10"/>
        </w:numPr>
        <w:spacing w:after="200" w:line="360" w:lineRule="auto"/>
        <w:contextualSpacing/>
        <w:jc w:val="both"/>
        <w:rPr>
          <w:color w:val="000000"/>
          <w:sz w:val="24"/>
          <w:szCs w:val="24"/>
        </w:rPr>
      </w:pPr>
      <w:r w:rsidRPr="00A96313">
        <w:rPr>
          <w:color w:val="000000"/>
          <w:sz w:val="24"/>
          <w:szCs w:val="24"/>
        </w:rPr>
        <w:t>Mjere u vezi sa uslovima rada,</w:t>
      </w:r>
    </w:p>
    <w:p w14:paraId="04F05E01" w14:textId="77777777" w:rsidR="00295DC9" w:rsidRPr="00A96313" w:rsidRDefault="00295DC9" w:rsidP="00295DC9">
      <w:pPr>
        <w:numPr>
          <w:ilvl w:val="0"/>
          <w:numId w:val="10"/>
        </w:numPr>
        <w:spacing w:after="200" w:line="360" w:lineRule="auto"/>
        <w:contextualSpacing/>
        <w:jc w:val="both"/>
        <w:rPr>
          <w:color w:val="000000"/>
          <w:sz w:val="24"/>
          <w:szCs w:val="24"/>
        </w:rPr>
      </w:pPr>
      <w:r w:rsidRPr="00A96313">
        <w:rPr>
          <w:color w:val="000000"/>
          <w:sz w:val="24"/>
          <w:szCs w:val="24"/>
        </w:rPr>
        <w:t>Mjere u vezi sa posebnom zaštitom radnika.</w:t>
      </w:r>
    </w:p>
    <w:p w14:paraId="14530E87" w14:textId="77777777" w:rsidR="00295DC9" w:rsidRPr="00A96313" w:rsidRDefault="00295DC9" w:rsidP="00295DC9">
      <w:pPr>
        <w:spacing w:after="200" w:line="360" w:lineRule="auto"/>
        <w:ind w:left="720"/>
        <w:contextualSpacing/>
        <w:jc w:val="both"/>
        <w:rPr>
          <w:color w:val="000000"/>
          <w:sz w:val="16"/>
          <w:szCs w:val="16"/>
        </w:rPr>
      </w:pPr>
    </w:p>
    <w:p w14:paraId="5161136E" w14:textId="77777777" w:rsidR="00295DC9" w:rsidRPr="00A96313" w:rsidRDefault="00295DC9" w:rsidP="00295DC9">
      <w:pPr>
        <w:spacing w:after="200" w:line="360" w:lineRule="auto"/>
        <w:ind w:left="360"/>
        <w:contextualSpacing/>
        <w:jc w:val="both"/>
        <w:rPr>
          <w:b/>
          <w:color w:val="000000"/>
          <w:sz w:val="24"/>
          <w:szCs w:val="24"/>
        </w:rPr>
      </w:pPr>
      <w:r w:rsidRPr="00A96313">
        <w:rPr>
          <w:b/>
          <w:color w:val="000000"/>
          <w:sz w:val="24"/>
          <w:szCs w:val="24"/>
        </w:rPr>
        <w:t>4. Upotreba odgovarajućih sredstava rada i opreme i odgovarajućih sredstava lične zaštitne opreme i pravilno i namjensko korištenje uređaja i sredstava</w:t>
      </w:r>
    </w:p>
    <w:p w14:paraId="14333A41" w14:textId="77777777" w:rsidR="00295DC9" w:rsidRPr="00A96313" w:rsidRDefault="00295DC9" w:rsidP="00295DC9">
      <w:pPr>
        <w:numPr>
          <w:ilvl w:val="0"/>
          <w:numId w:val="11"/>
        </w:numPr>
        <w:spacing w:after="200" w:line="360" w:lineRule="auto"/>
        <w:contextualSpacing/>
        <w:jc w:val="both"/>
        <w:rPr>
          <w:color w:val="000000"/>
          <w:sz w:val="24"/>
          <w:szCs w:val="24"/>
        </w:rPr>
      </w:pPr>
      <w:r w:rsidRPr="00A96313">
        <w:rPr>
          <w:color w:val="000000"/>
          <w:sz w:val="24"/>
          <w:szCs w:val="24"/>
        </w:rPr>
        <w:t xml:space="preserve">Osnovne napomene u vezi sa korištenjem sredstava rada i opreme, </w:t>
      </w:r>
    </w:p>
    <w:p w14:paraId="0C4E9A8C" w14:textId="77777777" w:rsidR="00295DC9" w:rsidRPr="00A96313" w:rsidRDefault="00295DC9" w:rsidP="00295DC9">
      <w:pPr>
        <w:numPr>
          <w:ilvl w:val="0"/>
          <w:numId w:val="11"/>
        </w:numPr>
        <w:spacing w:after="200" w:line="360" w:lineRule="auto"/>
        <w:contextualSpacing/>
        <w:jc w:val="both"/>
        <w:rPr>
          <w:color w:val="000000"/>
          <w:sz w:val="24"/>
          <w:szCs w:val="24"/>
        </w:rPr>
      </w:pPr>
      <w:r w:rsidRPr="00A96313">
        <w:rPr>
          <w:color w:val="000000"/>
          <w:sz w:val="24"/>
          <w:szCs w:val="24"/>
        </w:rPr>
        <w:t>Uputsvo za pravilno i namjensko korištenje uređaja i sredstava i uputstvo za siguran rad sa uređajima i sredstvima rada,</w:t>
      </w:r>
    </w:p>
    <w:p w14:paraId="3E8B928C" w14:textId="77777777" w:rsidR="00295DC9" w:rsidRPr="00A96313" w:rsidRDefault="00295DC9" w:rsidP="00295DC9">
      <w:pPr>
        <w:numPr>
          <w:ilvl w:val="0"/>
          <w:numId w:val="11"/>
        </w:numPr>
        <w:spacing w:after="200" w:line="360" w:lineRule="auto"/>
        <w:contextualSpacing/>
        <w:jc w:val="both"/>
        <w:rPr>
          <w:color w:val="000000"/>
          <w:sz w:val="24"/>
          <w:szCs w:val="24"/>
        </w:rPr>
      </w:pPr>
      <w:r w:rsidRPr="00A96313">
        <w:rPr>
          <w:color w:val="000000"/>
          <w:sz w:val="24"/>
          <w:szCs w:val="24"/>
        </w:rPr>
        <w:t>Obaveza vršenja redovnih dnevnih, mjesečnih i generalnih pregleda sredstava i opreme,</w:t>
      </w:r>
    </w:p>
    <w:p w14:paraId="0B81ECB7" w14:textId="77777777" w:rsidR="00295DC9" w:rsidRPr="00A96313" w:rsidRDefault="00295DC9" w:rsidP="00295DC9">
      <w:pPr>
        <w:numPr>
          <w:ilvl w:val="0"/>
          <w:numId w:val="11"/>
        </w:numPr>
        <w:spacing w:after="200" w:line="360" w:lineRule="auto"/>
        <w:contextualSpacing/>
        <w:jc w:val="both"/>
        <w:rPr>
          <w:color w:val="000000"/>
          <w:sz w:val="24"/>
          <w:szCs w:val="24"/>
        </w:rPr>
      </w:pPr>
      <w:r w:rsidRPr="00A96313">
        <w:rPr>
          <w:color w:val="000000"/>
          <w:sz w:val="24"/>
          <w:szCs w:val="24"/>
        </w:rPr>
        <w:t>Obaveza korištenja lične zaštitne opreme.</w:t>
      </w:r>
    </w:p>
    <w:p w14:paraId="1262D285" w14:textId="77777777" w:rsidR="00295DC9" w:rsidRPr="00A96313" w:rsidRDefault="00295DC9" w:rsidP="00295DC9">
      <w:pPr>
        <w:spacing w:after="200" w:line="360" w:lineRule="auto"/>
        <w:ind w:left="720"/>
        <w:contextualSpacing/>
        <w:jc w:val="both"/>
        <w:rPr>
          <w:color w:val="000000"/>
          <w:sz w:val="16"/>
          <w:szCs w:val="16"/>
        </w:rPr>
      </w:pPr>
    </w:p>
    <w:p w14:paraId="7432E7F8" w14:textId="77777777" w:rsidR="00295DC9" w:rsidRPr="00A96313" w:rsidRDefault="00295DC9" w:rsidP="00295DC9">
      <w:pPr>
        <w:spacing w:after="200" w:line="360" w:lineRule="auto"/>
        <w:ind w:left="360"/>
        <w:contextualSpacing/>
        <w:jc w:val="both"/>
        <w:rPr>
          <w:b/>
          <w:color w:val="000000"/>
          <w:sz w:val="24"/>
          <w:szCs w:val="24"/>
        </w:rPr>
      </w:pPr>
      <w:r w:rsidRPr="00A96313">
        <w:rPr>
          <w:b/>
          <w:color w:val="000000"/>
          <w:sz w:val="24"/>
          <w:szCs w:val="24"/>
        </w:rPr>
        <w:t>5. Prava i dužnosti u sprovođenju propisa i mjera zaštite na radu i posljedice zbog nepridržavanja mjera zaštite na radu</w:t>
      </w:r>
    </w:p>
    <w:p w14:paraId="5FFA0303" w14:textId="77777777" w:rsidR="00295DC9" w:rsidRPr="00A96313" w:rsidRDefault="00295DC9" w:rsidP="00295DC9">
      <w:pPr>
        <w:numPr>
          <w:ilvl w:val="0"/>
          <w:numId w:val="12"/>
        </w:numPr>
        <w:spacing w:after="200" w:line="360" w:lineRule="auto"/>
        <w:contextualSpacing/>
        <w:jc w:val="both"/>
        <w:rPr>
          <w:color w:val="000000"/>
          <w:sz w:val="24"/>
          <w:szCs w:val="24"/>
        </w:rPr>
      </w:pPr>
      <w:r w:rsidRPr="00A96313">
        <w:rPr>
          <w:color w:val="000000"/>
          <w:sz w:val="24"/>
          <w:szCs w:val="24"/>
        </w:rPr>
        <w:t>Prava i dužnosti poslodavca,</w:t>
      </w:r>
    </w:p>
    <w:p w14:paraId="155275EA" w14:textId="77777777" w:rsidR="00295DC9" w:rsidRPr="00A96313" w:rsidRDefault="00295DC9" w:rsidP="00295DC9">
      <w:pPr>
        <w:numPr>
          <w:ilvl w:val="0"/>
          <w:numId w:val="12"/>
        </w:numPr>
        <w:spacing w:after="200" w:line="360" w:lineRule="auto"/>
        <w:contextualSpacing/>
        <w:jc w:val="both"/>
        <w:rPr>
          <w:color w:val="000000"/>
          <w:sz w:val="24"/>
          <w:szCs w:val="24"/>
        </w:rPr>
      </w:pPr>
      <w:r w:rsidRPr="00A96313">
        <w:rPr>
          <w:color w:val="000000"/>
          <w:sz w:val="24"/>
          <w:szCs w:val="24"/>
        </w:rPr>
        <w:t>Prava i dužnosti radnika,</w:t>
      </w:r>
    </w:p>
    <w:p w14:paraId="17825419" w14:textId="77777777" w:rsidR="00295DC9" w:rsidRPr="00A96313" w:rsidRDefault="00295DC9" w:rsidP="00295DC9">
      <w:pPr>
        <w:spacing w:after="80" w:line="360" w:lineRule="auto"/>
        <w:jc w:val="both"/>
        <w:rPr>
          <w:b/>
          <w:sz w:val="24"/>
          <w:szCs w:val="24"/>
          <w:u w:val="single"/>
          <w:lang w:val="hr-BA"/>
        </w:rPr>
      </w:pPr>
      <w:r w:rsidRPr="00A96313">
        <w:rPr>
          <w:b/>
          <w:sz w:val="24"/>
          <w:szCs w:val="24"/>
          <w:u w:val="single"/>
          <w:lang w:val="hr-BA"/>
        </w:rPr>
        <w:t>Treći školski čas:</w:t>
      </w:r>
    </w:p>
    <w:p w14:paraId="7DE0FE7F" w14:textId="77777777" w:rsidR="00295DC9" w:rsidRPr="00A96313" w:rsidRDefault="00295DC9" w:rsidP="00295DC9">
      <w:pPr>
        <w:spacing w:after="80" w:line="360" w:lineRule="auto"/>
        <w:jc w:val="both"/>
        <w:rPr>
          <w:b/>
          <w:sz w:val="16"/>
          <w:szCs w:val="16"/>
          <w:u w:val="single"/>
          <w:lang w:val="hr-BA"/>
        </w:rPr>
      </w:pPr>
    </w:p>
    <w:p w14:paraId="3B904FEA" w14:textId="77777777" w:rsidR="00295DC9" w:rsidRPr="00A96313" w:rsidRDefault="00295DC9" w:rsidP="00295DC9">
      <w:pPr>
        <w:spacing w:after="80" w:line="360" w:lineRule="auto"/>
        <w:jc w:val="both"/>
        <w:rPr>
          <w:b/>
          <w:sz w:val="24"/>
          <w:szCs w:val="24"/>
          <w:lang w:val="hr-BA"/>
        </w:rPr>
      </w:pPr>
      <w:r w:rsidRPr="00A96313">
        <w:rPr>
          <w:b/>
          <w:sz w:val="24"/>
          <w:szCs w:val="24"/>
          <w:lang w:val="hr-BA"/>
        </w:rPr>
        <w:t xml:space="preserve">     6.  Osnove pružanja prve medicinske pomoći</w:t>
      </w:r>
    </w:p>
    <w:p w14:paraId="2A568E90" w14:textId="77777777" w:rsidR="00295DC9" w:rsidRPr="00A96313" w:rsidRDefault="00295DC9" w:rsidP="00295DC9">
      <w:pPr>
        <w:spacing w:after="80" w:line="360" w:lineRule="auto"/>
        <w:jc w:val="both"/>
        <w:rPr>
          <w:b/>
          <w:sz w:val="24"/>
          <w:szCs w:val="24"/>
          <w:lang w:val="hr-BA"/>
        </w:rPr>
      </w:pPr>
      <w:r w:rsidRPr="00A96313">
        <w:rPr>
          <w:b/>
          <w:sz w:val="24"/>
          <w:szCs w:val="24"/>
          <w:lang w:val="hr-BA"/>
        </w:rPr>
        <w:t xml:space="preserve">     7.  Upoznavanje sa osnovama PPZ i upotrebom priručnih sredstava za gašenje požara</w:t>
      </w:r>
    </w:p>
    <w:p w14:paraId="55A7F9E3" w14:textId="77777777" w:rsidR="00295DC9" w:rsidRPr="00A96313" w:rsidRDefault="00295DC9" w:rsidP="00295DC9">
      <w:pPr>
        <w:numPr>
          <w:ilvl w:val="0"/>
          <w:numId w:val="13"/>
        </w:numPr>
        <w:spacing w:after="200" w:line="360" w:lineRule="auto"/>
        <w:contextualSpacing/>
        <w:jc w:val="both"/>
        <w:rPr>
          <w:color w:val="000000"/>
          <w:sz w:val="24"/>
          <w:szCs w:val="24"/>
        </w:rPr>
      </w:pPr>
      <w:r w:rsidRPr="00A96313">
        <w:rPr>
          <w:color w:val="000000"/>
          <w:sz w:val="24"/>
          <w:szCs w:val="24"/>
        </w:rPr>
        <w:t>Organizacija zaštite na radu u pravnom licu,</w:t>
      </w:r>
    </w:p>
    <w:p w14:paraId="282A4F8F" w14:textId="77777777" w:rsidR="00295DC9" w:rsidRPr="00A96313" w:rsidRDefault="00295DC9" w:rsidP="00295DC9">
      <w:pPr>
        <w:numPr>
          <w:ilvl w:val="0"/>
          <w:numId w:val="13"/>
        </w:numPr>
        <w:spacing w:after="200" w:line="360" w:lineRule="auto"/>
        <w:contextualSpacing/>
        <w:jc w:val="both"/>
        <w:rPr>
          <w:color w:val="000000"/>
          <w:sz w:val="24"/>
          <w:szCs w:val="24"/>
        </w:rPr>
      </w:pPr>
      <w:r w:rsidRPr="00A96313">
        <w:rPr>
          <w:color w:val="000000"/>
          <w:sz w:val="24"/>
          <w:szCs w:val="24"/>
        </w:rPr>
        <w:t>Osnove pružanja prve medicinske pomoći,</w:t>
      </w:r>
    </w:p>
    <w:p w14:paraId="7A3AEF79" w14:textId="77777777" w:rsidR="00295DC9" w:rsidRPr="00A96313" w:rsidRDefault="00295DC9" w:rsidP="00295DC9">
      <w:pPr>
        <w:numPr>
          <w:ilvl w:val="0"/>
          <w:numId w:val="13"/>
        </w:numPr>
        <w:spacing w:after="200" w:line="360" w:lineRule="auto"/>
        <w:contextualSpacing/>
        <w:jc w:val="both"/>
        <w:rPr>
          <w:color w:val="000000"/>
          <w:sz w:val="24"/>
          <w:szCs w:val="24"/>
        </w:rPr>
      </w:pPr>
      <w:r w:rsidRPr="00A96313">
        <w:rPr>
          <w:color w:val="000000"/>
          <w:sz w:val="24"/>
          <w:szCs w:val="24"/>
        </w:rPr>
        <w:t>Opasnosti od požara na radnom mjestu, upoznavanje sa protivpožarnim aparatima, hidrantima i drugom opremom i sredstvima za gašenje požara (praktična upotreba aparata, hidranata i drugih sredstava za gašenje požara).</w:t>
      </w:r>
    </w:p>
    <w:p w14:paraId="4201DC95" w14:textId="77777777" w:rsidR="00295DC9" w:rsidRPr="00A96313" w:rsidRDefault="00295DC9" w:rsidP="00295DC9">
      <w:pPr>
        <w:spacing w:after="80" w:line="360" w:lineRule="auto"/>
        <w:jc w:val="both"/>
        <w:rPr>
          <w:b/>
          <w:sz w:val="24"/>
          <w:szCs w:val="24"/>
          <w:u w:val="single"/>
          <w:lang w:val="hr-BA"/>
        </w:rPr>
      </w:pPr>
      <w:r w:rsidRPr="00A96313">
        <w:rPr>
          <w:b/>
          <w:sz w:val="24"/>
          <w:szCs w:val="24"/>
          <w:u w:val="single"/>
          <w:lang w:val="hr-BA"/>
        </w:rPr>
        <w:t>Četvrti školski čas:</w:t>
      </w:r>
    </w:p>
    <w:p w14:paraId="5C78220F" w14:textId="77777777" w:rsidR="00295DC9" w:rsidRPr="00A96313" w:rsidRDefault="00295DC9" w:rsidP="00295DC9">
      <w:pPr>
        <w:numPr>
          <w:ilvl w:val="0"/>
          <w:numId w:val="14"/>
        </w:numPr>
        <w:spacing w:after="200" w:line="360" w:lineRule="auto"/>
        <w:contextualSpacing/>
        <w:jc w:val="both"/>
        <w:rPr>
          <w:color w:val="000000"/>
          <w:sz w:val="24"/>
          <w:szCs w:val="24"/>
        </w:rPr>
      </w:pPr>
      <w:r w:rsidRPr="00A96313">
        <w:rPr>
          <w:color w:val="000000"/>
          <w:sz w:val="24"/>
          <w:szCs w:val="24"/>
        </w:rPr>
        <w:t>Provjera znanja iz oblasti zaštite na radu</w:t>
      </w:r>
    </w:p>
    <w:p w14:paraId="07BF82CD" w14:textId="77777777" w:rsidR="00295DC9" w:rsidRPr="008C072F" w:rsidRDefault="00295DC9" w:rsidP="00295DC9">
      <w:pPr>
        <w:spacing w:after="80" w:line="360" w:lineRule="auto"/>
        <w:jc w:val="both"/>
        <w:rPr>
          <w:b/>
          <w:sz w:val="24"/>
          <w:szCs w:val="24"/>
          <w:lang w:val="hr-BA"/>
        </w:rPr>
      </w:pPr>
      <w:r w:rsidRPr="00A96313">
        <w:rPr>
          <w:sz w:val="24"/>
          <w:szCs w:val="24"/>
          <w:lang w:val="hr-BA"/>
        </w:rPr>
        <w:t xml:space="preserve">Obuka je održana u prostorijama </w:t>
      </w:r>
      <w:r w:rsidR="008C5D8E">
        <w:rPr>
          <w:b/>
          <w:sz w:val="24"/>
          <w:szCs w:val="24"/>
          <w:lang w:val="hr-BA"/>
        </w:rPr>
        <w:t>&lt;&lt;naziv_firme&gt;&gt;</w:t>
      </w:r>
      <w:r w:rsidRPr="008C072F">
        <w:rPr>
          <w:b/>
          <w:sz w:val="24"/>
          <w:szCs w:val="24"/>
          <w:lang w:val="hr-BA"/>
        </w:rPr>
        <w:t xml:space="preserve">, </w:t>
      </w:r>
      <w:r w:rsidR="008C5D8E">
        <w:rPr>
          <w:b/>
          <w:sz w:val="24"/>
          <w:szCs w:val="24"/>
          <w:lang w:val="hr-BA"/>
        </w:rPr>
        <w:t>&lt;&lt;adresa_firme&gt;&gt;</w:t>
      </w:r>
      <w:r w:rsidR="00580BD8">
        <w:rPr>
          <w:b/>
          <w:sz w:val="24"/>
          <w:szCs w:val="24"/>
          <w:lang w:val="hr-BA"/>
        </w:rPr>
        <w:t>,</w:t>
      </w:r>
      <w:r w:rsidR="008C5D8E">
        <w:rPr>
          <w:b/>
          <w:sz w:val="24"/>
          <w:szCs w:val="24"/>
          <w:lang w:val="hr-BA"/>
        </w:rPr>
        <w:t>&lt;&lt;grad&gt;&gt;</w:t>
      </w:r>
      <w:r w:rsidRPr="008C072F">
        <w:rPr>
          <w:b/>
          <w:sz w:val="24"/>
          <w:szCs w:val="24"/>
          <w:lang w:val="hr-BA"/>
        </w:rPr>
        <w:t>.</w:t>
      </w:r>
    </w:p>
    <w:p w14:paraId="5909B4C8" w14:textId="77777777" w:rsidR="00295DC9" w:rsidRPr="008C072F" w:rsidRDefault="00295DC9" w:rsidP="00295DC9">
      <w:pPr>
        <w:spacing w:after="80" w:line="360" w:lineRule="auto"/>
        <w:jc w:val="both"/>
        <w:rPr>
          <w:b/>
          <w:sz w:val="24"/>
          <w:szCs w:val="24"/>
          <w:lang w:val="hr-BA"/>
        </w:rPr>
      </w:pPr>
      <w:r w:rsidRPr="00A96313">
        <w:rPr>
          <w:sz w:val="24"/>
          <w:szCs w:val="24"/>
          <w:lang w:val="hr-BA"/>
        </w:rPr>
        <w:t xml:space="preserve"> IZVOĐAČ OBUKE:</w:t>
      </w:r>
      <w:r w:rsidRPr="008C072F">
        <w:rPr>
          <w:b/>
          <w:sz w:val="24"/>
          <w:szCs w:val="24"/>
          <w:lang w:val="hr-BA"/>
        </w:rPr>
        <w:t>"MAHER" d.o.o. Sarajevo, ul. Muhameda ef. Pandže br. 61, 71000 Sarajevo.</w:t>
      </w:r>
    </w:p>
    <w:p w14:paraId="64695357" w14:textId="77777777" w:rsidR="0050174B" w:rsidRPr="003A20A5" w:rsidRDefault="007C683C" w:rsidP="00930145">
      <w:pPr>
        <w:spacing w:line="276" w:lineRule="auto"/>
        <w:rPr>
          <w:b/>
          <w:sz w:val="22"/>
          <w:szCs w:val="22"/>
          <w:lang w:val="en-AU"/>
        </w:rPr>
      </w:pPr>
      <w:proofErr w:type="spellStart"/>
      <w:r w:rsidRPr="003A20A5">
        <w:rPr>
          <w:b/>
          <w:sz w:val="22"/>
          <w:szCs w:val="22"/>
          <w:lang w:val="en-AU"/>
        </w:rPr>
        <w:t>Uposlenici</w:t>
      </w:r>
      <w:proofErr w:type="spellEnd"/>
      <w:r w:rsidRPr="003A20A5">
        <w:rPr>
          <w:b/>
          <w:sz w:val="22"/>
          <w:szCs w:val="22"/>
          <w:lang w:val="en-AU"/>
        </w:rPr>
        <w:t xml:space="preserve"> </w:t>
      </w:r>
      <w:r w:rsidR="000E30AA">
        <w:rPr>
          <w:b/>
          <w:sz w:val="22"/>
          <w:szCs w:val="22"/>
          <w:lang w:val="en-AU"/>
        </w:rPr>
        <w:t>k</w:t>
      </w:r>
      <w:r w:rsidRPr="003A20A5">
        <w:rPr>
          <w:b/>
          <w:sz w:val="22"/>
          <w:szCs w:val="22"/>
          <w:lang w:val="en-AU"/>
        </w:rPr>
        <w:t xml:space="preserve">oji </w:t>
      </w:r>
      <w:proofErr w:type="spellStart"/>
      <w:r w:rsidRPr="003A20A5">
        <w:rPr>
          <w:b/>
          <w:sz w:val="22"/>
          <w:szCs w:val="22"/>
          <w:lang w:val="en-AU"/>
        </w:rPr>
        <w:t>su</w:t>
      </w:r>
      <w:proofErr w:type="spellEnd"/>
      <w:r w:rsidRPr="003A20A5">
        <w:rPr>
          <w:b/>
          <w:sz w:val="22"/>
          <w:szCs w:val="22"/>
          <w:lang w:val="en-AU"/>
        </w:rPr>
        <w:t xml:space="preserve"> </w:t>
      </w:r>
      <w:proofErr w:type="spellStart"/>
      <w:r w:rsidRPr="003A20A5">
        <w:rPr>
          <w:b/>
          <w:sz w:val="22"/>
          <w:szCs w:val="22"/>
          <w:lang w:val="en-AU"/>
        </w:rPr>
        <w:t>prošli</w:t>
      </w:r>
      <w:proofErr w:type="spellEnd"/>
      <w:r w:rsidRPr="003A20A5">
        <w:rPr>
          <w:b/>
          <w:sz w:val="22"/>
          <w:szCs w:val="22"/>
          <w:lang w:val="en-AU"/>
        </w:rPr>
        <w:t xml:space="preserve"> </w:t>
      </w:r>
      <w:proofErr w:type="spellStart"/>
      <w:r w:rsidRPr="003A20A5">
        <w:rPr>
          <w:b/>
          <w:sz w:val="22"/>
          <w:szCs w:val="22"/>
          <w:lang w:val="en-AU"/>
        </w:rPr>
        <w:t>osposobljavanje</w:t>
      </w:r>
      <w:proofErr w:type="spellEnd"/>
      <w:r w:rsidRPr="003A20A5">
        <w:rPr>
          <w:b/>
          <w:sz w:val="22"/>
          <w:szCs w:val="22"/>
          <w:lang w:val="en-AU"/>
        </w:rPr>
        <w:t>:</w:t>
      </w:r>
    </w:p>
    <w:tbl>
      <w:tblPr>
        <w:tblW w:w="5824" w:type="pct"/>
        <w:tblInd w:w="-8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1"/>
        <w:gridCol w:w="3625"/>
        <w:gridCol w:w="1923"/>
        <w:gridCol w:w="2618"/>
        <w:gridCol w:w="1684"/>
      </w:tblGrid>
      <w:tr w:rsidR="00C16482" w:rsidRPr="0052126D" w14:paraId="1490861E" w14:textId="77777777" w:rsidTr="008C5D8E">
        <w:trPr>
          <w:trHeight w:val="1260"/>
        </w:trPr>
        <w:tc>
          <w:tcPr>
            <w:tcW w:w="228" w:type="pct"/>
            <w:shd w:val="clear" w:color="auto" w:fill="auto"/>
            <w:noWrap/>
            <w:vAlign w:val="center"/>
            <w:hideMark/>
          </w:tcPr>
          <w:p w14:paraId="37AF2605" w14:textId="77777777" w:rsidR="00C16482" w:rsidRPr="0052126D" w:rsidRDefault="00C16482" w:rsidP="00614B4D">
            <w:pPr>
              <w:rPr>
                <w:b/>
                <w:bCs/>
                <w:color w:val="000000"/>
                <w:lang w:val="hr-HR" w:eastAsia="hr-HR"/>
              </w:rPr>
            </w:pPr>
            <w:r w:rsidRPr="0052126D">
              <w:rPr>
                <w:b/>
                <w:bCs/>
                <w:color w:val="000000"/>
                <w:lang w:val="hr-HR" w:eastAsia="hr-HR"/>
              </w:rPr>
              <w:t>RB</w:t>
            </w:r>
          </w:p>
        </w:tc>
        <w:tc>
          <w:tcPr>
            <w:tcW w:w="1675" w:type="pct"/>
            <w:shd w:val="clear" w:color="auto" w:fill="auto"/>
            <w:noWrap/>
            <w:vAlign w:val="center"/>
            <w:hideMark/>
          </w:tcPr>
          <w:p w14:paraId="5552597E" w14:textId="77777777" w:rsidR="00C16482" w:rsidRPr="0052126D" w:rsidRDefault="00C16482" w:rsidP="00614B4D">
            <w:pPr>
              <w:rPr>
                <w:b/>
                <w:bCs/>
                <w:color w:val="000000"/>
                <w:lang w:val="hr-HR" w:eastAsia="hr-HR"/>
              </w:rPr>
            </w:pPr>
            <w:r w:rsidRPr="0052126D">
              <w:rPr>
                <w:b/>
                <w:bCs/>
                <w:color w:val="000000"/>
                <w:lang w:val="hr-HR" w:eastAsia="hr-HR"/>
              </w:rPr>
              <w:t>Prezime (očevo ime) Ime</w:t>
            </w:r>
          </w:p>
        </w:tc>
        <w:tc>
          <w:tcPr>
            <w:tcW w:w="889" w:type="pct"/>
            <w:shd w:val="clear" w:color="auto" w:fill="auto"/>
            <w:noWrap/>
            <w:vAlign w:val="center"/>
            <w:hideMark/>
          </w:tcPr>
          <w:p w14:paraId="53402225" w14:textId="77777777" w:rsidR="00C16482" w:rsidRPr="0052126D" w:rsidRDefault="00C16482" w:rsidP="00614B4D">
            <w:pPr>
              <w:rPr>
                <w:b/>
                <w:bCs/>
                <w:color w:val="000000"/>
                <w:lang w:val="hr-HR" w:eastAsia="hr-HR"/>
              </w:rPr>
            </w:pPr>
            <w:r w:rsidRPr="0052126D">
              <w:rPr>
                <w:b/>
                <w:bCs/>
                <w:color w:val="000000"/>
                <w:lang w:val="hr-HR" w:eastAsia="hr-HR"/>
              </w:rPr>
              <w:t>Datum rođenja</w:t>
            </w:r>
          </w:p>
        </w:tc>
        <w:tc>
          <w:tcPr>
            <w:tcW w:w="1429" w:type="pct"/>
            <w:shd w:val="clear" w:color="auto" w:fill="auto"/>
            <w:vAlign w:val="center"/>
          </w:tcPr>
          <w:p w14:paraId="5E6ACA71" w14:textId="77777777" w:rsidR="00C16482" w:rsidRPr="0052126D" w:rsidRDefault="00C16482" w:rsidP="00EC2EBF">
            <w:pPr>
              <w:jc w:val="center"/>
              <w:rPr>
                <w:b/>
                <w:bCs/>
                <w:color w:val="000000"/>
                <w:lang w:val="hr-HR" w:eastAsia="hr-HR"/>
              </w:rPr>
            </w:pPr>
            <w:r>
              <w:rPr>
                <w:b/>
                <w:bCs/>
                <w:color w:val="000000"/>
                <w:lang w:val="hr-HR" w:eastAsia="hr-HR"/>
              </w:rPr>
              <w:t>Objekat na kojem je vršen praktični dio obuke</w:t>
            </w:r>
          </w:p>
        </w:tc>
        <w:tc>
          <w:tcPr>
            <w:tcW w:w="778" w:type="pct"/>
            <w:vAlign w:val="center"/>
          </w:tcPr>
          <w:p w14:paraId="41E54B8F" w14:textId="77777777" w:rsidR="00C16482" w:rsidRPr="0052126D" w:rsidRDefault="00C16482" w:rsidP="00614B4D">
            <w:pPr>
              <w:jc w:val="center"/>
              <w:rPr>
                <w:b/>
                <w:bCs/>
                <w:color w:val="000000"/>
                <w:lang w:val="hr-HR" w:eastAsia="hr-HR"/>
              </w:rPr>
            </w:pPr>
            <w:r w:rsidRPr="0052126D">
              <w:rPr>
                <w:b/>
                <w:bCs/>
                <w:color w:val="000000"/>
                <w:lang w:val="hr-HR" w:eastAsia="hr-HR"/>
              </w:rPr>
              <w:t>Naziv pravnog lica koje upučuje polaznike na osposobljavanje</w:t>
            </w:r>
          </w:p>
        </w:tc>
      </w:tr>
      <w:tr w:rsidR="006E6E20" w:rsidRPr="0052126D" w14:paraId="3ED694AC" w14:textId="77777777" w:rsidTr="008C5D8E">
        <w:trPr>
          <w:trHeight w:val="300"/>
        </w:trPr>
        <w:tc>
          <w:tcPr>
            <w:tcW w:w="228" w:type="pct"/>
            <w:shd w:val="clear" w:color="auto" w:fill="auto"/>
            <w:noWrap/>
            <w:vAlign w:val="center"/>
            <w:hideMark/>
          </w:tcPr>
          <w:p w14:paraId="0775E639" w14:textId="77777777" w:rsidR="006E6E20" w:rsidRPr="0052126D" w:rsidRDefault="008C5D8E" w:rsidP="006E6E20">
            <w:pPr>
              <w:jc w:val="center"/>
              <w:rPr>
                <w:color w:val="000000"/>
                <w:lang w:val="hr-HR" w:eastAsia="hr-HR"/>
              </w:rPr>
            </w:pPr>
            <w:r>
              <w:rPr>
                <w:color w:val="000000"/>
                <w:lang w:val="hr-HR" w:eastAsia="hr-HR"/>
              </w:rPr>
              <w:t>&lt;&lt;redni_broj&gt;&gt;</w:t>
            </w:r>
          </w:p>
        </w:tc>
        <w:tc>
          <w:tcPr>
            <w:tcW w:w="1675" w:type="pct"/>
            <w:shd w:val="clear" w:color="auto" w:fill="auto"/>
            <w:noWrap/>
            <w:vAlign w:val="center"/>
          </w:tcPr>
          <w:p w14:paraId="510DCA75" w14:textId="77777777" w:rsidR="006E6E20" w:rsidRDefault="008C5D8E" w:rsidP="006E6E20">
            <w:pPr>
              <w:jc w:val="center"/>
              <w:rPr>
                <w:lang w:val="hr-HR" w:eastAsia="hr-HR"/>
              </w:rPr>
            </w:pPr>
            <w:r>
              <w:rPr>
                <w:lang w:val="hr-HR" w:eastAsia="hr-HR"/>
              </w:rPr>
              <w:t>&lt;&lt;ime&gt;&gt;</w:t>
            </w:r>
            <w:r w:rsidR="00D72427">
              <w:rPr>
                <w:lang w:val="hr-HR" w:eastAsia="hr-HR"/>
              </w:rPr>
              <w:t xml:space="preserve"> (</w:t>
            </w:r>
            <w:r>
              <w:rPr>
                <w:lang w:val="hr-HR" w:eastAsia="hr-HR"/>
              </w:rPr>
              <w:t>&lt;&lt;ocevo_ime&gt;&gt;</w:t>
            </w:r>
            <w:r w:rsidR="00D72427">
              <w:rPr>
                <w:lang w:val="hr-HR" w:eastAsia="hr-HR"/>
              </w:rPr>
              <w:t xml:space="preserve">) </w:t>
            </w:r>
            <w:r>
              <w:rPr>
                <w:lang w:val="hr-HR" w:eastAsia="hr-HR"/>
              </w:rPr>
              <w:t>&lt;&lt;prezime&gt;&gt;</w:t>
            </w:r>
          </w:p>
        </w:tc>
        <w:tc>
          <w:tcPr>
            <w:tcW w:w="889" w:type="pct"/>
            <w:shd w:val="clear" w:color="auto" w:fill="auto"/>
            <w:noWrap/>
            <w:vAlign w:val="center"/>
          </w:tcPr>
          <w:p w14:paraId="191CDBB9" w14:textId="77777777" w:rsidR="006E6E20" w:rsidRDefault="008C5D8E" w:rsidP="006E6E20">
            <w:pPr>
              <w:jc w:val="center"/>
              <w:rPr>
                <w:lang w:val="hr-HR" w:eastAsia="hr-HR"/>
              </w:rPr>
            </w:pPr>
            <w:r>
              <w:rPr>
                <w:lang w:val="hr-HR" w:eastAsia="hr-HR"/>
              </w:rPr>
              <w:t>&lt;&lt;datum_rodjenja&gt;&gt;</w:t>
            </w:r>
          </w:p>
        </w:tc>
        <w:tc>
          <w:tcPr>
            <w:tcW w:w="1429" w:type="pct"/>
            <w:shd w:val="clear" w:color="auto" w:fill="auto"/>
            <w:noWrap/>
            <w:vAlign w:val="center"/>
          </w:tcPr>
          <w:p w14:paraId="03260D4C" w14:textId="77777777" w:rsidR="006E6E20" w:rsidRDefault="008C5D8E" w:rsidP="006E6E20">
            <w:pPr>
              <w:jc w:val="center"/>
            </w:pPr>
            <w:r>
              <w:t>&lt;&lt;naziv_firme&gt;&gt;</w:t>
            </w:r>
            <w:r w:rsidR="006E6E20" w:rsidRPr="00580BD8">
              <w:t xml:space="preserve">, </w:t>
            </w:r>
          </w:p>
          <w:p w14:paraId="65D8BBDA" w14:textId="77777777" w:rsidR="006E6E20" w:rsidRPr="00CD099F" w:rsidRDefault="008C5D8E" w:rsidP="006E6E20">
            <w:pPr>
              <w:jc w:val="center"/>
            </w:pPr>
            <w:r>
              <w:t>&lt;&lt;adresa_firme&gt;&gt;</w:t>
            </w:r>
            <w:r w:rsidR="006E6E20" w:rsidRPr="00580BD8">
              <w:t xml:space="preserve">, </w:t>
            </w:r>
            <w:r>
              <w:t>&lt;&lt;grad&gt;&gt;</w:t>
            </w:r>
          </w:p>
        </w:tc>
        <w:tc>
          <w:tcPr>
            <w:tcW w:w="778" w:type="pct"/>
            <w:vAlign w:val="center"/>
          </w:tcPr>
          <w:p w14:paraId="46AB9096" w14:textId="77777777" w:rsidR="006E6E20" w:rsidRPr="00580BD8" w:rsidRDefault="008C5D8E" w:rsidP="006E6E20">
            <w:pPr>
              <w:jc w:val="center"/>
            </w:pPr>
            <w:r>
              <w:t>&lt;&lt;naziv_firme&gt;&gt;</w:t>
            </w:r>
            <w:r w:rsidR="006E6E20" w:rsidRPr="00580BD8">
              <w:t xml:space="preserve">, </w:t>
            </w:r>
          </w:p>
        </w:tc>
      </w:tr>
    </w:tbl>
    <w:p w14:paraId="49125D94" w14:textId="77777777" w:rsidR="008C5D8E" w:rsidRDefault="008C5D8E" w:rsidP="0067784E">
      <w:pPr>
        <w:spacing w:line="360" w:lineRule="auto"/>
        <w:jc w:val="both"/>
      </w:pPr>
    </w:p>
    <w:p w14:paraId="609CE176" w14:textId="77777777" w:rsidR="003A20A5" w:rsidRDefault="00D72427" w:rsidP="0067784E">
      <w:pPr>
        <w:spacing w:line="360" w:lineRule="auto"/>
        <w:jc w:val="both"/>
      </w:pPr>
      <w:r>
        <w:t>Z</w:t>
      </w:r>
      <w:r w:rsidR="00752E86">
        <w:t>aklj</w:t>
      </w:r>
      <w:r w:rsidR="00580BD8">
        <w:t xml:space="preserve">učno sa rednim brojem </w:t>
      </w:r>
      <w:r w:rsidR="006E6E20">
        <w:t>1</w:t>
      </w:r>
      <w:r w:rsidR="00766F60">
        <w:t xml:space="preserve"> (</w:t>
      </w:r>
      <w:r w:rsidR="006E6E20">
        <w:t>Jedan</w:t>
      </w:r>
      <w:r w:rsidR="003A20A5">
        <w:t>)</w:t>
      </w:r>
    </w:p>
    <w:p w14:paraId="7D825EE1" w14:textId="77777777" w:rsidR="004E117E" w:rsidRDefault="00580BD8" w:rsidP="0067784E">
      <w:pPr>
        <w:spacing w:line="360" w:lineRule="auto"/>
        <w:jc w:val="both"/>
        <w:rPr>
          <w:b/>
        </w:rPr>
      </w:pPr>
      <w:r>
        <w:rPr>
          <w:b/>
        </w:rPr>
        <w:t xml:space="preserve">Testovi deponovani u arhivi Maher d.o.o. </w:t>
      </w:r>
    </w:p>
    <w:p w14:paraId="0D7ED6FA" w14:textId="77777777" w:rsidR="00881051" w:rsidRPr="0049164C" w:rsidRDefault="00881051" w:rsidP="00881051">
      <w:pPr>
        <w:spacing w:line="360" w:lineRule="auto"/>
        <w:jc w:val="both"/>
        <w:rPr>
          <w:b/>
        </w:rPr>
      </w:pPr>
      <w:r w:rsidRPr="0049164C">
        <w:rPr>
          <w:b/>
        </w:rPr>
        <w:t>Izvođači obuke:</w:t>
      </w:r>
    </w:p>
    <w:p w14:paraId="5609E466" w14:textId="77777777" w:rsidR="00881051" w:rsidRPr="0049164C" w:rsidRDefault="00000000" w:rsidP="00881051">
      <w:pPr>
        <w:spacing w:line="360" w:lineRule="auto"/>
        <w:jc w:val="both"/>
      </w:pPr>
      <w:r>
        <w:rPr>
          <w:b/>
          <w:noProof/>
          <w:lang w:eastAsia="bs-Latn-BA"/>
        </w:rPr>
        <w:pict w14:anchorId="61D55622">
          <v:shapetype id="_x0000_t202" coordsize="21600,21600" o:spt="202" path="m,l,21600r21600,l21600,xe">
            <v:stroke joinstyle="miter"/>
            <v:path gradientshapeok="t" o:connecttype="rect"/>
          </v:shapetype>
          <v:shape id="_x0000_s2052" type="#_x0000_t202" style="position:absolute;left:0;text-align:left;margin-left:301.5pt;margin-top:6.8pt;width:167.1pt;height:61.8pt;z-index:1" filled="f" stroked="f">
            <v:textbox>
              <w:txbxContent>
                <w:p w14:paraId="05540FE0" w14:textId="77777777" w:rsidR="00881051" w:rsidRDefault="00881051" w:rsidP="00881051">
                  <w:pPr>
                    <w:jc w:val="center"/>
                    <w:rPr>
                      <w:b/>
                    </w:rPr>
                  </w:pPr>
                  <w:r w:rsidRPr="004814EF">
                    <w:rPr>
                      <w:b/>
                    </w:rPr>
                    <w:t>DIREKTOR</w:t>
                  </w:r>
                </w:p>
                <w:p w14:paraId="04F1A892" w14:textId="77777777" w:rsidR="00881051" w:rsidRPr="004814EF" w:rsidRDefault="00881051" w:rsidP="00881051">
                  <w:pPr>
                    <w:jc w:val="center"/>
                    <w:rPr>
                      <w:b/>
                    </w:rPr>
                  </w:pPr>
                </w:p>
                <w:p w14:paraId="45DC9240" w14:textId="77777777" w:rsidR="00881051" w:rsidRDefault="00881051" w:rsidP="00881051">
                  <w:pPr>
                    <w:jc w:val="center"/>
                  </w:pPr>
                  <w:r>
                    <w:t>________________________</w:t>
                  </w:r>
                </w:p>
                <w:p w14:paraId="39E37758" w14:textId="77777777" w:rsidR="00881051" w:rsidRDefault="00881051" w:rsidP="00881051">
                  <w:pPr>
                    <w:jc w:val="center"/>
                  </w:pPr>
                  <w:r>
                    <w:t>mr. Rašid Talić</w:t>
                  </w:r>
                </w:p>
              </w:txbxContent>
            </v:textbox>
          </v:shape>
        </w:pict>
      </w:r>
      <w:r w:rsidR="00881051" w:rsidRPr="0049164C">
        <w:t>MAHER doo Sarajevo</w:t>
      </w:r>
    </w:p>
    <w:p w14:paraId="548C0401" w14:textId="77777777" w:rsidR="003320EE" w:rsidRDefault="003320EE" w:rsidP="00881051">
      <w:pPr>
        <w:spacing w:line="360" w:lineRule="auto"/>
        <w:jc w:val="both"/>
        <w:rPr>
          <w:b/>
        </w:rPr>
      </w:pPr>
    </w:p>
    <w:p w14:paraId="1A828A3C" w14:textId="77777777" w:rsidR="004054AD" w:rsidRDefault="004054AD" w:rsidP="00881051">
      <w:pPr>
        <w:spacing w:line="360" w:lineRule="auto"/>
        <w:jc w:val="both"/>
        <w:rPr>
          <w:b/>
        </w:rPr>
      </w:pPr>
    </w:p>
    <w:p w14:paraId="1CFDDA8B" w14:textId="77777777" w:rsidR="004054AD" w:rsidRDefault="004054AD" w:rsidP="00881051">
      <w:pPr>
        <w:spacing w:line="360" w:lineRule="auto"/>
        <w:jc w:val="both"/>
        <w:rPr>
          <w:b/>
        </w:rPr>
      </w:pPr>
    </w:p>
    <w:p w14:paraId="51B5C98E" w14:textId="77777777" w:rsidR="00881051" w:rsidRPr="00D65EF4" w:rsidRDefault="00881051" w:rsidP="00881051">
      <w:pPr>
        <w:spacing w:line="360" w:lineRule="auto"/>
        <w:jc w:val="both"/>
        <w:rPr>
          <w:b/>
        </w:rPr>
      </w:pPr>
      <w:r w:rsidRPr="0049164C">
        <w:rPr>
          <w:b/>
        </w:rPr>
        <w:t>Predavači</w:t>
      </w:r>
      <w:r w:rsidRPr="0049164C">
        <w:t xml:space="preserve"> </w:t>
      </w:r>
    </w:p>
    <w:p w14:paraId="46023C3B" w14:textId="77777777" w:rsidR="00881051" w:rsidRDefault="00881051" w:rsidP="003A20A5">
      <w:pPr>
        <w:spacing w:line="360" w:lineRule="auto"/>
        <w:jc w:val="center"/>
      </w:pPr>
      <w:r>
        <w:t xml:space="preserve">                      MP</w:t>
      </w:r>
    </w:p>
    <w:p w14:paraId="5ECD6FA2" w14:textId="77777777" w:rsidR="00881051" w:rsidRDefault="00E53D38" w:rsidP="00881051">
      <w:pPr>
        <w:spacing w:line="360" w:lineRule="auto"/>
        <w:jc w:val="both"/>
      </w:pPr>
      <w:r>
        <w:t>Jusuf Burić</w:t>
      </w:r>
      <w:r w:rsidR="00881051">
        <w:t xml:space="preserve"> dipl.ing.maš. __________________</w:t>
      </w:r>
    </w:p>
    <w:p w14:paraId="0A408FA4" w14:textId="77777777" w:rsidR="00930145" w:rsidRDefault="004E5EC3" w:rsidP="00881051">
      <w:pPr>
        <w:spacing w:line="360" w:lineRule="auto"/>
        <w:jc w:val="both"/>
      </w:pPr>
      <w:r>
        <w:t>Emira Ka</w:t>
      </w:r>
      <w:r w:rsidR="004E117E">
        <w:t>drić dipl.ing.građ._________________</w:t>
      </w:r>
    </w:p>
    <w:p w14:paraId="69D34EBB" w14:textId="77777777" w:rsidR="00930145" w:rsidRDefault="004E5EC3" w:rsidP="00881051">
      <w:pPr>
        <w:spacing w:line="360" w:lineRule="auto"/>
        <w:jc w:val="both"/>
      </w:pPr>
      <w:r>
        <w:t>Rašid Talić dipl.ing.elek.___________________</w:t>
      </w:r>
    </w:p>
    <w:p w14:paraId="6A805910" w14:textId="77777777" w:rsidR="00387B9E" w:rsidRDefault="00387B9E" w:rsidP="00881051">
      <w:pPr>
        <w:spacing w:line="360" w:lineRule="auto"/>
        <w:jc w:val="both"/>
      </w:pPr>
    </w:p>
    <w:p w14:paraId="58E5A1B0" w14:textId="77777777" w:rsidR="004054AD" w:rsidRDefault="004054AD" w:rsidP="00881051">
      <w:pPr>
        <w:spacing w:line="360" w:lineRule="auto"/>
        <w:jc w:val="both"/>
      </w:pPr>
    </w:p>
    <w:p w14:paraId="7C78C5D5" w14:textId="77777777" w:rsidR="004054AD" w:rsidRDefault="004054AD" w:rsidP="00881051">
      <w:pPr>
        <w:spacing w:line="360" w:lineRule="auto"/>
        <w:jc w:val="both"/>
      </w:pPr>
    </w:p>
    <w:p w14:paraId="404A87F8" w14:textId="77777777" w:rsidR="004054AD" w:rsidRDefault="004054AD" w:rsidP="00881051">
      <w:pPr>
        <w:spacing w:line="360" w:lineRule="auto"/>
        <w:jc w:val="both"/>
      </w:pPr>
    </w:p>
    <w:p w14:paraId="064F1E39" w14:textId="77777777" w:rsidR="004054AD" w:rsidRDefault="004054AD" w:rsidP="00881051">
      <w:pPr>
        <w:spacing w:line="360" w:lineRule="auto"/>
        <w:jc w:val="both"/>
      </w:pPr>
    </w:p>
    <w:p w14:paraId="24471E1E" w14:textId="77777777" w:rsidR="0067784E" w:rsidRPr="0067784E" w:rsidRDefault="0067784E" w:rsidP="0067784E">
      <w:pPr>
        <w:spacing w:line="360" w:lineRule="auto"/>
        <w:jc w:val="both"/>
        <w:rPr>
          <w:b/>
          <w:u w:val="single"/>
        </w:rPr>
      </w:pPr>
      <w:r w:rsidRPr="0067784E">
        <w:rPr>
          <w:b/>
          <w:u w:val="single"/>
        </w:rPr>
        <w:t>Zaključak o uspješnosti provedene obuke:</w:t>
      </w:r>
    </w:p>
    <w:p w14:paraId="575B1B38" w14:textId="77777777" w:rsidR="00881051" w:rsidRPr="00D752E7" w:rsidRDefault="00881051" w:rsidP="00D752E7">
      <w:pPr>
        <w:rPr>
          <w:rFonts w:ascii="Calibri" w:eastAsia="Calibri" w:hAnsi="Calibri"/>
          <w:lang w:val="en-GB"/>
        </w:rPr>
      </w:pPr>
      <w:r w:rsidRPr="007C683C">
        <w:t xml:space="preserve">Na osnovu </w:t>
      </w:r>
      <w:r w:rsidR="007C683C" w:rsidRPr="007C683C">
        <w:rPr>
          <w:lang w:val="hr-HR"/>
        </w:rPr>
        <w:t>Zakona o zaštiti na radu („Službene novine FBiH“ broj: 79/20)</w:t>
      </w:r>
      <w:r w:rsidR="007C683C" w:rsidRPr="007C683C">
        <w:t>,</w:t>
      </w:r>
      <w:r w:rsidR="009D047A" w:rsidRPr="001E3019">
        <w:rPr>
          <w:sz w:val="22"/>
          <w:szCs w:val="22"/>
        </w:rPr>
        <w:t xml:space="preserve"> </w:t>
      </w:r>
      <w:proofErr w:type="spellStart"/>
      <w:r w:rsidR="009D047A" w:rsidRPr="009D047A">
        <w:rPr>
          <w:rFonts w:ascii="Calibri" w:eastAsia="Calibri" w:hAnsi="Calibri"/>
          <w:lang w:val="en-GB"/>
        </w:rPr>
        <w:t>Pravilnik</w:t>
      </w:r>
      <w:proofErr w:type="spellEnd"/>
      <w:r w:rsidR="009D047A" w:rsidRPr="009D047A">
        <w:rPr>
          <w:rFonts w:ascii="Calibri" w:eastAsia="Calibri" w:hAnsi="Calibri"/>
          <w:lang w:val="en-GB"/>
        </w:rPr>
        <w:t xml:space="preserve"> o </w:t>
      </w:r>
      <w:proofErr w:type="spellStart"/>
      <w:r w:rsidR="009D047A" w:rsidRPr="009D047A">
        <w:rPr>
          <w:rFonts w:ascii="Calibri" w:eastAsia="Calibri" w:hAnsi="Calibri"/>
          <w:lang w:val="en-GB"/>
        </w:rPr>
        <w:t>higijenskim</w:t>
      </w:r>
      <w:proofErr w:type="spellEnd"/>
      <w:r w:rsidR="009D047A" w:rsidRPr="009D047A">
        <w:rPr>
          <w:rFonts w:ascii="Calibri" w:eastAsia="Calibri" w:hAnsi="Calibri"/>
          <w:lang w:val="en-GB"/>
        </w:rPr>
        <w:t xml:space="preserve"> </w:t>
      </w:r>
      <w:proofErr w:type="spellStart"/>
      <w:r w:rsidR="009D047A" w:rsidRPr="009D047A">
        <w:rPr>
          <w:rFonts w:ascii="Calibri" w:eastAsia="Calibri" w:hAnsi="Calibri"/>
          <w:lang w:val="en-GB"/>
        </w:rPr>
        <w:t>i</w:t>
      </w:r>
      <w:proofErr w:type="spellEnd"/>
      <w:r w:rsidR="009D047A" w:rsidRPr="009D047A">
        <w:rPr>
          <w:rFonts w:ascii="Calibri" w:eastAsia="Calibri" w:hAnsi="Calibri"/>
          <w:lang w:val="en-GB"/>
        </w:rPr>
        <w:t xml:space="preserve"> </w:t>
      </w:r>
      <w:proofErr w:type="spellStart"/>
      <w:r w:rsidR="009D047A" w:rsidRPr="009D047A">
        <w:rPr>
          <w:rFonts w:ascii="Calibri" w:eastAsia="Calibri" w:hAnsi="Calibri"/>
          <w:lang w:val="en-GB"/>
        </w:rPr>
        <w:t>tehničkim</w:t>
      </w:r>
      <w:proofErr w:type="spellEnd"/>
      <w:r w:rsidR="009D047A" w:rsidRPr="009D047A">
        <w:rPr>
          <w:rFonts w:ascii="Calibri" w:eastAsia="Calibri" w:hAnsi="Calibri"/>
          <w:lang w:val="en-GB"/>
        </w:rPr>
        <w:t xml:space="preserve"> </w:t>
      </w:r>
      <w:proofErr w:type="spellStart"/>
      <w:r w:rsidR="009D047A" w:rsidRPr="009D047A">
        <w:rPr>
          <w:rFonts w:ascii="Calibri" w:eastAsia="Calibri" w:hAnsi="Calibri"/>
          <w:lang w:val="en-GB"/>
        </w:rPr>
        <w:t>zaštitnim</w:t>
      </w:r>
      <w:proofErr w:type="spellEnd"/>
      <w:r w:rsidR="009D047A" w:rsidRPr="009D047A">
        <w:rPr>
          <w:rFonts w:ascii="Calibri" w:eastAsia="Calibri" w:hAnsi="Calibri"/>
          <w:lang w:val="en-GB"/>
        </w:rPr>
        <w:t xml:space="preserve"> </w:t>
      </w:r>
      <w:proofErr w:type="spellStart"/>
      <w:r w:rsidR="009D047A" w:rsidRPr="009D047A">
        <w:rPr>
          <w:rFonts w:ascii="Calibri" w:eastAsia="Calibri" w:hAnsi="Calibri"/>
          <w:lang w:val="en-GB"/>
        </w:rPr>
        <w:t>mjerama</w:t>
      </w:r>
      <w:proofErr w:type="spellEnd"/>
      <w:r w:rsidR="009D047A" w:rsidRPr="009D047A">
        <w:rPr>
          <w:rFonts w:ascii="Calibri" w:eastAsia="Calibri" w:hAnsi="Calibri"/>
          <w:lang w:val="en-GB"/>
        </w:rPr>
        <w:t xml:space="preserve"> </w:t>
      </w:r>
      <w:proofErr w:type="spellStart"/>
      <w:r w:rsidR="009D047A" w:rsidRPr="009D047A">
        <w:rPr>
          <w:rFonts w:ascii="Calibri" w:eastAsia="Calibri" w:hAnsi="Calibri"/>
          <w:lang w:val="en-GB"/>
        </w:rPr>
        <w:t>pri</w:t>
      </w:r>
      <w:proofErr w:type="spellEnd"/>
      <w:r w:rsidR="009D047A" w:rsidRPr="009D047A">
        <w:rPr>
          <w:rFonts w:ascii="Calibri" w:eastAsia="Calibri" w:hAnsi="Calibri"/>
          <w:lang w:val="en-GB"/>
        </w:rPr>
        <w:t xml:space="preserve"> </w:t>
      </w:r>
      <w:proofErr w:type="spellStart"/>
      <w:r w:rsidR="009D047A" w:rsidRPr="009D047A">
        <w:rPr>
          <w:rFonts w:ascii="Calibri" w:eastAsia="Calibri" w:hAnsi="Calibri"/>
          <w:lang w:val="en-GB"/>
        </w:rPr>
        <w:t>radu</w:t>
      </w:r>
      <w:proofErr w:type="spellEnd"/>
      <w:r w:rsidR="009D047A" w:rsidRPr="009D047A">
        <w:rPr>
          <w:rFonts w:ascii="Calibri" w:eastAsia="Calibri" w:hAnsi="Calibri"/>
          <w:lang w:val="en-GB"/>
        </w:rPr>
        <w:t xml:space="preserve"> u </w:t>
      </w:r>
      <w:proofErr w:type="spellStart"/>
      <w:r w:rsidR="009D047A" w:rsidRPr="009D047A">
        <w:rPr>
          <w:rFonts w:ascii="Calibri" w:eastAsia="Calibri" w:hAnsi="Calibri"/>
          <w:lang w:val="en-GB"/>
        </w:rPr>
        <w:t>grafičkim</w:t>
      </w:r>
      <w:proofErr w:type="spellEnd"/>
      <w:r w:rsidR="009D047A" w:rsidRPr="009D047A">
        <w:rPr>
          <w:rFonts w:ascii="Calibri" w:eastAsia="Calibri" w:hAnsi="Calibri"/>
          <w:lang w:val="en-GB"/>
        </w:rPr>
        <w:t xml:space="preserve"> </w:t>
      </w:r>
      <w:proofErr w:type="spellStart"/>
      <w:r w:rsidR="009D047A" w:rsidRPr="009D047A">
        <w:rPr>
          <w:rFonts w:ascii="Calibri" w:eastAsia="Calibri" w:hAnsi="Calibri"/>
          <w:lang w:val="en-GB"/>
        </w:rPr>
        <w:t>preduzećima</w:t>
      </w:r>
      <w:proofErr w:type="spellEnd"/>
      <w:r w:rsidR="009D047A" w:rsidRPr="001E3019">
        <w:rPr>
          <w:rFonts w:ascii="Calibri" w:eastAsia="Calibri" w:hAnsi="Calibri"/>
          <w:lang w:val="en-GB"/>
        </w:rPr>
        <w:t>("</w:t>
      </w:r>
      <w:proofErr w:type="spellStart"/>
      <w:r w:rsidR="009D047A" w:rsidRPr="001E3019">
        <w:rPr>
          <w:rFonts w:ascii="Calibri" w:eastAsia="Calibri" w:hAnsi="Calibri"/>
          <w:lang w:val="en-GB"/>
        </w:rPr>
        <w:t>Službeni</w:t>
      </w:r>
      <w:proofErr w:type="spellEnd"/>
      <w:r w:rsidR="009D047A" w:rsidRPr="001E3019">
        <w:rPr>
          <w:rFonts w:ascii="Calibri" w:eastAsia="Calibri" w:hAnsi="Calibri"/>
          <w:lang w:val="en-GB"/>
        </w:rPr>
        <w:t xml:space="preserve"> list FNRJ", </w:t>
      </w:r>
      <w:proofErr w:type="spellStart"/>
      <w:r w:rsidR="009D047A" w:rsidRPr="001E3019">
        <w:rPr>
          <w:rFonts w:ascii="Calibri" w:eastAsia="Calibri" w:hAnsi="Calibri"/>
          <w:lang w:val="en-GB"/>
        </w:rPr>
        <w:t>broj</w:t>
      </w:r>
      <w:proofErr w:type="spellEnd"/>
      <w:r w:rsidR="009D047A" w:rsidRPr="001E3019">
        <w:rPr>
          <w:rFonts w:ascii="Calibri" w:eastAsia="Calibri" w:hAnsi="Calibri"/>
          <w:lang w:val="en-GB"/>
        </w:rPr>
        <w:t xml:space="preserve"> 56/47),</w:t>
      </w:r>
      <w:r w:rsidR="009D047A" w:rsidRPr="009D047A">
        <w:t>Pravilnik o vršenju ljekarskih pregleda radnika („Službeni list SRBiH“,broj2/81)</w:t>
      </w:r>
      <w:r w:rsidR="00D752E7">
        <w:rPr>
          <w:rFonts w:ascii="Calibri" w:eastAsia="Calibri" w:hAnsi="Calibri"/>
          <w:lang w:val="en-GB"/>
        </w:rPr>
        <w:t>,</w:t>
      </w:r>
      <w:r w:rsidR="009D047A" w:rsidRPr="009D047A">
        <w:t>Pravilnik o sredstvima lične zaštite na radu i ličnoj zaštitnoj opremi ("Službeni list SFRJ", broj 35/69),</w:t>
      </w:r>
      <w:r w:rsidR="007C683C" w:rsidRPr="007C683C">
        <w:t xml:space="preserve"> </w:t>
      </w:r>
      <w:r w:rsidRPr="007C683C">
        <w:t xml:space="preserve">priznaje se stručna osposobljenost za </w:t>
      </w:r>
    </w:p>
    <w:p w14:paraId="5D3027A2" w14:textId="77777777" w:rsidR="00930145" w:rsidRDefault="00930145" w:rsidP="00881051">
      <w:pPr>
        <w:spacing w:line="36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88"/>
      </w:tblGrid>
      <w:tr w:rsidR="0017006E" w14:paraId="5361A893" w14:textId="77777777" w:rsidTr="00DB42C1">
        <w:tc>
          <w:tcPr>
            <w:tcW w:w="9288" w:type="dxa"/>
            <w:shd w:val="clear" w:color="auto" w:fill="auto"/>
          </w:tcPr>
          <w:p w14:paraId="4936B8F0" w14:textId="1D55F9C7" w:rsidR="0017006E" w:rsidRDefault="0017006E">
            <w:pPr>
              <w:spacing w:line="360" w:lineRule="auto"/>
            </w:pPr>
            <w:r>
              <w:rPr>
                <w:b/>
              </w:rPr>
              <w:t xml:space="preserve">BEZBJEDAN I SIGURAN RAD NA RADNOM MJESTU          </w:t>
            </w:r>
            <w:r>
              <w:rPr>
                <w:b/>
              </w:rPr>
              <w:t>&lt;&lt;vrsta_posla&gt;&gt;</w:t>
            </w:r>
          </w:p>
        </w:tc>
      </w:tr>
      <w:tr w:rsidR="005349FE" w14:paraId="541E1F85" w14:textId="77777777" w:rsidTr="00DB42C1">
        <w:tc>
          <w:tcPr>
            <w:tcW w:w="9288" w:type="dxa"/>
            <w:shd w:val="clear" w:color="auto" w:fill="auto"/>
          </w:tcPr>
          <w:p w14:paraId="10DEF307" w14:textId="04238A78" w:rsidR="005349FE" w:rsidRDefault="005349FE" w:rsidP="005349FE">
            <w:pPr>
              <w:spacing w:line="360" w:lineRule="auto"/>
            </w:pPr>
            <w:r>
              <w:rPr>
                <w:b/>
              </w:rPr>
              <w:t>te se izdaje  UVJERENJE br.  &lt;&lt;broj_certifkata&gt;&gt;-&lt;&lt;redni_broj&gt;&gt;/ &lt;&lt;godina&gt;&gt;</w:t>
            </w:r>
          </w:p>
        </w:tc>
      </w:tr>
    </w:tbl>
    <w:p w14:paraId="74905AC1" w14:textId="77777777" w:rsidR="00BB5992" w:rsidRDefault="00BB5992" w:rsidP="00881051">
      <w:pPr>
        <w:spacing w:line="360" w:lineRule="auto"/>
      </w:pPr>
    </w:p>
    <w:p w14:paraId="3ACE6B38" w14:textId="77777777" w:rsidR="00BB5992" w:rsidRDefault="00BB5992" w:rsidP="00881051">
      <w:pPr>
        <w:spacing w:line="360" w:lineRule="auto"/>
      </w:pPr>
    </w:p>
    <w:sectPr w:rsidR="00BB5992" w:rsidSect="00AF511C">
      <w:headerReference w:type="default" r:id="rId7"/>
      <w:footerReference w:type="default" r:id="rId8"/>
      <w:pgSz w:w="11906" w:h="16838" w:code="9"/>
      <w:pgMar w:top="1417" w:right="1417" w:bottom="1417" w:left="1417" w:header="567" w:footer="624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183684" w14:textId="77777777" w:rsidR="00EB08FC" w:rsidRDefault="00EB08FC">
      <w:r>
        <w:separator/>
      </w:r>
    </w:p>
  </w:endnote>
  <w:endnote w:type="continuationSeparator" w:id="0">
    <w:p w14:paraId="233112EA" w14:textId="77777777" w:rsidR="00EB08FC" w:rsidRDefault="00EB08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6DA517" w14:textId="77777777" w:rsidR="00837DCF" w:rsidRPr="00615A34" w:rsidRDefault="00000000">
    <w:pPr>
      <w:pStyle w:val="Footer"/>
      <w:jc w:val="center"/>
      <w:rPr>
        <w:rFonts w:ascii="Book Antiqua" w:hAnsi="Book Antiqua"/>
        <w:sz w:val="16"/>
      </w:rPr>
    </w:pPr>
    <w:r>
      <w:rPr>
        <w:rFonts w:ascii="Book Antiqua" w:hAnsi="Book Antiqua"/>
        <w:noProof/>
        <w:sz w:val="16"/>
      </w:rPr>
      <w:pict w14:anchorId="2B18CFF9">
        <v:line id="_x0000_s1036" style="position:absolute;left:0;text-align:left;z-index:2" from="-45.45pt,-2.3pt" to="523.35pt,-2.3pt" o:allowincell="f"/>
      </w:pict>
    </w:r>
    <w:r>
      <w:rPr>
        <w:rFonts w:ascii="Book Antiqua" w:hAnsi="Book Antiqua"/>
        <w:noProof/>
        <w:sz w:val="16"/>
      </w:rPr>
      <w:pict w14:anchorId="71EF531A">
        <v:line id="_x0000_s1034" style="position:absolute;left:0;text-align:left;z-index:1" from="-13.95pt,-2.3pt" to="511.65pt,-2.3pt" o:allowincell="f"/>
      </w:pict>
    </w:r>
    <w:r w:rsidR="00837DCF" w:rsidRPr="00615A34">
      <w:rPr>
        <w:rFonts w:ascii="Book Antiqua" w:hAnsi="Book Antiqua"/>
        <w:sz w:val="16"/>
      </w:rPr>
      <w:t xml:space="preserve">Maher d.o.o. Sarajevo, adresa </w:t>
    </w:r>
    <w:r w:rsidR="00705C2F">
      <w:rPr>
        <w:rFonts w:ascii="Book Antiqua" w:hAnsi="Book Antiqua"/>
        <w:sz w:val="16"/>
      </w:rPr>
      <w:t>Muhameda ef. Pandže br. 61</w:t>
    </w:r>
    <w:r w:rsidR="00837DCF" w:rsidRPr="00615A34">
      <w:rPr>
        <w:rFonts w:ascii="Book Antiqua" w:hAnsi="Book Antiqua"/>
        <w:sz w:val="16"/>
      </w:rPr>
      <w:t>, 71 000 Sarajevo.</w:t>
    </w:r>
  </w:p>
  <w:p w14:paraId="7C6315B4" w14:textId="77777777" w:rsidR="00837DCF" w:rsidRPr="00615A34" w:rsidRDefault="00837DCF">
    <w:pPr>
      <w:pStyle w:val="Footer"/>
      <w:jc w:val="center"/>
      <w:rPr>
        <w:rFonts w:ascii="Book Antiqua" w:hAnsi="Book Antiqua"/>
        <w:sz w:val="16"/>
      </w:rPr>
    </w:pPr>
    <w:r w:rsidRPr="00615A34">
      <w:rPr>
        <w:rFonts w:ascii="Book Antiqua" w:hAnsi="Book Antiqua"/>
        <w:sz w:val="16"/>
      </w:rPr>
      <w:t xml:space="preserve">Kontakt telefon: +387 33 218 373, fax: +387 33 218 374, mob: +387 61 367 687, e-mail: </w:t>
    </w:r>
    <w:hyperlink r:id="rId1" w:history="1">
      <w:r w:rsidR="00615A34" w:rsidRPr="00615A34">
        <w:rPr>
          <w:rStyle w:val="Hyperlink"/>
          <w:rFonts w:ascii="Book Antiqua" w:hAnsi="Book Antiqua"/>
          <w:sz w:val="16"/>
        </w:rPr>
        <w:t>maher@bih.net.ba</w:t>
      </w:r>
    </w:hyperlink>
    <w:r w:rsidR="00615A34" w:rsidRPr="00615A34">
      <w:rPr>
        <w:rFonts w:ascii="Book Antiqua" w:hAnsi="Book Antiqua"/>
        <w:sz w:val="16"/>
      </w:rPr>
      <w:t xml:space="preserve"> </w:t>
    </w:r>
  </w:p>
  <w:p w14:paraId="00449CFF" w14:textId="77777777" w:rsidR="00C265E7" w:rsidRPr="00615A34" w:rsidRDefault="00383B2B">
    <w:pPr>
      <w:pStyle w:val="Footer"/>
      <w:jc w:val="center"/>
      <w:rPr>
        <w:rFonts w:ascii="Book Antiqua" w:hAnsi="Book Antiqua"/>
        <w:sz w:val="16"/>
      </w:rPr>
    </w:pPr>
    <w:r w:rsidRPr="00615A34">
      <w:rPr>
        <w:rFonts w:ascii="Book Antiqua" w:hAnsi="Book Antiqua"/>
        <w:sz w:val="16"/>
      </w:rPr>
      <w:t>www.maher.com.ba</w:t>
    </w:r>
    <w:r w:rsidR="00C265E7" w:rsidRPr="00615A34">
      <w:rPr>
        <w:rFonts w:ascii="Book Antiqua" w:hAnsi="Book Antiqua"/>
        <w:sz w:val="16"/>
      </w:rPr>
      <w:t xml:space="preserve">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60C5AA" w14:textId="77777777" w:rsidR="00EB08FC" w:rsidRDefault="00EB08FC">
      <w:r>
        <w:separator/>
      </w:r>
    </w:p>
  </w:footnote>
  <w:footnote w:type="continuationSeparator" w:id="0">
    <w:p w14:paraId="2FB1000F" w14:textId="77777777" w:rsidR="00EB08FC" w:rsidRDefault="00EB08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5C13D6" w14:textId="77777777" w:rsidR="001469AE" w:rsidRPr="00615A34" w:rsidRDefault="00000000" w:rsidP="001469AE">
    <w:pPr>
      <w:pStyle w:val="Header"/>
      <w:rPr>
        <w:rFonts w:ascii="Book Antiqua" w:hAnsi="Book Antiqua" w:cs="Arial"/>
        <w:color w:val="FF0000"/>
        <w:sz w:val="22"/>
      </w:rPr>
    </w:pPr>
    <w:r>
      <w:rPr>
        <w:rFonts w:ascii="Book Antiqua" w:hAnsi="Book Antiqua" w:cs="Arial"/>
        <w:noProof/>
        <w:color w:val="FF0000"/>
        <w:sz w:val="22"/>
      </w:rPr>
      <w:pict w14:anchorId="53637F5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40" type="#_x0000_t75" style="position:absolute;margin-left:412.9pt;margin-top:-53.25pt;width:68.5pt;height:88.8pt;z-index:3;mso-position-horizontal-relative:margin;mso-position-vertical-relative:margin">
          <v:imagedata r:id="rId1" o:title=""/>
          <w10:wrap type="square" anchorx="margin" anchory="margin"/>
        </v:shape>
      </w:pict>
    </w:r>
    <w:r w:rsidR="001469AE" w:rsidRPr="00615A34">
      <w:rPr>
        <w:rFonts w:ascii="Book Antiqua" w:hAnsi="Book Antiqua" w:cs="Arial"/>
        <w:color w:val="FF0000"/>
        <w:sz w:val="22"/>
      </w:rPr>
      <w:t>PREDUZEĆE ZA PROIZVODNJU, PROJEKTIRANJE,</w:t>
    </w:r>
  </w:p>
  <w:p w14:paraId="7E71A53F" w14:textId="77777777" w:rsidR="00C265E7" w:rsidRPr="00615A34" w:rsidRDefault="001469AE" w:rsidP="00615A34">
    <w:pPr>
      <w:pStyle w:val="Header"/>
      <w:pBdr>
        <w:bottom w:val="single" w:sz="4" w:space="1" w:color="auto"/>
      </w:pBdr>
      <w:rPr>
        <w:rFonts w:ascii="Book Antiqua" w:hAnsi="Book Antiqua" w:cs="Arial"/>
        <w:color w:val="FF0000"/>
        <w:sz w:val="22"/>
      </w:rPr>
    </w:pPr>
    <w:r w:rsidRPr="00615A34">
      <w:rPr>
        <w:rFonts w:ascii="Book Antiqua" w:hAnsi="Book Antiqua" w:cs="Arial"/>
        <w:color w:val="FF0000"/>
        <w:sz w:val="22"/>
      </w:rPr>
      <w:t xml:space="preserve">INŽINJERING, TRGOVINU I ZASTUPANJE D.O.O. </w:t>
    </w:r>
    <w:r w:rsidR="00615A34">
      <w:rPr>
        <w:rFonts w:ascii="Book Antiqua" w:hAnsi="Book Antiqua" w:cs="Arial"/>
        <w:color w:val="FF0000"/>
        <w:sz w:val="22"/>
      </w:rPr>
      <w:t>SARAJEVO</w:t>
    </w:r>
    <w:r w:rsidRPr="00615A34">
      <w:rPr>
        <w:rFonts w:ascii="Book Antiqua" w:hAnsi="Book Antiqua" w:cs="Arial"/>
        <w:sz w:val="22"/>
      </w:rPr>
      <w:t xml:space="preserve">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46A0377"/>
    <w:multiLevelType w:val="hybridMultilevel"/>
    <w:tmpl w:val="13A62684"/>
    <w:lvl w:ilvl="0" w:tplc="7E5C0A1A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21F68"/>
    <w:multiLevelType w:val="hybridMultilevel"/>
    <w:tmpl w:val="44143DCE"/>
    <w:lvl w:ilvl="0" w:tplc="680857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223A65"/>
    <w:multiLevelType w:val="hybridMultilevel"/>
    <w:tmpl w:val="C92AE09A"/>
    <w:lvl w:ilvl="0" w:tplc="680857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1B30DA"/>
    <w:multiLevelType w:val="hybridMultilevel"/>
    <w:tmpl w:val="2B24666E"/>
    <w:lvl w:ilvl="0" w:tplc="D97CE93C">
      <w:start w:val="1"/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93453"/>
    <w:multiLevelType w:val="hybridMultilevel"/>
    <w:tmpl w:val="06A8CFCA"/>
    <w:lvl w:ilvl="0" w:tplc="680857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DE7B67"/>
    <w:multiLevelType w:val="hybridMultilevel"/>
    <w:tmpl w:val="06A64E8C"/>
    <w:lvl w:ilvl="0" w:tplc="680857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FD3376"/>
    <w:multiLevelType w:val="hybridMultilevel"/>
    <w:tmpl w:val="C324DBCA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136B9D"/>
    <w:multiLevelType w:val="hybridMultilevel"/>
    <w:tmpl w:val="C68EAB8A"/>
    <w:lvl w:ilvl="0" w:tplc="141A000F">
      <w:start w:val="1"/>
      <w:numFmt w:val="decimal"/>
      <w:lvlText w:val="%1."/>
      <w:lvlJc w:val="left"/>
      <w:pPr>
        <w:ind w:left="360" w:hanging="360"/>
      </w:pPr>
    </w:lvl>
    <w:lvl w:ilvl="1" w:tplc="141A0019" w:tentative="1">
      <w:start w:val="1"/>
      <w:numFmt w:val="lowerLetter"/>
      <w:lvlText w:val="%2."/>
      <w:lvlJc w:val="left"/>
      <w:pPr>
        <w:ind w:left="1080" w:hanging="360"/>
      </w:pPr>
    </w:lvl>
    <w:lvl w:ilvl="2" w:tplc="141A001B" w:tentative="1">
      <w:start w:val="1"/>
      <w:numFmt w:val="lowerRoman"/>
      <w:lvlText w:val="%3."/>
      <w:lvlJc w:val="right"/>
      <w:pPr>
        <w:ind w:left="1800" w:hanging="180"/>
      </w:pPr>
    </w:lvl>
    <w:lvl w:ilvl="3" w:tplc="141A000F" w:tentative="1">
      <w:start w:val="1"/>
      <w:numFmt w:val="decimal"/>
      <w:lvlText w:val="%4."/>
      <w:lvlJc w:val="left"/>
      <w:pPr>
        <w:ind w:left="2520" w:hanging="360"/>
      </w:pPr>
    </w:lvl>
    <w:lvl w:ilvl="4" w:tplc="141A0019" w:tentative="1">
      <w:start w:val="1"/>
      <w:numFmt w:val="lowerLetter"/>
      <w:lvlText w:val="%5."/>
      <w:lvlJc w:val="left"/>
      <w:pPr>
        <w:ind w:left="3240" w:hanging="360"/>
      </w:pPr>
    </w:lvl>
    <w:lvl w:ilvl="5" w:tplc="141A001B" w:tentative="1">
      <w:start w:val="1"/>
      <w:numFmt w:val="lowerRoman"/>
      <w:lvlText w:val="%6."/>
      <w:lvlJc w:val="right"/>
      <w:pPr>
        <w:ind w:left="3960" w:hanging="180"/>
      </w:pPr>
    </w:lvl>
    <w:lvl w:ilvl="6" w:tplc="141A000F" w:tentative="1">
      <w:start w:val="1"/>
      <w:numFmt w:val="decimal"/>
      <w:lvlText w:val="%7."/>
      <w:lvlJc w:val="left"/>
      <w:pPr>
        <w:ind w:left="4680" w:hanging="360"/>
      </w:pPr>
    </w:lvl>
    <w:lvl w:ilvl="7" w:tplc="141A0019" w:tentative="1">
      <w:start w:val="1"/>
      <w:numFmt w:val="lowerLetter"/>
      <w:lvlText w:val="%8."/>
      <w:lvlJc w:val="left"/>
      <w:pPr>
        <w:ind w:left="5400" w:hanging="360"/>
      </w:pPr>
    </w:lvl>
    <w:lvl w:ilvl="8" w:tplc="1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21E3032"/>
    <w:multiLevelType w:val="hybridMultilevel"/>
    <w:tmpl w:val="5AA85D50"/>
    <w:lvl w:ilvl="0" w:tplc="680857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237D61"/>
    <w:multiLevelType w:val="hybridMultilevel"/>
    <w:tmpl w:val="6C66239A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890381"/>
    <w:multiLevelType w:val="hybridMultilevel"/>
    <w:tmpl w:val="5C4EA702"/>
    <w:lvl w:ilvl="0" w:tplc="40FA4A7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4B67A2"/>
    <w:multiLevelType w:val="hybridMultilevel"/>
    <w:tmpl w:val="7AFCA266"/>
    <w:lvl w:ilvl="0" w:tplc="8C8A0D54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 w:tplc="141A0019" w:tentative="1">
      <w:start w:val="1"/>
      <w:numFmt w:val="lowerLetter"/>
      <w:lvlText w:val="%2."/>
      <w:lvlJc w:val="left"/>
      <w:pPr>
        <w:ind w:left="1080" w:hanging="360"/>
      </w:pPr>
    </w:lvl>
    <w:lvl w:ilvl="2" w:tplc="141A001B" w:tentative="1">
      <w:start w:val="1"/>
      <w:numFmt w:val="lowerRoman"/>
      <w:lvlText w:val="%3."/>
      <w:lvlJc w:val="right"/>
      <w:pPr>
        <w:ind w:left="1800" w:hanging="180"/>
      </w:pPr>
    </w:lvl>
    <w:lvl w:ilvl="3" w:tplc="141A000F" w:tentative="1">
      <w:start w:val="1"/>
      <w:numFmt w:val="decimal"/>
      <w:lvlText w:val="%4."/>
      <w:lvlJc w:val="left"/>
      <w:pPr>
        <w:ind w:left="2520" w:hanging="360"/>
      </w:pPr>
    </w:lvl>
    <w:lvl w:ilvl="4" w:tplc="141A0019" w:tentative="1">
      <w:start w:val="1"/>
      <w:numFmt w:val="lowerLetter"/>
      <w:lvlText w:val="%5."/>
      <w:lvlJc w:val="left"/>
      <w:pPr>
        <w:ind w:left="3240" w:hanging="360"/>
      </w:pPr>
    </w:lvl>
    <w:lvl w:ilvl="5" w:tplc="141A001B" w:tentative="1">
      <w:start w:val="1"/>
      <w:numFmt w:val="lowerRoman"/>
      <w:lvlText w:val="%6."/>
      <w:lvlJc w:val="right"/>
      <w:pPr>
        <w:ind w:left="3960" w:hanging="180"/>
      </w:pPr>
    </w:lvl>
    <w:lvl w:ilvl="6" w:tplc="141A000F" w:tentative="1">
      <w:start w:val="1"/>
      <w:numFmt w:val="decimal"/>
      <w:lvlText w:val="%7."/>
      <w:lvlJc w:val="left"/>
      <w:pPr>
        <w:ind w:left="4680" w:hanging="360"/>
      </w:pPr>
    </w:lvl>
    <w:lvl w:ilvl="7" w:tplc="141A0019" w:tentative="1">
      <w:start w:val="1"/>
      <w:numFmt w:val="lowerLetter"/>
      <w:lvlText w:val="%8."/>
      <w:lvlJc w:val="left"/>
      <w:pPr>
        <w:ind w:left="5400" w:hanging="360"/>
      </w:pPr>
    </w:lvl>
    <w:lvl w:ilvl="8" w:tplc="1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8F46AA8"/>
    <w:multiLevelType w:val="hybridMultilevel"/>
    <w:tmpl w:val="0554A844"/>
    <w:lvl w:ilvl="0" w:tplc="680857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4C3FA8"/>
    <w:multiLevelType w:val="hybridMultilevel"/>
    <w:tmpl w:val="3968BF3A"/>
    <w:lvl w:ilvl="0" w:tplc="40FA4A7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880871859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 w16cid:durableId="1407068552">
    <w:abstractNumId w:val="14"/>
  </w:num>
  <w:num w:numId="3" w16cid:durableId="2063598618">
    <w:abstractNumId w:val="7"/>
  </w:num>
  <w:num w:numId="4" w16cid:durableId="2014071220">
    <w:abstractNumId w:val="10"/>
  </w:num>
  <w:num w:numId="5" w16cid:durableId="1289510341">
    <w:abstractNumId w:val="1"/>
  </w:num>
  <w:num w:numId="6" w16cid:durableId="738409736">
    <w:abstractNumId w:val="12"/>
  </w:num>
  <w:num w:numId="7" w16cid:durableId="382948836">
    <w:abstractNumId w:val="4"/>
  </w:num>
  <w:num w:numId="8" w16cid:durableId="1672173811">
    <w:abstractNumId w:val="8"/>
  </w:num>
  <w:num w:numId="9" w16cid:durableId="1035695490">
    <w:abstractNumId w:val="3"/>
  </w:num>
  <w:num w:numId="10" w16cid:durableId="1465150432">
    <w:abstractNumId w:val="2"/>
  </w:num>
  <w:num w:numId="11" w16cid:durableId="1034235386">
    <w:abstractNumId w:val="9"/>
  </w:num>
  <w:num w:numId="12" w16cid:durableId="2071727774">
    <w:abstractNumId w:val="13"/>
  </w:num>
  <w:num w:numId="13" w16cid:durableId="43216848">
    <w:abstractNumId w:val="5"/>
  </w:num>
  <w:num w:numId="14" w16cid:durableId="1386684669">
    <w:abstractNumId w:val="6"/>
  </w:num>
  <w:num w:numId="15" w16cid:durableId="1149394738">
    <w:abstractNumId w:val="1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B465C"/>
    <w:rsid w:val="0000005F"/>
    <w:rsid w:val="000016A6"/>
    <w:rsid w:val="00002817"/>
    <w:rsid w:val="00002DBB"/>
    <w:rsid w:val="00003958"/>
    <w:rsid w:val="00003A62"/>
    <w:rsid w:val="00004ADF"/>
    <w:rsid w:val="000055CE"/>
    <w:rsid w:val="00005E0D"/>
    <w:rsid w:val="00007637"/>
    <w:rsid w:val="00007BA8"/>
    <w:rsid w:val="0001044D"/>
    <w:rsid w:val="00010A58"/>
    <w:rsid w:val="00011053"/>
    <w:rsid w:val="00011891"/>
    <w:rsid w:val="00012AE2"/>
    <w:rsid w:val="00012AF1"/>
    <w:rsid w:val="00012B87"/>
    <w:rsid w:val="00012E9D"/>
    <w:rsid w:val="0001308A"/>
    <w:rsid w:val="00013D07"/>
    <w:rsid w:val="0001446A"/>
    <w:rsid w:val="0001451D"/>
    <w:rsid w:val="0001595F"/>
    <w:rsid w:val="00015AAE"/>
    <w:rsid w:val="0001609C"/>
    <w:rsid w:val="00016526"/>
    <w:rsid w:val="000169B7"/>
    <w:rsid w:val="00017E2D"/>
    <w:rsid w:val="000201C2"/>
    <w:rsid w:val="0002035C"/>
    <w:rsid w:val="000209EF"/>
    <w:rsid w:val="00020B28"/>
    <w:rsid w:val="00020D44"/>
    <w:rsid w:val="00020DEE"/>
    <w:rsid w:val="00020E07"/>
    <w:rsid w:val="0002102E"/>
    <w:rsid w:val="0002123A"/>
    <w:rsid w:val="00021C17"/>
    <w:rsid w:val="00021D4E"/>
    <w:rsid w:val="0002231E"/>
    <w:rsid w:val="000224AC"/>
    <w:rsid w:val="000225CC"/>
    <w:rsid w:val="000227C1"/>
    <w:rsid w:val="00023125"/>
    <w:rsid w:val="00023C2E"/>
    <w:rsid w:val="00023D05"/>
    <w:rsid w:val="0002517B"/>
    <w:rsid w:val="00025812"/>
    <w:rsid w:val="00025DE7"/>
    <w:rsid w:val="00026440"/>
    <w:rsid w:val="0002676A"/>
    <w:rsid w:val="00026C41"/>
    <w:rsid w:val="000271B7"/>
    <w:rsid w:val="00027716"/>
    <w:rsid w:val="00027931"/>
    <w:rsid w:val="000315E5"/>
    <w:rsid w:val="00031C8D"/>
    <w:rsid w:val="0003243D"/>
    <w:rsid w:val="000327DD"/>
    <w:rsid w:val="00032A20"/>
    <w:rsid w:val="000332EB"/>
    <w:rsid w:val="0003367B"/>
    <w:rsid w:val="00033EC2"/>
    <w:rsid w:val="00034109"/>
    <w:rsid w:val="0003431A"/>
    <w:rsid w:val="000343B0"/>
    <w:rsid w:val="000356F3"/>
    <w:rsid w:val="000360B8"/>
    <w:rsid w:val="00037887"/>
    <w:rsid w:val="0004023F"/>
    <w:rsid w:val="0004038C"/>
    <w:rsid w:val="00040511"/>
    <w:rsid w:val="00040874"/>
    <w:rsid w:val="00041605"/>
    <w:rsid w:val="00041BBB"/>
    <w:rsid w:val="00041C61"/>
    <w:rsid w:val="000420E2"/>
    <w:rsid w:val="00042158"/>
    <w:rsid w:val="0004286D"/>
    <w:rsid w:val="00042BE6"/>
    <w:rsid w:val="00042F12"/>
    <w:rsid w:val="00044128"/>
    <w:rsid w:val="00044364"/>
    <w:rsid w:val="00044EA5"/>
    <w:rsid w:val="00044FFF"/>
    <w:rsid w:val="000451B3"/>
    <w:rsid w:val="00045F26"/>
    <w:rsid w:val="0004704E"/>
    <w:rsid w:val="00047ADB"/>
    <w:rsid w:val="00047C84"/>
    <w:rsid w:val="00047D1E"/>
    <w:rsid w:val="00050E77"/>
    <w:rsid w:val="00050EE2"/>
    <w:rsid w:val="00051221"/>
    <w:rsid w:val="000514F7"/>
    <w:rsid w:val="000516D9"/>
    <w:rsid w:val="00051EB9"/>
    <w:rsid w:val="00052A37"/>
    <w:rsid w:val="00053063"/>
    <w:rsid w:val="00053979"/>
    <w:rsid w:val="000539F3"/>
    <w:rsid w:val="00053E51"/>
    <w:rsid w:val="0005431C"/>
    <w:rsid w:val="00054D00"/>
    <w:rsid w:val="0005571E"/>
    <w:rsid w:val="00057872"/>
    <w:rsid w:val="00057F3F"/>
    <w:rsid w:val="00060A3A"/>
    <w:rsid w:val="00060A56"/>
    <w:rsid w:val="00061DB1"/>
    <w:rsid w:val="00061F16"/>
    <w:rsid w:val="00062196"/>
    <w:rsid w:val="00062546"/>
    <w:rsid w:val="00062D2D"/>
    <w:rsid w:val="0006372C"/>
    <w:rsid w:val="00063B14"/>
    <w:rsid w:val="00063EA6"/>
    <w:rsid w:val="00063EAE"/>
    <w:rsid w:val="0006462D"/>
    <w:rsid w:val="00064D2E"/>
    <w:rsid w:val="00065454"/>
    <w:rsid w:val="000657AC"/>
    <w:rsid w:val="000658AB"/>
    <w:rsid w:val="00065C18"/>
    <w:rsid w:val="00065DE2"/>
    <w:rsid w:val="00065F1D"/>
    <w:rsid w:val="00066261"/>
    <w:rsid w:val="0006638E"/>
    <w:rsid w:val="000663C4"/>
    <w:rsid w:val="0006788D"/>
    <w:rsid w:val="00070042"/>
    <w:rsid w:val="00071015"/>
    <w:rsid w:val="0007167F"/>
    <w:rsid w:val="00071864"/>
    <w:rsid w:val="000719CC"/>
    <w:rsid w:val="0007207C"/>
    <w:rsid w:val="00072667"/>
    <w:rsid w:val="00072F24"/>
    <w:rsid w:val="000731B6"/>
    <w:rsid w:val="00074E7C"/>
    <w:rsid w:val="00075135"/>
    <w:rsid w:val="00075D0B"/>
    <w:rsid w:val="000761A5"/>
    <w:rsid w:val="0007664F"/>
    <w:rsid w:val="00076DC2"/>
    <w:rsid w:val="000773D4"/>
    <w:rsid w:val="000803D0"/>
    <w:rsid w:val="00080C29"/>
    <w:rsid w:val="00081202"/>
    <w:rsid w:val="00081B79"/>
    <w:rsid w:val="00081DBD"/>
    <w:rsid w:val="000820F5"/>
    <w:rsid w:val="000825F0"/>
    <w:rsid w:val="00082654"/>
    <w:rsid w:val="00082805"/>
    <w:rsid w:val="00082C00"/>
    <w:rsid w:val="00084892"/>
    <w:rsid w:val="000851A6"/>
    <w:rsid w:val="00085F99"/>
    <w:rsid w:val="00086BB7"/>
    <w:rsid w:val="000870DF"/>
    <w:rsid w:val="00087718"/>
    <w:rsid w:val="000901D2"/>
    <w:rsid w:val="000902D7"/>
    <w:rsid w:val="0009075C"/>
    <w:rsid w:val="00091190"/>
    <w:rsid w:val="000917BC"/>
    <w:rsid w:val="0009222B"/>
    <w:rsid w:val="00093B17"/>
    <w:rsid w:val="00093D43"/>
    <w:rsid w:val="00094677"/>
    <w:rsid w:val="00095196"/>
    <w:rsid w:val="000957F9"/>
    <w:rsid w:val="00096365"/>
    <w:rsid w:val="0009646E"/>
    <w:rsid w:val="00097003"/>
    <w:rsid w:val="000976DB"/>
    <w:rsid w:val="000A09E4"/>
    <w:rsid w:val="000A0C76"/>
    <w:rsid w:val="000A221B"/>
    <w:rsid w:val="000A3015"/>
    <w:rsid w:val="000A3555"/>
    <w:rsid w:val="000A3886"/>
    <w:rsid w:val="000A436C"/>
    <w:rsid w:val="000A4F52"/>
    <w:rsid w:val="000A6670"/>
    <w:rsid w:val="000A7542"/>
    <w:rsid w:val="000A754F"/>
    <w:rsid w:val="000B029D"/>
    <w:rsid w:val="000B0F14"/>
    <w:rsid w:val="000B1159"/>
    <w:rsid w:val="000B1BFC"/>
    <w:rsid w:val="000B342F"/>
    <w:rsid w:val="000B39E8"/>
    <w:rsid w:val="000B4244"/>
    <w:rsid w:val="000B439F"/>
    <w:rsid w:val="000B4D09"/>
    <w:rsid w:val="000B4DE7"/>
    <w:rsid w:val="000B4E17"/>
    <w:rsid w:val="000B51C3"/>
    <w:rsid w:val="000B5455"/>
    <w:rsid w:val="000B6248"/>
    <w:rsid w:val="000B6BAF"/>
    <w:rsid w:val="000B6D03"/>
    <w:rsid w:val="000C052D"/>
    <w:rsid w:val="000C07F4"/>
    <w:rsid w:val="000C1366"/>
    <w:rsid w:val="000C159D"/>
    <w:rsid w:val="000C1732"/>
    <w:rsid w:val="000C2190"/>
    <w:rsid w:val="000C24D1"/>
    <w:rsid w:val="000C28EF"/>
    <w:rsid w:val="000C317C"/>
    <w:rsid w:val="000C3BF5"/>
    <w:rsid w:val="000C48E1"/>
    <w:rsid w:val="000C4A70"/>
    <w:rsid w:val="000C5680"/>
    <w:rsid w:val="000C59C7"/>
    <w:rsid w:val="000C5F7B"/>
    <w:rsid w:val="000C6299"/>
    <w:rsid w:val="000C6429"/>
    <w:rsid w:val="000C659F"/>
    <w:rsid w:val="000C6FCE"/>
    <w:rsid w:val="000C70CD"/>
    <w:rsid w:val="000C741F"/>
    <w:rsid w:val="000C765A"/>
    <w:rsid w:val="000D01C4"/>
    <w:rsid w:val="000D0403"/>
    <w:rsid w:val="000D0678"/>
    <w:rsid w:val="000D074C"/>
    <w:rsid w:val="000D2393"/>
    <w:rsid w:val="000D286E"/>
    <w:rsid w:val="000D2FCC"/>
    <w:rsid w:val="000D34DA"/>
    <w:rsid w:val="000D3522"/>
    <w:rsid w:val="000D366A"/>
    <w:rsid w:val="000D3D6E"/>
    <w:rsid w:val="000D4EB6"/>
    <w:rsid w:val="000D5922"/>
    <w:rsid w:val="000D5F9E"/>
    <w:rsid w:val="000D6324"/>
    <w:rsid w:val="000D6682"/>
    <w:rsid w:val="000D713E"/>
    <w:rsid w:val="000D7C7A"/>
    <w:rsid w:val="000D7C7D"/>
    <w:rsid w:val="000D7D97"/>
    <w:rsid w:val="000E136D"/>
    <w:rsid w:val="000E1530"/>
    <w:rsid w:val="000E2ABB"/>
    <w:rsid w:val="000E309D"/>
    <w:rsid w:val="000E30AA"/>
    <w:rsid w:val="000E357F"/>
    <w:rsid w:val="000E381A"/>
    <w:rsid w:val="000E51CF"/>
    <w:rsid w:val="000E5609"/>
    <w:rsid w:val="000E62F1"/>
    <w:rsid w:val="000E66C9"/>
    <w:rsid w:val="000E796D"/>
    <w:rsid w:val="000F14F7"/>
    <w:rsid w:val="000F23A2"/>
    <w:rsid w:val="000F2D41"/>
    <w:rsid w:val="000F3071"/>
    <w:rsid w:val="000F30CF"/>
    <w:rsid w:val="000F3D99"/>
    <w:rsid w:val="000F438C"/>
    <w:rsid w:val="000F449F"/>
    <w:rsid w:val="000F4F16"/>
    <w:rsid w:val="000F517B"/>
    <w:rsid w:val="000F558D"/>
    <w:rsid w:val="000F5748"/>
    <w:rsid w:val="000F5933"/>
    <w:rsid w:val="000F5BF6"/>
    <w:rsid w:val="000F6801"/>
    <w:rsid w:val="000F6812"/>
    <w:rsid w:val="000F6CC6"/>
    <w:rsid w:val="000F6D0A"/>
    <w:rsid w:val="000F6D8E"/>
    <w:rsid w:val="000F7B50"/>
    <w:rsid w:val="00100416"/>
    <w:rsid w:val="001004AB"/>
    <w:rsid w:val="00100AA4"/>
    <w:rsid w:val="001020B3"/>
    <w:rsid w:val="00103D62"/>
    <w:rsid w:val="00103E62"/>
    <w:rsid w:val="00104461"/>
    <w:rsid w:val="00104F87"/>
    <w:rsid w:val="00105417"/>
    <w:rsid w:val="00105B6D"/>
    <w:rsid w:val="00105D8F"/>
    <w:rsid w:val="00105E0F"/>
    <w:rsid w:val="00107914"/>
    <w:rsid w:val="001109FA"/>
    <w:rsid w:val="00110BB4"/>
    <w:rsid w:val="00111093"/>
    <w:rsid w:val="00111F38"/>
    <w:rsid w:val="00112254"/>
    <w:rsid w:val="00113155"/>
    <w:rsid w:val="00114927"/>
    <w:rsid w:val="00114C5E"/>
    <w:rsid w:val="00114D03"/>
    <w:rsid w:val="00114EBB"/>
    <w:rsid w:val="0011506E"/>
    <w:rsid w:val="001166A0"/>
    <w:rsid w:val="00116969"/>
    <w:rsid w:val="001169F3"/>
    <w:rsid w:val="00116F42"/>
    <w:rsid w:val="001171F6"/>
    <w:rsid w:val="001200E0"/>
    <w:rsid w:val="00120A9A"/>
    <w:rsid w:val="00121A31"/>
    <w:rsid w:val="00121BA2"/>
    <w:rsid w:val="0012214C"/>
    <w:rsid w:val="00122252"/>
    <w:rsid w:val="0012345E"/>
    <w:rsid w:val="00123845"/>
    <w:rsid w:val="00123FEF"/>
    <w:rsid w:val="00124A5A"/>
    <w:rsid w:val="0012524A"/>
    <w:rsid w:val="00125CC0"/>
    <w:rsid w:val="001268DB"/>
    <w:rsid w:val="00126954"/>
    <w:rsid w:val="0012724A"/>
    <w:rsid w:val="0013107B"/>
    <w:rsid w:val="00131EB6"/>
    <w:rsid w:val="00131F34"/>
    <w:rsid w:val="00132E9E"/>
    <w:rsid w:val="00133139"/>
    <w:rsid w:val="001334C6"/>
    <w:rsid w:val="0013380D"/>
    <w:rsid w:val="001341AF"/>
    <w:rsid w:val="00134AB2"/>
    <w:rsid w:val="001351DC"/>
    <w:rsid w:val="00135754"/>
    <w:rsid w:val="00135A1A"/>
    <w:rsid w:val="00135A2E"/>
    <w:rsid w:val="00136714"/>
    <w:rsid w:val="00136D99"/>
    <w:rsid w:val="00137746"/>
    <w:rsid w:val="0014027D"/>
    <w:rsid w:val="00141CBB"/>
    <w:rsid w:val="0014277B"/>
    <w:rsid w:val="00142783"/>
    <w:rsid w:val="00143051"/>
    <w:rsid w:val="00144103"/>
    <w:rsid w:val="0014460E"/>
    <w:rsid w:val="0014467E"/>
    <w:rsid w:val="00144B3C"/>
    <w:rsid w:val="00144FE6"/>
    <w:rsid w:val="001451E9"/>
    <w:rsid w:val="00145A24"/>
    <w:rsid w:val="00146542"/>
    <w:rsid w:val="00146969"/>
    <w:rsid w:val="001469AE"/>
    <w:rsid w:val="001474F8"/>
    <w:rsid w:val="00147D7A"/>
    <w:rsid w:val="00150375"/>
    <w:rsid w:val="00150D05"/>
    <w:rsid w:val="00150D22"/>
    <w:rsid w:val="00151CAE"/>
    <w:rsid w:val="0015204D"/>
    <w:rsid w:val="00152319"/>
    <w:rsid w:val="00152378"/>
    <w:rsid w:val="001527EC"/>
    <w:rsid w:val="0015282B"/>
    <w:rsid w:val="00152C38"/>
    <w:rsid w:val="00152E38"/>
    <w:rsid w:val="0015433C"/>
    <w:rsid w:val="001545E8"/>
    <w:rsid w:val="00154EF2"/>
    <w:rsid w:val="001550D1"/>
    <w:rsid w:val="001562BA"/>
    <w:rsid w:val="001565B1"/>
    <w:rsid w:val="00156660"/>
    <w:rsid w:val="00156F97"/>
    <w:rsid w:val="00157189"/>
    <w:rsid w:val="00157A18"/>
    <w:rsid w:val="0016096B"/>
    <w:rsid w:val="00160BBF"/>
    <w:rsid w:val="00160EA3"/>
    <w:rsid w:val="001611DA"/>
    <w:rsid w:val="001613CF"/>
    <w:rsid w:val="0016473E"/>
    <w:rsid w:val="0016512A"/>
    <w:rsid w:val="001651C5"/>
    <w:rsid w:val="00165AE4"/>
    <w:rsid w:val="001663EB"/>
    <w:rsid w:val="00166754"/>
    <w:rsid w:val="00166D94"/>
    <w:rsid w:val="00167DA7"/>
    <w:rsid w:val="00167F8A"/>
    <w:rsid w:val="0017006E"/>
    <w:rsid w:val="001702C8"/>
    <w:rsid w:val="00170723"/>
    <w:rsid w:val="00170B34"/>
    <w:rsid w:val="001710AA"/>
    <w:rsid w:val="00171211"/>
    <w:rsid w:val="00171413"/>
    <w:rsid w:val="00171474"/>
    <w:rsid w:val="001716BB"/>
    <w:rsid w:val="0017234A"/>
    <w:rsid w:val="00172464"/>
    <w:rsid w:val="00172766"/>
    <w:rsid w:val="001728B7"/>
    <w:rsid w:val="00172A14"/>
    <w:rsid w:val="00172E14"/>
    <w:rsid w:val="00174FCE"/>
    <w:rsid w:val="001751AB"/>
    <w:rsid w:val="0017532B"/>
    <w:rsid w:val="001755BF"/>
    <w:rsid w:val="001759B0"/>
    <w:rsid w:val="00175D82"/>
    <w:rsid w:val="00176CCA"/>
    <w:rsid w:val="00177115"/>
    <w:rsid w:val="00180187"/>
    <w:rsid w:val="00180379"/>
    <w:rsid w:val="001807A3"/>
    <w:rsid w:val="001816E2"/>
    <w:rsid w:val="00181708"/>
    <w:rsid w:val="0018170F"/>
    <w:rsid w:val="001819D9"/>
    <w:rsid w:val="001819E8"/>
    <w:rsid w:val="001819F1"/>
    <w:rsid w:val="00181DF0"/>
    <w:rsid w:val="00181E19"/>
    <w:rsid w:val="00183186"/>
    <w:rsid w:val="0018321B"/>
    <w:rsid w:val="00184572"/>
    <w:rsid w:val="00185603"/>
    <w:rsid w:val="00185DA7"/>
    <w:rsid w:val="001878D1"/>
    <w:rsid w:val="001900D7"/>
    <w:rsid w:val="00190436"/>
    <w:rsid w:val="00190D2E"/>
    <w:rsid w:val="00191B32"/>
    <w:rsid w:val="00191DA6"/>
    <w:rsid w:val="0019201E"/>
    <w:rsid w:val="001926F8"/>
    <w:rsid w:val="00192A12"/>
    <w:rsid w:val="00192BED"/>
    <w:rsid w:val="00192E32"/>
    <w:rsid w:val="00193065"/>
    <w:rsid w:val="00193811"/>
    <w:rsid w:val="00193976"/>
    <w:rsid w:val="00194622"/>
    <w:rsid w:val="0019480A"/>
    <w:rsid w:val="00194FD5"/>
    <w:rsid w:val="00194FFA"/>
    <w:rsid w:val="0019532A"/>
    <w:rsid w:val="00195ABE"/>
    <w:rsid w:val="00195C50"/>
    <w:rsid w:val="00195C90"/>
    <w:rsid w:val="00195FF3"/>
    <w:rsid w:val="00196B9B"/>
    <w:rsid w:val="00196C66"/>
    <w:rsid w:val="00196D68"/>
    <w:rsid w:val="00197384"/>
    <w:rsid w:val="001976A5"/>
    <w:rsid w:val="001A0E44"/>
    <w:rsid w:val="001A0FC7"/>
    <w:rsid w:val="001A16C4"/>
    <w:rsid w:val="001A1AD3"/>
    <w:rsid w:val="001A1DA6"/>
    <w:rsid w:val="001A244B"/>
    <w:rsid w:val="001A3016"/>
    <w:rsid w:val="001A378E"/>
    <w:rsid w:val="001A4281"/>
    <w:rsid w:val="001A4BBE"/>
    <w:rsid w:val="001A5113"/>
    <w:rsid w:val="001A531F"/>
    <w:rsid w:val="001A53CF"/>
    <w:rsid w:val="001A5B8D"/>
    <w:rsid w:val="001A5EDE"/>
    <w:rsid w:val="001A6052"/>
    <w:rsid w:val="001A7791"/>
    <w:rsid w:val="001A796C"/>
    <w:rsid w:val="001A7F22"/>
    <w:rsid w:val="001B04B4"/>
    <w:rsid w:val="001B08A7"/>
    <w:rsid w:val="001B0FF5"/>
    <w:rsid w:val="001B1246"/>
    <w:rsid w:val="001B18E4"/>
    <w:rsid w:val="001B1AF1"/>
    <w:rsid w:val="001B1F4B"/>
    <w:rsid w:val="001B1F4C"/>
    <w:rsid w:val="001B23C9"/>
    <w:rsid w:val="001B3279"/>
    <w:rsid w:val="001B3818"/>
    <w:rsid w:val="001B41CC"/>
    <w:rsid w:val="001B54A4"/>
    <w:rsid w:val="001B57F7"/>
    <w:rsid w:val="001B5E2C"/>
    <w:rsid w:val="001B6872"/>
    <w:rsid w:val="001B78AD"/>
    <w:rsid w:val="001C0414"/>
    <w:rsid w:val="001C0C0D"/>
    <w:rsid w:val="001C0EFD"/>
    <w:rsid w:val="001C124E"/>
    <w:rsid w:val="001C169D"/>
    <w:rsid w:val="001C1C4D"/>
    <w:rsid w:val="001C26D3"/>
    <w:rsid w:val="001C2E34"/>
    <w:rsid w:val="001C30ED"/>
    <w:rsid w:val="001C3427"/>
    <w:rsid w:val="001C3532"/>
    <w:rsid w:val="001C356A"/>
    <w:rsid w:val="001C48C6"/>
    <w:rsid w:val="001C53A3"/>
    <w:rsid w:val="001C5608"/>
    <w:rsid w:val="001C5B9F"/>
    <w:rsid w:val="001C5F2F"/>
    <w:rsid w:val="001C62C7"/>
    <w:rsid w:val="001C6623"/>
    <w:rsid w:val="001C665A"/>
    <w:rsid w:val="001C6CE4"/>
    <w:rsid w:val="001C6FC9"/>
    <w:rsid w:val="001C7056"/>
    <w:rsid w:val="001C72EC"/>
    <w:rsid w:val="001C72F5"/>
    <w:rsid w:val="001C73C9"/>
    <w:rsid w:val="001C7E90"/>
    <w:rsid w:val="001D0D14"/>
    <w:rsid w:val="001D0DE0"/>
    <w:rsid w:val="001D11B3"/>
    <w:rsid w:val="001D127E"/>
    <w:rsid w:val="001D162B"/>
    <w:rsid w:val="001D1ADB"/>
    <w:rsid w:val="001D1AEB"/>
    <w:rsid w:val="001D2981"/>
    <w:rsid w:val="001D3324"/>
    <w:rsid w:val="001D3429"/>
    <w:rsid w:val="001D3622"/>
    <w:rsid w:val="001D3A30"/>
    <w:rsid w:val="001D4C09"/>
    <w:rsid w:val="001D4E2F"/>
    <w:rsid w:val="001D5084"/>
    <w:rsid w:val="001D5E6D"/>
    <w:rsid w:val="001D746A"/>
    <w:rsid w:val="001D7B7C"/>
    <w:rsid w:val="001D7D46"/>
    <w:rsid w:val="001D7EC7"/>
    <w:rsid w:val="001E00CB"/>
    <w:rsid w:val="001E0B72"/>
    <w:rsid w:val="001E1D4F"/>
    <w:rsid w:val="001E2864"/>
    <w:rsid w:val="001E2CA6"/>
    <w:rsid w:val="001E3019"/>
    <w:rsid w:val="001E347D"/>
    <w:rsid w:val="001E376C"/>
    <w:rsid w:val="001E37B2"/>
    <w:rsid w:val="001E4796"/>
    <w:rsid w:val="001E541D"/>
    <w:rsid w:val="001E5BF1"/>
    <w:rsid w:val="001E717F"/>
    <w:rsid w:val="001E7292"/>
    <w:rsid w:val="001E7C01"/>
    <w:rsid w:val="001F0AAC"/>
    <w:rsid w:val="001F0B58"/>
    <w:rsid w:val="001F0C90"/>
    <w:rsid w:val="001F1379"/>
    <w:rsid w:val="001F1CB1"/>
    <w:rsid w:val="001F2270"/>
    <w:rsid w:val="001F2825"/>
    <w:rsid w:val="001F2C18"/>
    <w:rsid w:val="001F4252"/>
    <w:rsid w:val="001F478F"/>
    <w:rsid w:val="001F4972"/>
    <w:rsid w:val="001F4E42"/>
    <w:rsid w:val="001F4F03"/>
    <w:rsid w:val="001F51A2"/>
    <w:rsid w:val="001F51BD"/>
    <w:rsid w:val="001F6C2E"/>
    <w:rsid w:val="001F7CE6"/>
    <w:rsid w:val="002004A1"/>
    <w:rsid w:val="00200BC5"/>
    <w:rsid w:val="0020129B"/>
    <w:rsid w:val="00201411"/>
    <w:rsid w:val="002015A5"/>
    <w:rsid w:val="00201806"/>
    <w:rsid w:val="002018D1"/>
    <w:rsid w:val="0020206D"/>
    <w:rsid w:val="002030B0"/>
    <w:rsid w:val="002033EB"/>
    <w:rsid w:val="00203578"/>
    <w:rsid w:val="00204BBB"/>
    <w:rsid w:val="00204C23"/>
    <w:rsid w:val="00205474"/>
    <w:rsid w:val="00206287"/>
    <w:rsid w:val="00207478"/>
    <w:rsid w:val="00207DDB"/>
    <w:rsid w:val="00210C57"/>
    <w:rsid w:val="00210DFF"/>
    <w:rsid w:val="002110AD"/>
    <w:rsid w:val="002112A7"/>
    <w:rsid w:val="0021174C"/>
    <w:rsid w:val="00212CEF"/>
    <w:rsid w:val="002131CE"/>
    <w:rsid w:val="00214599"/>
    <w:rsid w:val="002146D6"/>
    <w:rsid w:val="00214A12"/>
    <w:rsid w:val="00215151"/>
    <w:rsid w:val="00215520"/>
    <w:rsid w:val="00215B68"/>
    <w:rsid w:val="00215DE9"/>
    <w:rsid w:val="00215EDA"/>
    <w:rsid w:val="002163A1"/>
    <w:rsid w:val="00216890"/>
    <w:rsid w:val="002169DF"/>
    <w:rsid w:val="00216A7B"/>
    <w:rsid w:val="00216CFC"/>
    <w:rsid w:val="0021717E"/>
    <w:rsid w:val="002171AD"/>
    <w:rsid w:val="00217B28"/>
    <w:rsid w:val="00217B72"/>
    <w:rsid w:val="00217FB8"/>
    <w:rsid w:val="00220EC9"/>
    <w:rsid w:val="002212F2"/>
    <w:rsid w:val="002214A5"/>
    <w:rsid w:val="00221A9C"/>
    <w:rsid w:val="00222D7F"/>
    <w:rsid w:val="00222DE6"/>
    <w:rsid w:val="00223BCD"/>
    <w:rsid w:val="00224C5A"/>
    <w:rsid w:val="00224F9F"/>
    <w:rsid w:val="00225027"/>
    <w:rsid w:val="00226194"/>
    <w:rsid w:val="002269DE"/>
    <w:rsid w:val="00226C9F"/>
    <w:rsid w:val="00230490"/>
    <w:rsid w:val="00230527"/>
    <w:rsid w:val="00230983"/>
    <w:rsid w:val="00231C03"/>
    <w:rsid w:val="00231DCE"/>
    <w:rsid w:val="00232369"/>
    <w:rsid w:val="00232B4A"/>
    <w:rsid w:val="00232BFC"/>
    <w:rsid w:val="00233467"/>
    <w:rsid w:val="00233BD8"/>
    <w:rsid w:val="002360F6"/>
    <w:rsid w:val="00236A8F"/>
    <w:rsid w:val="00236F1E"/>
    <w:rsid w:val="00236F43"/>
    <w:rsid w:val="002370D2"/>
    <w:rsid w:val="00237474"/>
    <w:rsid w:val="00237620"/>
    <w:rsid w:val="002401E7"/>
    <w:rsid w:val="002406B0"/>
    <w:rsid w:val="00240D8A"/>
    <w:rsid w:val="00242EB4"/>
    <w:rsid w:val="002442F0"/>
    <w:rsid w:val="00244425"/>
    <w:rsid w:val="00244442"/>
    <w:rsid w:val="00244F88"/>
    <w:rsid w:val="002452EA"/>
    <w:rsid w:val="00245A7A"/>
    <w:rsid w:val="00245C84"/>
    <w:rsid w:val="0024711E"/>
    <w:rsid w:val="002473E5"/>
    <w:rsid w:val="002476CA"/>
    <w:rsid w:val="0025026E"/>
    <w:rsid w:val="00250682"/>
    <w:rsid w:val="002506E5"/>
    <w:rsid w:val="002510F3"/>
    <w:rsid w:val="00251B9F"/>
    <w:rsid w:val="00251F7E"/>
    <w:rsid w:val="00252C9D"/>
    <w:rsid w:val="0025416A"/>
    <w:rsid w:val="002547E8"/>
    <w:rsid w:val="002551D4"/>
    <w:rsid w:val="00255B90"/>
    <w:rsid w:val="00255F07"/>
    <w:rsid w:val="00256DC2"/>
    <w:rsid w:val="002573F8"/>
    <w:rsid w:val="0026065B"/>
    <w:rsid w:val="00260A9B"/>
    <w:rsid w:val="002612DE"/>
    <w:rsid w:val="00261688"/>
    <w:rsid w:val="00262AA5"/>
    <w:rsid w:val="00262D0B"/>
    <w:rsid w:val="00262E51"/>
    <w:rsid w:val="00262EA8"/>
    <w:rsid w:val="0026367F"/>
    <w:rsid w:val="00263C2A"/>
    <w:rsid w:val="00263CD9"/>
    <w:rsid w:val="00263D09"/>
    <w:rsid w:val="0026412D"/>
    <w:rsid w:val="0026418C"/>
    <w:rsid w:val="00264C09"/>
    <w:rsid w:val="00264E07"/>
    <w:rsid w:val="00264E5F"/>
    <w:rsid w:val="00265B7D"/>
    <w:rsid w:val="00267CBA"/>
    <w:rsid w:val="00267E31"/>
    <w:rsid w:val="0027036D"/>
    <w:rsid w:val="002709B8"/>
    <w:rsid w:val="00270ABA"/>
    <w:rsid w:val="0027119F"/>
    <w:rsid w:val="00272DFE"/>
    <w:rsid w:val="00272FE5"/>
    <w:rsid w:val="0027373B"/>
    <w:rsid w:val="00273AC6"/>
    <w:rsid w:val="00274C69"/>
    <w:rsid w:val="00275292"/>
    <w:rsid w:val="002759D1"/>
    <w:rsid w:val="00275D28"/>
    <w:rsid w:val="00276119"/>
    <w:rsid w:val="00276259"/>
    <w:rsid w:val="00276DDC"/>
    <w:rsid w:val="00276E2C"/>
    <w:rsid w:val="002771A1"/>
    <w:rsid w:val="00277710"/>
    <w:rsid w:val="00280053"/>
    <w:rsid w:val="00280898"/>
    <w:rsid w:val="00280ACD"/>
    <w:rsid w:val="00281472"/>
    <w:rsid w:val="00282238"/>
    <w:rsid w:val="0028340D"/>
    <w:rsid w:val="00283505"/>
    <w:rsid w:val="002838DE"/>
    <w:rsid w:val="00283C56"/>
    <w:rsid w:val="0028442F"/>
    <w:rsid w:val="002846DD"/>
    <w:rsid w:val="00284ED4"/>
    <w:rsid w:val="00285E11"/>
    <w:rsid w:val="00286610"/>
    <w:rsid w:val="0028665A"/>
    <w:rsid w:val="00286782"/>
    <w:rsid w:val="0028691D"/>
    <w:rsid w:val="002878C2"/>
    <w:rsid w:val="00287CAD"/>
    <w:rsid w:val="0029116F"/>
    <w:rsid w:val="00291470"/>
    <w:rsid w:val="00291BFA"/>
    <w:rsid w:val="00291E49"/>
    <w:rsid w:val="00292C32"/>
    <w:rsid w:val="00292F38"/>
    <w:rsid w:val="00293109"/>
    <w:rsid w:val="00293977"/>
    <w:rsid w:val="00293CAB"/>
    <w:rsid w:val="00294D78"/>
    <w:rsid w:val="00295D56"/>
    <w:rsid w:val="00295DC9"/>
    <w:rsid w:val="00296610"/>
    <w:rsid w:val="00296CF6"/>
    <w:rsid w:val="00297BD5"/>
    <w:rsid w:val="002A07BA"/>
    <w:rsid w:val="002A0824"/>
    <w:rsid w:val="002A0B71"/>
    <w:rsid w:val="002A12ED"/>
    <w:rsid w:val="002A1CFF"/>
    <w:rsid w:val="002A3BCC"/>
    <w:rsid w:val="002A3C19"/>
    <w:rsid w:val="002A45A3"/>
    <w:rsid w:val="002A4BC5"/>
    <w:rsid w:val="002A4EF8"/>
    <w:rsid w:val="002A5944"/>
    <w:rsid w:val="002A707B"/>
    <w:rsid w:val="002B0AB5"/>
    <w:rsid w:val="002B0B6E"/>
    <w:rsid w:val="002B1814"/>
    <w:rsid w:val="002B1D36"/>
    <w:rsid w:val="002B2392"/>
    <w:rsid w:val="002B25A5"/>
    <w:rsid w:val="002B25E8"/>
    <w:rsid w:val="002B2605"/>
    <w:rsid w:val="002B2B4E"/>
    <w:rsid w:val="002B3664"/>
    <w:rsid w:val="002B3D0F"/>
    <w:rsid w:val="002B3F40"/>
    <w:rsid w:val="002B4DE8"/>
    <w:rsid w:val="002B5852"/>
    <w:rsid w:val="002B5F87"/>
    <w:rsid w:val="002B61DA"/>
    <w:rsid w:val="002B69EE"/>
    <w:rsid w:val="002B7A48"/>
    <w:rsid w:val="002B7B3F"/>
    <w:rsid w:val="002C02AA"/>
    <w:rsid w:val="002C0D70"/>
    <w:rsid w:val="002C14D0"/>
    <w:rsid w:val="002C25E5"/>
    <w:rsid w:val="002C2763"/>
    <w:rsid w:val="002C28B2"/>
    <w:rsid w:val="002C3EE2"/>
    <w:rsid w:val="002C4017"/>
    <w:rsid w:val="002C5B88"/>
    <w:rsid w:val="002C5C0F"/>
    <w:rsid w:val="002C61C6"/>
    <w:rsid w:val="002C713F"/>
    <w:rsid w:val="002C7838"/>
    <w:rsid w:val="002C7A19"/>
    <w:rsid w:val="002C7A84"/>
    <w:rsid w:val="002C7BDF"/>
    <w:rsid w:val="002D0325"/>
    <w:rsid w:val="002D04E8"/>
    <w:rsid w:val="002D0CDD"/>
    <w:rsid w:val="002D0F22"/>
    <w:rsid w:val="002D1596"/>
    <w:rsid w:val="002D16D2"/>
    <w:rsid w:val="002D21F6"/>
    <w:rsid w:val="002D26FF"/>
    <w:rsid w:val="002D2A0B"/>
    <w:rsid w:val="002D3859"/>
    <w:rsid w:val="002D3884"/>
    <w:rsid w:val="002D4377"/>
    <w:rsid w:val="002D4C20"/>
    <w:rsid w:val="002D5370"/>
    <w:rsid w:val="002D5C23"/>
    <w:rsid w:val="002D5C35"/>
    <w:rsid w:val="002D70C1"/>
    <w:rsid w:val="002D7262"/>
    <w:rsid w:val="002E016D"/>
    <w:rsid w:val="002E05CC"/>
    <w:rsid w:val="002E1051"/>
    <w:rsid w:val="002E14F8"/>
    <w:rsid w:val="002E26F3"/>
    <w:rsid w:val="002E2FE6"/>
    <w:rsid w:val="002E3E07"/>
    <w:rsid w:val="002E3FF0"/>
    <w:rsid w:val="002E4793"/>
    <w:rsid w:val="002E54BF"/>
    <w:rsid w:val="002E6355"/>
    <w:rsid w:val="002E6CAE"/>
    <w:rsid w:val="002E6EC8"/>
    <w:rsid w:val="002E71DA"/>
    <w:rsid w:val="002E757D"/>
    <w:rsid w:val="002F0500"/>
    <w:rsid w:val="002F0580"/>
    <w:rsid w:val="002F07DB"/>
    <w:rsid w:val="002F1180"/>
    <w:rsid w:val="002F2076"/>
    <w:rsid w:val="002F23B6"/>
    <w:rsid w:val="002F25A6"/>
    <w:rsid w:val="002F288B"/>
    <w:rsid w:val="002F311C"/>
    <w:rsid w:val="002F34CF"/>
    <w:rsid w:val="002F3EC2"/>
    <w:rsid w:val="002F4285"/>
    <w:rsid w:val="002F4773"/>
    <w:rsid w:val="002F4EDA"/>
    <w:rsid w:val="002F70E9"/>
    <w:rsid w:val="002F78BD"/>
    <w:rsid w:val="002F7988"/>
    <w:rsid w:val="0030048D"/>
    <w:rsid w:val="0030056B"/>
    <w:rsid w:val="00300AFA"/>
    <w:rsid w:val="00300FB3"/>
    <w:rsid w:val="00301206"/>
    <w:rsid w:val="00301225"/>
    <w:rsid w:val="00301A08"/>
    <w:rsid w:val="0030210D"/>
    <w:rsid w:val="00302737"/>
    <w:rsid w:val="00302852"/>
    <w:rsid w:val="00302B03"/>
    <w:rsid w:val="00303317"/>
    <w:rsid w:val="003036FB"/>
    <w:rsid w:val="003038AC"/>
    <w:rsid w:val="00303ECE"/>
    <w:rsid w:val="003045A0"/>
    <w:rsid w:val="0030484B"/>
    <w:rsid w:val="0030545D"/>
    <w:rsid w:val="00306034"/>
    <w:rsid w:val="00306306"/>
    <w:rsid w:val="003064FC"/>
    <w:rsid w:val="00306646"/>
    <w:rsid w:val="003067DE"/>
    <w:rsid w:val="003069B1"/>
    <w:rsid w:val="00306DA0"/>
    <w:rsid w:val="003108F6"/>
    <w:rsid w:val="003115F8"/>
    <w:rsid w:val="00311902"/>
    <w:rsid w:val="00312ABD"/>
    <w:rsid w:val="00312FBC"/>
    <w:rsid w:val="00313216"/>
    <w:rsid w:val="00313672"/>
    <w:rsid w:val="003137FE"/>
    <w:rsid w:val="003139C0"/>
    <w:rsid w:val="00314333"/>
    <w:rsid w:val="003152C2"/>
    <w:rsid w:val="00315A07"/>
    <w:rsid w:val="003162FF"/>
    <w:rsid w:val="00316659"/>
    <w:rsid w:val="00317133"/>
    <w:rsid w:val="00320297"/>
    <w:rsid w:val="00320C92"/>
    <w:rsid w:val="00320F93"/>
    <w:rsid w:val="003213FB"/>
    <w:rsid w:val="0032221C"/>
    <w:rsid w:val="0032250F"/>
    <w:rsid w:val="00322BB6"/>
    <w:rsid w:val="0032300C"/>
    <w:rsid w:val="0032369F"/>
    <w:rsid w:val="003251BC"/>
    <w:rsid w:val="003251D8"/>
    <w:rsid w:val="00325512"/>
    <w:rsid w:val="0032674A"/>
    <w:rsid w:val="00326956"/>
    <w:rsid w:val="00326AE3"/>
    <w:rsid w:val="00327060"/>
    <w:rsid w:val="0033008E"/>
    <w:rsid w:val="00330BEC"/>
    <w:rsid w:val="00330DB0"/>
    <w:rsid w:val="00331106"/>
    <w:rsid w:val="00331C21"/>
    <w:rsid w:val="00331EB6"/>
    <w:rsid w:val="003320EE"/>
    <w:rsid w:val="00333147"/>
    <w:rsid w:val="00333DF7"/>
    <w:rsid w:val="00334352"/>
    <w:rsid w:val="00334756"/>
    <w:rsid w:val="003348A3"/>
    <w:rsid w:val="00334BCD"/>
    <w:rsid w:val="0033509E"/>
    <w:rsid w:val="00335344"/>
    <w:rsid w:val="003358DA"/>
    <w:rsid w:val="00336565"/>
    <w:rsid w:val="0033764E"/>
    <w:rsid w:val="003377BE"/>
    <w:rsid w:val="00340185"/>
    <w:rsid w:val="00340FC2"/>
    <w:rsid w:val="00341210"/>
    <w:rsid w:val="003412C9"/>
    <w:rsid w:val="00341334"/>
    <w:rsid w:val="00341375"/>
    <w:rsid w:val="0034196C"/>
    <w:rsid w:val="003427FC"/>
    <w:rsid w:val="0034319A"/>
    <w:rsid w:val="0034329C"/>
    <w:rsid w:val="0034364B"/>
    <w:rsid w:val="003437FD"/>
    <w:rsid w:val="00343AB5"/>
    <w:rsid w:val="00345119"/>
    <w:rsid w:val="003460B5"/>
    <w:rsid w:val="0034632D"/>
    <w:rsid w:val="0034737B"/>
    <w:rsid w:val="003479EA"/>
    <w:rsid w:val="00350620"/>
    <w:rsid w:val="003514EB"/>
    <w:rsid w:val="00351A8F"/>
    <w:rsid w:val="00351FC0"/>
    <w:rsid w:val="003542A7"/>
    <w:rsid w:val="003546AE"/>
    <w:rsid w:val="00356797"/>
    <w:rsid w:val="00356CD0"/>
    <w:rsid w:val="003579C9"/>
    <w:rsid w:val="00357DD2"/>
    <w:rsid w:val="0036058A"/>
    <w:rsid w:val="00360FAA"/>
    <w:rsid w:val="0036107B"/>
    <w:rsid w:val="00361298"/>
    <w:rsid w:val="00361B01"/>
    <w:rsid w:val="00362126"/>
    <w:rsid w:val="00362C79"/>
    <w:rsid w:val="00362DAC"/>
    <w:rsid w:val="0036330F"/>
    <w:rsid w:val="00363355"/>
    <w:rsid w:val="003636F7"/>
    <w:rsid w:val="0036450B"/>
    <w:rsid w:val="00364521"/>
    <w:rsid w:val="00364C90"/>
    <w:rsid w:val="00365E80"/>
    <w:rsid w:val="00367311"/>
    <w:rsid w:val="00367608"/>
    <w:rsid w:val="003700F5"/>
    <w:rsid w:val="003702B1"/>
    <w:rsid w:val="003707B3"/>
    <w:rsid w:val="00371EB3"/>
    <w:rsid w:val="003722E4"/>
    <w:rsid w:val="00372368"/>
    <w:rsid w:val="0037362B"/>
    <w:rsid w:val="00374709"/>
    <w:rsid w:val="00374A60"/>
    <w:rsid w:val="00374E46"/>
    <w:rsid w:val="00375073"/>
    <w:rsid w:val="00375218"/>
    <w:rsid w:val="00376936"/>
    <w:rsid w:val="00376AD0"/>
    <w:rsid w:val="003772D0"/>
    <w:rsid w:val="00377CB1"/>
    <w:rsid w:val="003801E1"/>
    <w:rsid w:val="00380FC5"/>
    <w:rsid w:val="003819A0"/>
    <w:rsid w:val="003819B1"/>
    <w:rsid w:val="00382781"/>
    <w:rsid w:val="00383A22"/>
    <w:rsid w:val="00383B12"/>
    <w:rsid w:val="00383B2B"/>
    <w:rsid w:val="00383BF5"/>
    <w:rsid w:val="00384BA2"/>
    <w:rsid w:val="00385209"/>
    <w:rsid w:val="00385FF2"/>
    <w:rsid w:val="00386991"/>
    <w:rsid w:val="00387B9E"/>
    <w:rsid w:val="00387DA0"/>
    <w:rsid w:val="003901FE"/>
    <w:rsid w:val="003902A2"/>
    <w:rsid w:val="00390834"/>
    <w:rsid w:val="0039177E"/>
    <w:rsid w:val="00392300"/>
    <w:rsid w:val="00392503"/>
    <w:rsid w:val="0039260D"/>
    <w:rsid w:val="00392C14"/>
    <w:rsid w:val="003931E9"/>
    <w:rsid w:val="003936D5"/>
    <w:rsid w:val="003943BA"/>
    <w:rsid w:val="00394864"/>
    <w:rsid w:val="003951AC"/>
    <w:rsid w:val="00395494"/>
    <w:rsid w:val="0039571A"/>
    <w:rsid w:val="00395CD8"/>
    <w:rsid w:val="00395FDD"/>
    <w:rsid w:val="0039601D"/>
    <w:rsid w:val="003961A4"/>
    <w:rsid w:val="003977ED"/>
    <w:rsid w:val="00397C18"/>
    <w:rsid w:val="00397DBB"/>
    <w:rsid w:val="003A0018"/>
    <w:rsid w:val="003A01F4"/>
    <w:rsid w:val="003A0A77"/>
    <w:rsid w:val="003A0EE4"/>
    <w:rsid w:val="003A20A5"/>
    <w:rsid w:val="003A2D67"/>
    <w:rsid w:val="003A341F"/>
    <w:rsid w:val="003A393F"/>
    <w:rsid w:val="003A428A"/>
    <w:rsid w:val="003A4510"/>
    <w:rsid w:val="003A46C5"/>
    <w:rsid w:val="003A48AC"/>
    <w:rsid w:val="003A4DCE"/>
    <w:rsid w:val="003A518D"/>
    <w:rsid w:val="003A56E2"/>
    <w:rsid w:val="003A5EC0"/>
    <w:rsid w:val="003A6199"/>
    <w:rsid w:val="003A61B3"/>
    <w:rsid w:val="003A626B"/>
    <w:rsid w:val="003A6F4C"/>
    <w:rsid w:val="003B02A7"/>
    <w:rsid w:val="003B1643"/>
    <w:rsid w:val="003B2C0D"/>
    <w:rsid w:val="003B2DB1"/>
    <w:rsid w:val="003B4497"/>
    <w:rsid w:val="003B4B0F"/>
    <w:rsid w:val="003B4F9C"/>
    <w:rsid w:val="003B5021"/>
    <w:rsid w:val="003B5418"/>
    <w:rsid w:val="003B580D"/>
    <w:rsid w:val="003B5A43"/>
    <w:rsid w:val="003B5C56"/>
    <w:rsid w:val="003B627A"/>
    <w:rsid w:val="003B67DE"/>
    <w:rsid w:val="003B7176"/>
    <w:rsid w:val="003C0011"/>
    <w:rsid w:val="003C01F0"/>
    <w:rsid w:val="003C0680"/>
    <w:rsid w:val="003C071D"/>
    <w:rsid w:val="003C0866"/>
    <w:rsid w:val="003C0C11"/>
    <w:rsid w:val="003C0CB8"/>
    <w:rsid w:val="003C0F4D"/>
    <w:rsid w:val="003C2326"/>
    <w:rsid w:val="003C2B6C"/>
    <w:rsid w:val="003C38FB"/>
    <w:rsid w:val="003C418D"/>
    <w:rsid w:val="003C5778"/>
    <w:rsid w:val="003C5A3A"/>
    <w:rsid w:val="003C6D4A"/>
    <w:rsid w:val="003C72C6"/>
    <w:rsid w:val="003C73F6"/>
    <w:rsid w:val="003C78B6"/>
    <w:rsid w:val="003D02B5"/>
    <w:rsid w:val="003D06B3"/>
    <w:rsid w:val="003D0EE0"/>
    <w:rsid w:val="003D24D2"/>
    <w:rsid w:val="003D2523"/>
    <w:rsid w:val="003D349D"/>
    <w:rsid w:val="003D4092"/>
    <w:rsid w:val="003D42FF"/>
    <w:rsid w:val="003D4B2B"/>
    <w:rsid w:val="003D55DD"/>
    <w:rsid w:val="003D5992"/>
    <w:rsid w:val="003D5D8E"/>
    <w:rsid w:val="003D5DA7"/>
    <w:rsid w:val="003D62EC"/>
    <w:rsid w:val="003D6F8B"/>
    <w:rsid w:val="003D7CAD"/>
    <w:rsid w:val="003D7D90"/>
    <w:rsid w:val="003E0258"/>
    <w:rsid w:val="003E0C3F"/>
    <w:rsid w:val="003E0F05"/>
    <w:rsid w:val="003E185A"/>
    <w:rsid w:val="003E199B"/>
    <w:rsid w:val="003E2D1A"/>
    <w:rsid w:val="003E3138"/>
    <w:rsid w:val="003E3482"/>
    <w:rsid w:val="003E3547"/>
    <w:rsid w:val="003E3A47"/>
    <w:rsid w:val="003E3B2A"/>
    <w:rsid w:val="003E3B73"/>
    <w:rsid w:val="003E3D45"/>
    <w:rsid w:val="003E4091"/>
    <w:rsid w:val="003E41E2"/>
    <w:rsid w:val="003E523F"/>
    <w:rsid w:val="003E5CEC"/>
    <w:rsid w:val="003E61C4"/>
    <w:rsid w:val="003E64DC"/>
    <w:rsid w:val="003E66BA"/>
    <w:rsid w:val="003E6EE1"/>
    <w:rsid w:val="003E7059"/>
    <w:rsid w:val="003E76EA"/>
    <w:rsid w:val="003E7804"/>
    <w:rsid w:val="003F045B"/>
    <w:rsid w:val="003F0607"/>
    <w:rsid w:val="003F23F1"/>
    <w:rsid w:val="003F2894"/>
    <w:rsid w:val="003F2DC0"/>
    <w:rsid w:val="003F3061"/>
    <w:rsid w:val="003F46F4"/>
    <w:rsid w:val="003F48D1"/>
    <w:rsid w:val="003F4961"/>
    <w:rsid w:val="003F4AE0"/>
    <w:rsid w:val="003F4D3A"/>
    <w:rsid w:val="003F4F18"/>
    <w:rsid w:val="003F55DB"/>
    <w:rsid w:val="003F6FD1"/>
    <w:rsid w:val="003F7109"/>
    <w:rsid w:val="003F741D"/>
    <w:rsid w:val="003F7787"/>
    <w:rsid w:val="003F7CD4"/>
    <w:rsid w:val="00400C4B"/>
    <w:rsid w:val="00400F17"/>
    <w:rsid w:val="004017E7"/>
    <w:rsid w:val="00401E24"/>
    <w:rsid w:val="00403557"/>
    <w:rsid w:val="0040436C"/>
    <w:rsid w:val="00404CE0"/>
    <w:rsid w:val="004054AD"/>
    <w:rsid w:val="0040563C"/>
    <w:rsid w:val="0040676C"/>
    <w:rsid w:val="00406D33"/>
    <w:rsid w:val="0041034C"/>
    <w:rsid w:val="00411452"/>
    <w:rsid w:val="004116DC"/>
    <w:rsid w:val="004118BB"/>
    <w:rsid w:val="00412998"/>
    <w:rsid w:val="00412B3D"/>
    <w:rsid w:val="00414366"/>
    <w:rsid w:val="00414B5E"/>
    <w:rsid w:val="00414C22"/>
    <w:rsid w:val="00414F3D"/>
    <w:rsid w:val="0041532E"/>
    <w:rsid w:val="00415D90"/>
    <w:rsid w:val="00416224"/>
    <w:rsid w:val="00416B23"/>
    <w:rsid w:val="004171C3"/>
    <w:rsid w:val="00417D01"/>
    <w:rsid w:val="00421894"/>
    <w:rsid w:val="00422A30"/>
    <w:rsid w:val="00422AA8"/>
    <w:rsid w:val="00422D58"/>
    <w:rsid w:val="004235DA"/>
    <w:rsid w:val="004239CA"/>
    <w:rsid w:val="00423D53"/>
    <w:rsid w:val="0042404D"/>
    <w:rsid w:val="00424183"/>
    <w:rsid w:val="00424C44"/>
    <w:rsid w:val="00424DDC"/>
    <w:rsid w:val="004250D2"/>
    <w:rsid w:val="00425DE9"/>
    <w:rsid w:val="00427CE3"/>
    <w:rsid w:val="0043076A"/>
    <w:rsid w:val="00430C92"/>
    <w:rsid w:val="00431B89"/>
    <w:rsid w:val="00431C6C"/>
    <w:rsid w:val="00432729"/>
    <w:rsid w:val="00432FAB"/>
    <w:rsid w:val="00433437"/>
    <w:rsid w:val="004335E0"/>
    <w:rsid w:val="004336B7"/>
    <w:rsid w:val="004337EC"/>
    <w:rsid w:val="00433EF0"/>
    <w:rsid w:val="0043449D"/>
    <w:rsid w:val="00434DE8"/>
    <w:rsid w:val="004351F1"/>
    <w:rsid w:val="00435C55"/>
    <w:rsid w:val="004369B7"/>
    <w:rsid w:val="00436BE6"/>
    <w:rsid w:val="00436E17"/>
    <w:rsid w:val="0043731A"/>
    <w:rsid w:val="00437836"/>
    <w:rsid w:val="004379FD"/>
    <w:rsid w:val="004402E8"/>
    <w:rsid w:val="0044083B"/>
    <w:rsid w:val="004409E3"/>
    <w:rsid w:val="004409FE"/>
    <w:rsid w:val="0044217C"/>
    <w:rsid w:val="00442836"/>
    <w:rsid w:val="0044287F"/>
    <w:rsid w:val="00443559"/>
    <w:rsid w:val="00443C7D"/>
    <w:rsid w:val="00444072"/>
    <w:rsid w:val="0044493A"/>
    <w:rsid w:val="00444D7C"/>
    <w:rsid w:val="00445F7A"/>
    <w:rsid w:val="004467EB"/>
    <w:rsid w:val="004467FE"/>
    <w:rsid w:val="0044695E"/>
    <w:rsid w:val="00447AD9"/>
    <w:rsid w:val="00447DF2"/>
    <w:rsid w:val="00451DFF"/>
    <w:rsid w:val="00452BB5"/>
    <w:rsid w:val="00452DAD"/>
    <w:rsid w:val="004538D4"/>
    <w:rsid w:val="00453C9B"/>
    <w:rsid w:val="00453E33"/>
    <w:rsid w:val="00454551"/>
    <w:rsid w:val="004548E4"/>
    <w:rsid w:val="00454A15"/>
    <w:rsid w:val="004553BE"/>
    <w:rsid w:val="0045592A"/>
    <w:rsid w:val="0045644A"/>
    <w:rsid w:val="00456ACE"/>
    <w:rsid w:val="00456D66"/>
    <w:rsid w:val="004570DA"/>
    <w:rsid w:val="00457A85"/>
    <w:rsid w:val="00457AD4"/>
    <w:rsid w:val="00457BEB"/>
    <w:rsid w:val="00457C26"/>
    <w:rsid w:val="0046036E"/>
    <w:rsid w:val="00461EC6"/>
    <w:rsid w:val="004622DD"/>
    <w:rsid w:val="00462F33"/>
    <w:rsid w:val="004634FC"/>
    <w:rsid w:val="00463841"/>
    <w:rsid w:val="0046395E"/>
    <w:rsid w:val="00463E6C"/>
    <w:rsid w:val="0046408D"/>
    <w:rsid w:val="00464B01"/>
    <w:rsid w:val="00464C1A"/>
    <w:rsid w:val="00465329"/>
    <w:rsid w:val="00466709"/>
    <w:rsid w:val="00470553"/>
    <w:rsid w:val="00470B64"/>
    <w:rsid w:val="00471430"/>
    <w:rsid w:val="0047160C"/>
    <w:rsid w:val="00471B31"/>
    <w:rsid w:val="004726E4"/>
    <w:rsid w:val="00472CB5"/>
    <w:rsid w:val="00472FB2"/>
    <w:rsid w:val="00473005"/>
    <w:rsid w:val="004734CF"/>
    <w:rsid w:val="00473FAE"/>
    <w:rsid w:val="0047433C"/>
    <w:rsid w:val="004743D5"/>
    <w:rsid w:val="004743F2"/>
    <w:rsid w:val="00474EDB"/>
    <w:rsid w:val="0047576C"/>
    <w:rsid w:val="00475A37"/>
    <w:rsid w:val="00475A59"/>
    <w:rsid w:val="00476C28"/>
    <w:rsid w:val="0047737F"/>
    <w:rsid w:val="00477B71"/>
    <w:rsid w:val="00477D72"/>
    <w:rsid w:val="004814EF"/>
    <w:rsid w:val="00481A82"/>
    <w:rsid w:val="004826D6"/>
    <w:rsid w:val="004833A2"/>
    <w:rsid w:val="00483671"/>
    <w:rsid w:val="00483DED"/>
    <w:rsid w:val="00484236"/>
    <w:rsid w:val="00484AD5"/>
    <w:rsid w:val="0048579E"/>
    <w:rsid w:val="00485AB2"/>
    <w:rsid w:val="00486466"/>
    <w:rsid w:val="00486777"/>
    <w:rsid w:val="00486826"/>
    <w:rsid w:val="00487B06"/>
    <w:rsid w:val="00487E26"/>
    <w:rsid w:val="00487E76"/>
    <w:rsid w:val="0049003E"/>
    <w:rsid w:val="004900C4"/>
    <w:rsid w:val="00490579"/>
    <w:rsid w:val="00490B6E"/>
    <w:rsid w:val="00490E5C"/>
    <w:rsid w:val="0049164C"/>
    <w:rsid w:val="00492733"/>
    <w:rsid w:val="0049428C"/>
    <w:rsid w:val="004951C5"/>
    <w:rsid w:val="0049553F"/>
    <w:rsid w:val="00495DF5"/>
    <w:rsid w:val="00495F73"/>
    <w:rsid w:val="00497198"/>
    <w:rsid w:val="004971E7"/>
    <w:rsid w:val="004975B5"/>
    <w:rsid w:val="004975E0"/>
    <w:rsid w:val="004A098F"/>
    <w:rsid w:val="004A10C5"/>
    <w:rsid w:val="004A128D"/>
    <w:rsid w:val="004A13EF"/>
    <w:rsid w:val="004A1434"/>
    <w:rsid w:val="004A2293"/>
    <w:rsid w:val="004A3B92"/>
    <w:rsid w:val="004A40B8"/>
    <w:rsid w:val="004A4776"/>
    <w:rsid w:val="004A4C77"/>
    <w:rsid w:val="004A4D12"/>
    <w:rsid w:val="004A4FF2"/>
    <w:rsid w:val="004A5838"/>
    <w:rsid w:val="004A60E8"/>
    <w:rsid w:val="004A680C"/>
    <w:rsid w:val="004B045F"/>
    <w:rsid w:val="004B054D"/>
    <w:rsid w:val="004B0FA8"/>
    <w:rsid w:val="004B13F1"/>
    <w:rsid w:val="004B16BB"/>
    <w:rsid w:val="004B1DA2"/>
    <w:rsid w:val="004B2C5A"/>
    <w:rsid w:val="004B3281"/>
    <w:rsid w:val="004B39F2"/>
    <w:rsid w:val="004B41D1"/>
    <w:rsid w:val="004B43F2"/>
    <w:rsid w:val="004B4503"/>
    <w:rsid w:val="004B47EE"/>
    <w:rsid w:val="004B51D2"/>
    <w:rsid w:val="004B5409"/>
    <w:rsid w:val="004B5BD6"/>
    <w:rsid w:val="004B6609"/>
    <w:rsid w:val="004C0DE7"/>
    <w:rsid w:val="004C1624"/>
    <w:rsid w:val="004C1AFB"/>
    <w:rsid w:val="004C1FC2"/>
    <w:rsid w:val="004C2303"/>
    <w:rsid w:val="004C247C"/>
    <w:rsid w:val="004C2A29"/>
    <w:rsid w:val="004C2BCC"/>
    <w:rsid w:val="004C310C"/>
    <w:rsid w:val="004C3798"/>
    <w:rsid w:val="004C40A0"/>
    <w:rsid w:val="004C4221"/>
    <w:rsid w:val="004C47D4"/>
    <w:rsid w:val="004C523D"/>
    <w:rsid w:val="004C6A64"/>
    <w:rsid w:val="004C6C79"/>
    <w:rsid w:val="004C6F4A"/>
    <w:rsid w:val="004C7436"/>
    <w:rsid w:val="004C74FB"/>
    <w:rsid w:val="004C754B"/>
    <w:rsid w:val="004D0529"/>
    <w:rsid w:val="004D058A"/>
    <w:rsid w:val="004D0ACA"/>
    <w:rsid w:val="004D10F9"/>
    <w:rsid w:val="004D1141"/>
    <w:rsid w:val="004D1E10"/>
    <w:rsid w:val="004D1E82"/>
    <w:rsid w:val="004D1FD8"/>
    <w:rsid w:val="004D2DE2"/>
    <w:rsid w:val="004D385C"/>
    <w:rsid w:val="004D4274"/>
    <w:rsid w:val="004D467D"/>
    <w:rsid w:val="004D4D2B"/>
    <w:rsid w:val="004D57F9"/>
    <w:rsid w:val="004D69FF"/>
    <w:rsid w:val="004D7A6C"/>
    <w:rsid w:val="004E039D"/>
    <w:rsid w:val="004E06FF"/>
    <w:rsid w:val="004E08B9"/>
    <w:rsid w:val="004E0CA7"/>
    <w:rsid w:val="004E0EEC"/>
    <w:rsid w:val="004E117E"/>
    <w:rsid w:val="004E1235"/>
    <w:rsid w:val="004E1727"/>
    <w:rsid w:val="004E1D5B"/>
    <w:rsid w:val="004E29E4"/>
    <w:rsid w:val="004E3337"/>
    <w:rsid w:val="004E33B5"/>
    <w:rsid w:val="004E36F3"/>
    <w:rsid w:val="004E3799"/>
    <w:rsid w:val="004E4023"/>
    <w:rsid w:val="004E4285"/>
    <w:rsid w:val="004E44B3"/>
    <w:rsid w:val="004E4D75"/>
    <w:rsid w:val="004E5157"/>
    <w:rsid w:val="004E558C"/>
    <w:rsid w:val="004E5A64"/>
    <w:rsid w:val="004E5EC3"/>
    <w:rsid w:val="004E5FB0"/>
    <w:rsid w:val="004E64D0"/>
    <w:rsid w:val="004E6572"/>
    <w:rsid w:val="004E6C77"/>
    <w:rsid w:val="004E7003"/>
    <w:rsid w:val="004F07F1"/>
    <w:rsid w:val="004F1875"/>
    <w:rsid w:val="004F1E41"/>
    <w:rsid w:val="004F2EAD"/>
    <w:rsid w:val="004F3053"/>
    <w:rsid w:val="004F3348"/>
    <w:rsid w:val="004F3730"/>
    <w:rsid w:val="004F49F9"/>
    <w:rsid w:val="004F5495"/>
    <w:rsid w:val="004F564F"/>
    <w:rsid w:val="004F56EE"/>
    <w:rsid w:val="004F5ED3"/>
    <w:rsid w:val="004F672F"/>
    <w:rsid w:val="004F6F3F"/>
    <w:rsid w:val="004F7860"/>
    <w:rsid w:val="005002FD"/>
    <w:rsid w:val="005007BA"/>
    <w:rsid w:val="00500D35"/>
    <w:rsid w:val="0050174B"/>
    <w:rsid w:val="005017C3"/>
    <w:rsid w:val="0050265F"/>
    <w:rsid w:val="00502C74"/>
    <w:rsid w:val="005032FB"/>
    <w:rsid w:val="00503362"/>
    <w:rsid w:val="005039EB"/>
    <w:rsid w:val="00504097"/>
    <w:rsid w:val="00504300"/>
    <w:rsid w:val="0050450B"/>
    <w:rsid w:val="00504E2D"/>
    <w:rsid w:val="0050525B"/>
    <w:rsid w:val="00505F64"/>
    <w:rsid w:val="005060C3"/>
    <w:rsid w:val="00506BCC"/>
    <w:rsid w:val="005076DC"/>
    <w:rsid w:val="00507E22"/>
    <w:rsid w:val="00510318"/>
    <w:rsid w:val="0051076E"/>
    <w:rsid w:val="00510F11"/>
    <w:rsid w:val="00511712"/>
    <w:rsid w:val="0051217D"/>
    <w:rsid w:val="00512B45"/>
    <w:rsid w:val="00513C25"/>
    <w:rsid w:val="00514136"/>
    <w:rsid w:val="005150C6"/>
    <w:rsid w:val="00515111"/>
    <w:rsid w:val="0051516E"/>
    <w:rsid w:val="0051593B"/>
    <w:rsid w:val="00515EAF"/>
    <w:rsid w:val="0051654F"/>
    <w:rsid w:val="005167D8"/>
    <w:rsid w:val="00516A54"/>
    <w:rsid w:val="0051718B"/>
    <w:rsid w:val="00517718"/>
    <w:rsid w:val="005206C7"/>
    <w:rsid w:val="00520D26"/>
    <w:rsid w:val="0052126D"/>
    <w:rsid w:val="0052145E"/>
    <w:rsid w:val="00521620"/>
    <w:rsid w:val="00522A8B"/>
    <w:rsid w:val="00523CD9"/>
    <w:rsid w:val="005242CC"/>
    <w:rsid w:val="00524323"/>
    <w:rsid w:val="0052508F"/>
    <w:rsid w:val="005254F9"/>
    <w:rsid w:val="005258D9"/>
    <w:rsid w:val="00525CED"/>
    <w:rsid w:val="00525E48"/>
    <w:rsid w:val="0052661E"/>
    <w:rsid w:val="00526DCA"/>
    <w:rsid w:val="00526E29"/>
    <w:rsid w:val="00531050"/>
    <w:rsid w:val="005314A1"/>
    <w:rsid w:val="00531C59"/>
    <w:rsid w:val="00532015"/>
    <w:rsid w:val="00532552"/>
    <w:rsid w:val="005329ED"/>
    <w:rsid w:val="00532CA7"/>
    <w:rsid w:val="00532F71"/>
    <w:rsid w:val="005331DA"/>
    <w:rsid w:val="005349FE"/>
    <w:rsid w:val="00534C15"/>
    <w:rsid w:val="00535593"/>
    <w:rsid w:val="00535DB6"/>
    <w:rsid w:val="00536382"/>
    <w:rsid w:val="005364D3"/>
    <w:rsid w:val="005366AB"/>
    <w:rsid w:val="00536FB3"/>
    <w:rsid w:val="0053709C"/>
    <w:rsid w:val="00537316"/>
    <w:rsid w:val="0053796F"/>
    <w:rsid w:val="00537E60"/>
    <w:rsid w:val="00541729"/>
    <w:rsid w:val="00542B51"/>
    <w:rsid w:val="00543F4B"/>
    <w:rsid w:val="0054410F"/>
    <w:rsid w:val="0054436F"/>
    <w:rsid w:val="00545805"/>
    <w:rsid w:val="00545980"/>
    <w:rsid w:val="00545AD8"/>
    <w:rsid w:val="00547655"/>
    <w:rsid w:val="005478D9"/>
    <w:rsid w:val="005500B6"/>
    <w:rsid w:val="00551663"/>
    <w:rsid w:val="0055230D"/>
    <w:rsid w:val="0055257B"/>
    <w:rsid w:val="005527B6"/>
    <w:rsid w:val="0055456B"/>
    <w:rsid w:val="005556AB"/>
    <w:rsid w:val="00555AF9"/>
    <w:rsid w:val="005564B5"/>
    <w:rsid w:val="0055742D"/>
    <w:rsid w:val="0055751B"/>
    <w:rsid w:val="00557851"/>
    <w:rsid w:val="00557DB1"/>
    <w:rsid w:val="0056011B"/>
    <w:rsid w:val="00560ED0"/>
    <w:rsid w:val="00562C92"/>
    <w:rsid w:val="0056381F"/>
    <w:rsid w:val="005653DF"/>
    <w:rsid w:val="00565AF1"/>
    <w:rsid w:val="00565EA0"/>
    <w:rsid w:val="00566776"/>
    <w:rsid w:val="00566B71"/>
    <w:rsid w:val="00566BA8"/>
    <w:rsid w:val="005670DC"/>
    <w:rsid w:val="00567C73"/>
    <w:rsid w:val="00567E57"/>
    <w:rsid w:val="005700D8"/>
    <w:rsid w:val="00570B56"/>
    <w:rsid w:val="00570C8C"/>
    <w:rsid w:val="00570DBB"/>
    <w:rsid w:val="00571159"/>
    <w:rsid w:val="00571846"/>
    <w:rsid w:val="00571960"/>
    <w:rsid w:val="00571E55"/>
    <w:rsid w:val="00571F06"/>
    <w:rsid w:val="0057392D"/>
    <w:rsid w:val="0057469F"/>
    <w:rsid w:val="00574900"/>
    <w:rsid w:val="005752D0"/>
    <w:rsid w:val="00575AB2"/>
    <w:rsid w:val="00576CCA"/>
    <w:rsid w:val="00577A03"/>
    <w:rsid w:val="00580BD8"/>
    <w:rsid w:val="005815F2"/>
    <w:rsid w:val="00582304"/>
    <w:rsid w:val="00582A56"/>
    <w:rsid w:val="00582D40"/>
    <w:rsid w:val="005834FB"/>
    <w:rsid w:val="00583A6C"/>
    <w:rsid w:val="00583A80"/>
    <w:rsid w:val="00583B0D"/>
    <w:rsid w:val="00583DA9"/>
    <w:rsid w:val="00583ED9"/>
    <w:rsid w:val="005841F3"/>
    <w:rsid w:val="00584DB6"/>
    <w:rsid w:val="00584DC7"/>
    <w:rsid w:val="0058549C"/>
    <w:rsid w:val="0058579C"/>
    <w:rsid w:val="0058738A"/>
    <w:rsid w:val="00590C70"/>
    <w:rsid w:val="0059291C"/>
    <w:rsid w:val="00593C8F"/>
    <w:rsid w:val="00593F8F"/>
    <w:rsid w:val="00594470"/>
    <w:rsid w:val="0059452E"/>
    <w:rsid w:val="00594769"/>
    <w:rsid w:val="00594BCA"/>
    <w:rsid w:val="00594BE8"/>
    <w:rsid w:val="00595724"/>
    <w:rsid w:val="0059577A"/>
    <w:rsid w:val="005957C8"/>
    <w:rsid w:val="0059586D"/>
    <w:rsid w:val="00595D60"/>
    <w:rsid w:val="005960DD"/>
    <w:rsid w:val="00596339"/>
    <w:rsid w:val="00596400"/>
    <w:rsid w:val="00596C70"/>
    <w:rsid w:val="005A0277"/>
    <w:rsid w:val="005A0404"/>
    <w:rsid w:val="005A189C"/>
    <w:rsid w:val="005A18C0"/>
    <w:rsid w:val="005A2BD2"/>
    <w:rsid w:val="005A2EFA"/>
    <w:rsid w:val="005A38C0"/>
    <w:rsid w:val="005A5C34"/>
    <w:rsid w:val="005A618C"/>
    <w:rsid w:val="005A7537"/>
    <w:rsid w:val="005A7933"/>
    <w:rsid w:val="005B0739"/>
    <w:rsid w:val="005B158B"/>
    <w:rsid w:val="005B174A"/>
    <w:rsid w:val="005B1A29"/>
    <w:rsid w:val="005B1E1E"/>
    <w:rsid w:val="005B3606"/>
    <w:rsid w:val="005B3AF0"/>
    <w:rsid w:val="005B4B47"/>
    <w:rsid w:val="005B4BAE"/>
    <w:rsid w:val="005B50AF"/>
    <w:rsid w:val="005B5578"/>
    <w:rsid w:val="005B5C1D"/>
    <w:rsid w:val="005B601E"/>
    <w:rsid w:val="005B61CE"/>
    <w:rsid w:val="005B6A61"/>
    <w:rsid w:val="005B6C5E"/>
    <w:rsid w:val="005B6D00"/>
    <w:rsid w:val="005B6EA7"/>
    <w:rsid w:val="005B72DE"/>
    <w:rsid w:val="005C051B"/>
    <w:rsid w:val="005C0B7F"/>
    <w:rsid w:val="005C0E93"/>
    <w:rsid w:val="005C173E"/>
    <w:rsid w:val="005C1934"/>
    <w:rsid w:val="005C2572"/>
    <w:rsid w:val="005C382E"/>
    <w:rsid w:val="005C422C"/>
    <w:rsid w:val="005C489D"/>
    <w:rsid w:val="005C49AE"/>
    <w:rsid w:val="005C52E4"/>
    <w:rsid w:val="005C5CE4"/>
    <w:rsid w:val="005C6783"/>
    <w:rsid w:val="005C766D"/>
    <w:rsid w:val="005C7EA2"/>
    <w:rsid w:val="005D1038"/>
    <w:rsid w:val="005D128D"/>
    <w:rsid w:val="005D1573"/>
    <w:rsid w:val="005D1710"/>
    <w:rsid w:val="005D1BDE"/>
    <w:rsid w:val="005D2734"/>
    <w:rsid w:val="005D2D77"/>
    <w:rsid w:val="005D37E2"/>
    <w:rsid w:val="005D398C"/>
    <w:rsid w:val="005D4029"/>
    <w:rsid w:val="005D4C79"/>
    <w:rsid w:val="005D65B8"/>
    <w:rsid w:val="005D7AB0"/>
    <w:rsid w:val="005D7B57"/>
    <w:rsid w:val="005E16DA"/>
    <w:rsid w:val="005E2E62"/>
    <w:rsid w:val="005E3188"/>
    <w:rsid w:val="005E37C8"/>
    <w:rsid w:val="005E3842"/>
    <w:rsid w:val="005E3A63"/>
    <w:rsid w:val="005E44CF"/>
    <w:rsid w:val="005E49FF"/>
    <w:rsid w:val="005E4A8F"/>
    <w:rsid w:val="005E5262"/>
    <w:rsid w:val="005E56AC"/>
    <w:rsid w:val="005E59B3"/>
    <w:rsid w:val="005E6020"/>
    <w:rsid w:val="005E6499"/>
    <w:rsid w:val="005E6EF3"/>
    <w:rsid w:val="005E7026"/>
    <w:rsid w:val="005E72DC"/>
    <w:rsid w:val="005E79DE"/>
    <w:rsid w:val="005E7DCA"/>
    <w:rsid w:val="005F0245"/>
    <w:rsid w:val="005F1A62"/>
    <w:rsid w:val="005F20D4"/>
    <w:rsid w:val="005F212E"/>
    <w:rsid w:val="005F221C"/>
    <w:rsid w:val="005F22D8"/>
    <w:rsid w:val="005F2BEB"/>
    <w:rsid w:val="005F2E9E"/>
    <w:rsid w:val="005F32E7"/>
    <w:rsid w:val="005F3849"/>
    <w:rsid w:val="005F3A36"/>
    <w:rsid w:val="005F48AD"/>
    <w:rsid w:val="005F62E6"/>
    <w:rsid w:val="005F664E"/>
    <w:rsid w:val="00600238"/>
    <w:rsid w:val="0060054F"/>
    <w:rsid w:val="00600E63"/>
    <w:rsid w:val="00601428"/>
    <w:rsid w:val="00601CA0"/>
    <w:rsid w:val="00601FF0"/>
    <w:rsid w:val="00602314"/>
    <w:rsid w:val="00602A3D"/>
    <w:rsid w:val="006042EB"/>
    <w:rsid w:val="006043EE"/>
    <w:rsid w:val="00604A00"/>
    <w:rsid w:val="00604DDD"/>
    <w:rsid w:val="00604E6C"/>
    <w:rsid w:val="0060516F"/>
    <w:rsid w:val="00605955"/>
    <w:rsid w:val="00606361"/>
    <w:rsid w:val="006065D9"/>
    <w:rsid w:val="00607BCA"/>
    <w:rsid w:val="0061019E"/>
    <w:rsid w:val="00611865"/>
    <w:rsid w:val="0061191A"/>
    <w:rsid w:val="00612259"/>
    <w:rsid w:val="00612C93"/>
    <w:rsid w:val="00613240"/>
    <w:rsid w:val="006138FB"/>
    <w:rsid w:val="00613A29"/>
    <w:rsid w:val="00614B4D"/>
    <w:rsid w:val="00615A34"/>
    <w:rsid w:val="00615BCF"/>
    <w:rsid w:val="00615FF5"/>
    <w:rsid w:val="00616109"/>
    <w:rsid w:val="006167EF"/>
    <w:rsid w:val="006207D8"/>
    <w:rsid w:val="006209AC"/>
    <w:rsid w:val="0062105C"/>
    <w:rsid w:val="006227FA"/>
    <w:rsid w:val="00622A5B"/>
    <w:rsid w:val="00622D01"/>
    <w:rsid w:val="006236AF"/>
    <w:rsid w:val="0062384D"/>
    <w:rsid w:val="00623A82"/>
    <w:rsid w:val="00624094"/>
    <w:rsid w:val="0062445C"/>
    <w:rsid w:val="00624970"/>
    <w:rsid w:val="00624EDB"/>
    <w:rsid w:val="00626EF1"/>
    <w:rsid w:val="006275DC"/>
    <w:rsid w:val="00627ED0"/>
    <w:rsid w:val="00630D49"/>
    <w:rsid w:val="00630E93"/>
    <w:rsid w:val="00631103"/>
    <w:rsid w:val="0063229C"/>
    <w:rsid w:val="006333CA"/>
    <w:rsid w:val="00634423"/>
    <w:rsid w:val="00634D30"/>
    <w:rsid w:val="00634DFC"/>
    <w:rsid w:val="006360DB"/>
    <w:rsid w:val="006361EB"/>
    <w:rsid w:val="00636766"/>
    <w:rsid w:val="00636D0F"/>
    <w:rsid w:val="006407AE"/>
    <w:rsid w:val="00640AFA"/>
    <w:rsid w:val="00640C59"/>
    <w:rsid w:val="00640C6F"/>
    <w:rsid w:val="006419FC"/>
    <w:rsid w:val="00641BF3"/>
    <w:rsid w:val="00641D19"/>
    <w:rsid w:val="00641D33"/>
    <w:rsid w:val="00642257"/>
    <w:rsid w:val="0064295B"/>
    <w:rsid w:val="00643353"/>
    <w:rsid w:val="00643E5C"/>
    <w:rsid w:val="006445D9"/>
    <w:rsid w:val="00645B29"/>
    <w:rsid w:val="006460B9"/>
    <w:rsid w:val="00646A8B"/>
    <w:rsid w:val="00646CD1"/>
    <w:rsid w:val="00646E98"/>
    <w:rsid w:val="00647655"/>
    <w:rsid w:val="00647771"/>
    <w:rsid w:val="00650000"/>
    <w:rsid w:val="0065026E"/>
    <w:rsid w:val="0065040B"/>
    <w:rsid w:val="00650799"/>
    <w:rsid w:val="00650804"/>
    <w:rsid w:val="00650C3B"/>
    <w:rsid w:val="00651042"/>
    <w:rsid w:val="006513CC"/>
    <w:rsid w:val="006517FE"/>
    <w:rsid w:val="006521BC"/>
    <w:rsid w:val="0065291D"/>
    <w:rsid w:val="006533D9"/>
    <w:rsid w:val="00653E5F"/>
    <w:rsid w:val="00653FCE"/>
    <w:rsid w:val="00654972"/>
    <w:rsid w:val="00654B12"/>
    <w:rsid w:val="00654DDF"/>
    <w:rsid w:val="006550BD"/>
    <w:rsid w:val="006550F5"/>
    <w:rsid w:val="00655870"/>
    <w:rsid w:val="00655A44"/>
    <w:rsid w:val="006568CE"/>
    <w:rsid w:val="00656A9E"/>
    <w:rsid w:val="00657150"/>
    <w:rsid w:val="00657BCB"/>
    <w:rsid w:val="0066005B"/>
    <w:rsid w:val="00660568"/>
    <w:rsid w:val="0066065B"/>
    <w:rsid w:val="00660971"/>
    <w:rsid w:val="00660CA6"/>
    <w:rsid w:val="00660D6C"/>
    <w:rsid w:val="006612E1"/>
    <w:rsid w:val="006616B0"/>
    <w:rsid w:val="00661809"/>
    <w:rsid w:val="00661961"/>
    <w:rsid w:val="00662BA8"/>
    <w:rsid w:val="0066357E"/>
    <w:rsid w:val="00663FFC"/>
    <w:rsid w:val="00664AB7"/>
    <w:rsid w:val="00664C1A"/>
    <w:rsid w:val="00665129"/>
    <w:rsid w:val="00665E9B"/>
    <w:rsid w:val="00665FB0"/>
    <w:rsid w:val="006663B0"/>
    <w:rsid w:val="00666496"/>
    <w:rsid w:val="0066673A"/>
    <w:rsid w:val="00666BB0"/>
    <w:rsid w:val="00667390"/>
    <w:rsid w:val="00667E7A"/>
    <w:rsid w:val="006703FA"/>
    <w:rsid w:val="006704E2"/>
    <w:rsid w:val="00671282"/>
    <w:rsid w:val="0067163A"/>
    <w:rsid w:val="00672524"/>
    <w:rsid w:val="00672E9D"/>
    <w:rsid w:val="00674389"/>
    <w:rsid w:val="00675D28"/>
    <w:rsid w:val="00675FB4"/>
    <w:rsid w:val="00676816"/>
    <w:rsid w:val="00677164"/>
    <w:rsid w:val="0067784E"/>
    <w:rsid w:val="00677FBD"/>
    <w:rsid w:val="00680C43"/>
    <w:rsid w:val="00680D65"/>
    <w:rsid w:val="00680D86"/>
    <w:rsid w:val="00681549"/>
    <w:rsid w:val="00681B93"/>
    <w:rsid w:val="006828EB"/>
    <w:rsid w:val="00682B64"/>
    <w:rsid w:val="00683081"/>
    <w:rsid w:val="00684B0C"/>
    <w:rsid w:val="0068566C"/>
    <w:rsid w:val="00686427"/>
    <w:rsid w:val="006867C7"/>
    <w:rsid w:val="00687055"/>
    <w:rsid w:val="00687DF4"/>
    <w:rsid w:val="0069069D"/>
    <w:rsid w:val="00690CC1"/>
    <w:rsid w:val="006921A9"/>
    <w:rsid w:val="00692CEE"/>
    <w:rsid w:val="00693A8D"/>
    <w:rsid w:val="00695396"/>
    <w:rsid w:val="0069578D"/>
    <w:rsid w:val="00695EC9"/>
    <w:rsid w:val="00695FA1"/>
    <w:rsid w:val="0069619A"/>
    <w:rsid w:val="00696E87"/>
    <w:rsid w:val="00696F99"/>
    <w:rsid w:val="00696FC9"/>
    <w:rsid w:val="006A0886"/>
    <w:rsid w:val="006A0AD2"/>
    <w:rsid w:val="006A0BEA"/>
    <w:rsid w:val="006A17C8"/>
    <w:rsid w:val="006A1ED2"/>
    <w:rsid w:val="006A2059"/>
    <w:rsid w:val="006A20BD"/>
    <w:rsid w:val="006A2362"/>
    <w:rsid w:val="006A286A"/>
    <w:rsid w:val="006A396D"/>
    <w:rsid w:val="006A4809"/>
    <w:rsid w:val="006A4E9F"/>
    <w:rsid w:val="006A5451"/>
    <w:rsid w:val="006A552A"/>
    <w:rsid w:val="006A5903"/>
    <w:rsid w:val="006A5A8E"/>
    <w:rsid w:val="006A5F85"/>
    <w:rsid w:val="006A638F"/>
    <w:rsid w:val="006A64C2"/>
    <w:rsid w:val="006A6CBC"/>
    <w:rsid w:val="006A74C3"/>
    <w:rsid w:val="006A752F"/>
    <w:rsid w:val="006B0D37"/>
    <w:rsid w:val="006B15B3"/>
    <w:rsid w:val="006B1DF5"/>
    <w:rsid w:val="006B1DFE"/>
    <w:rsid w:val="006B216E"/>
    <w:rsid w:val="006B2745"/>
    <w:rsid w:val="006B2A15"/>
    <w:rsid w:val="006B2DF6"/>
    <w:rsid w:val="006B3086"/>
    <w:rsid w:val="006B333C"/>
    <w:rsid w:val="006B44FE"/>
    <w:rsid w:val="006B4660"/>
    <w:rsid w:val="006B4859"/>
    <w:rsid w:val="006B4A29"/>
    <w:rsid w:val="006B52B1"/>
    <w:rsid w:val="006B5FFE"/>
    <w:rsid w:val="006B6329"/>
    <w:rsid w:val="006B73EE"/>
    <w:rsid w:val="006B7E63"/>
    <w:rsid w:val="006C1070"/>
    <w:rsid w:val="006C13C5"/>
    <w:rsid w:val="006C172B"/>
    <w:rsid w:val="006C282D"/>
    <w:rsid w:val="006C28BD"/>
    <w:rsid w:val="006C29CD"/>
    <w:rsid w:val="006C29EF"/>
    <w:rsid w:val="006C3C8D"/>
    <w:rsid w:val="006C3E8E"/>
    <w:rsid w:val="006C4CE2"/>
    <w:rsid w:val="006C65DC"/>
    <w:rsid w:val="006D08F3"/>
    <w:rsid w:val="006D100F"/>
    <w:rsid w:val="006D1260"/>
    <w:rsid w:val="006D1510"/>
    <w:rsid w:val="006D23CC"/>
    <w:rsid w:val="006D2D60"/>
    <w:rsid w:val="006D2D97"/>
    <w:rsid w:val="006D4BCC"/>
    <w:rsid w:val="006D5B53"/>
    <w:rsid w:val="006D60A1"/>
    <w:rsid w:val="006D7BA1"/>
    <w:rsid w:val="006E1043"/>
    <w:rsid w:val="006E14BC"/>
    <w:rsid w:val="006E1B79"/>
    <w:rsid w:val="006E1C36"/>
    <w:rsid w:val="006E21E5"/>
    <w:rsid w:val="006E2B94"/>
    <w:rsid w:val="006E3715"/>
    <w:rsid w:val="006E3CA4"/>
    <w:rsid w:val="006E4853"/>
    <w:rsid w:val="006E4EFA"/>
    <w:rsid w:val="006E4FBB"/>
    <w:rsid w:val="006E504E"/>
    <w:rsid w:val="006E58AD"/>
    <w:rsid w:val="006E6E20"/>
    <w:rsid w:val="006E712B"/>
    <w:rsid w:val="006F0D27"/>
    <w:rsid w:val="006F11CE"/>
    <w:rsid w:val="006F1443"/>
    <w:rsid w:val="006F1575"/>
    <w:rsid w:val="006F2311"/>
    <w:rsid w:val="006F23F7"/>
    <w:rsid w:val="006F2FC9"/>
    <w:rsid w:val="006F3810"/>
    <w:rsid w:val="006F3892"/>
    <w:rsid w:val="006F3BDC"/>
    <w:rsid w:val="006F40B6"/>
    <w:rsid w:val="006F519A"/>
    <w:rsid w:val="006F5AB9"/>
    <w:rsid w:val="006F5E34"/>
    <w:rsid w:val="006F634A"/>
    <w:rsid w:val="006F7A01"/>
    <w:rsid w:val="006F7B9B"/>
    <w:rsid w:val="006F7DD2"/>
    <w:rsid w:val="006F7F80"/>
    <w:rsid w:val="00700144"/>
    <w:rsid w:val="00700334"/>
    <w:rsid w:val="00701A4A"/>
    <w:rsid w:val="00702252"/>
    <w:rsid w:val="007024F0"/>
    <w:rsid w:val="00702D84"/>
    <w:rsid w:val="00705C2F"/>
    <w:rsid w:val="00707378"/>
    <w:rsid w:val="007073A3"/>
    <w:rsid w:val="00711252"/>
    <w:rsid w:val="0071141E"/>
    <w:rsid w:val="00712147"/>
    <w:rsid w:val="007123EC"/>
    <w:rsid w:val="00713D82"/>
    <w:rsid w:val="0071474A"/>
    <w:rsid w:val="00714B0C"/>
    <w:rsid w:val="00714B4F"/>
    <w:rsid w:val="00714D8B"/>
    <w:rsid w:val="00715682"/>
    <w:rsid w:val="0071580C"/>
    <w:rsid w:val="00715D41"/>
    <w:rsid w:val="00717286"/>
    <w:rsid w:val="00717497"/>
    <w:rsid w:val="0071785A"/>
    <w:rsid w:val="00717EF4"/>
    <w:rsid w:val="007208AD"/>
    <w:rsid w:val="00720979"/>
    <w:rsid w:val="00721B0B"/>
    <w:rsid w:val="00721F6E"/>
    <w:rsid w:val="00722203"/>
    <w:rsid w:val="00722208"/>
    <w:rsid w:val="00722FEE"/>
    <w:rsid w:val="00723CDB"/>
    <w:rsid w:val="0072433C"/>
    <w:rsid w:val="00724BE1"/>
    <w:rsid w:val="00724F61"/>
    <w:rsid w:val="00725038"/>
    <w:rsid w:val="00725C87"/>
    <w:rsid w:val="00726825"/>
    <w:rsid w:val="0072709C"/>
    <w:rsid w:val="00730C2C"/>
    <w:rsid w:val="00730E51"/>
    <w:rsid w:val="00731023"/>
    <w:rsid w:val="00731109"/>
    <w:rsid w:val="007311FC"/>
    <w:rsid w:val="00731C76"/>
    <w:rsid w:val="00731DC1"/>
    <w:rsid w:val="00731FCD"/>
    <w:rsid w:val="00732645"/>
    <w:rsid w:val="0073312C"/>
    <w:rsid w:val="0073346E"/>
    <w:rsid w:val="007339C3"/>
    <w:rsid w:val="00734D6F"/>
    <w:rsid w:val="00734E60"/>
    <w:rsid w:val="007350E7"/>
    <w:rsid w:val="00735C9C"/>
    <w:rsid w:val="00735D29"/>
    <w:rsid w:val="00736307"/>
    <w:rsid w:val="00736987"/>
    <w:rsid w:val="00736CA8"/>
    <w:rsid w:val="00736D8F"/>
    <w:rsid w:val="007371A1"/>
    <w:rsid w:val="007402EE"/>
    <w:rsid w:val="0074065C"/>
    <w:rsid w:val="007417DD"/>
    <w:rsid w:val="0074191E"/>
    <w:rsid w:val="00741DDC"/>
    <w:rsid w:val="00742207"/>
    <w:rsid w:val="00742273"/>
    <w:rsid w:val="00742CEA"/>
    <w:rsid w:val="00743512"/>
    <w:rsid w:val="00743FCA"/>
    <w:rsid w:val="00744892"/>
    <w:rsid w:val="007452AA"/>
    <w:rsid w:val="007456A2"/>
    <w:rsid w:val="0074695D"/>
    <w:rsid w:val="00746B02"/>
    <w:rsid w:val="00746DCA"/>
    <w:rsid w:val="007504B4"/>
    <w:rsid w:val="00750737"/>
    <w:rsid w:val="007507FC"/>
    <w:rsid w:val="00750D89"/>
    <w:rsid w:val="00751573"/>
    <w:rsid w:val="00752444"/>
    <w:rsid w:val="0075247F"/>
    <w:rsid w:val="0075255C"/>
    <w:rsid w:val="0075289B"/>
    <w:rsid w:val="00752BFC"/>
    <w:rsid w:val="00752E86"/>
    <w:rsid w:val="00753020"/>
    <w:rsid w:val="00753485"/>
    <w:rsid w:val="00753D69"/>
    <w:rsid w:val="0075403D"/>
    <w:rsid w:val="00754B11"/>
    <w:rsid w:val="00755E8A"/>
    <w:rsid w:val="00755F2D"/>
    <w:rsid w:val="007564B3"/>
    <w:rsid w:val="007564F6"/>
    <w:rsid w:val="00756E32"/>
    <w:rsid w:val="00757034"/>
    <w:rsid w:val="0075724E"/>
    <w:rsid w:val="00757363"/>
    <w:rsid w:val="0076089A"/>
    <w:rsid w:val="00760983"/>
    <w:rsid w:val="00760B47"/>
    <w:rsid w:val="00760D7C"/>
    <w:rsid w:val="00761975"/>
    <w:rsid w:val="00761FEA"/>
    <w:rsid w:val="007624C7"/>
    <w:rsid w:val="007626DA"/>
    <w:rsid w:val="0076323A"/>
    <w:rsid w:val="00763C1A"/>
    <w:rsid w:val="00764BFB"/>
    <w:rsid w:val="00765079"/>
    <w:rsid w:val="00765732"/>
    <w:rsid w:val="0076600B"/>
    <w:rsid w:val="007660C9"/>
    <w:rsid w:val="00766689"/>
    <w:rsid w:val="00766F60"/>
    <w:rsid w:val="00767825"/>
    <w:rsid w:val="00767844"/>
    <w:rsid w:val="00767A83"/>
    <w:rsid w:val="007724AF"/>
    <w:rsid w:val="007729F0"/>
    <w:rsid w:val="00772E6C"/>
    <w:rsid w:val="007749E2"/>
    <w:rsid w:val="00774AB4"/>
    <w:rsid w:val="007754AF"/>
    <w:rsid w:val="00775AAC"/>
    <w:rsid w:val="00775CDF"/>
    <w:rsid w:val="007767A6"/>
    <w:rsid w:val="00777441"/>
    <w:rsid w:val="007779AA"/>
    <w:rsid w:val="00777B9D"/>
    <w:rsid w:val="00777EDD"/>
    <w:rsid w:val="007800CB"/>
    <w:rsid w:val="00781396"/>
    <w:rsid w:val="00781659"/>
    <w:rsid w:val="00782B1C"/>
    <w:rsid w:val="00782DD1"/>
    <w:rsid w:val="0078349E"/>
    <w:rsid w:val="0078361E"/>
    <w:rsid w:val="0078390C"/>
    <w:rsid w:val="00783A24"/>
    <w:rsid w:val="00783DC2"/>
    <w:rsid w:val="007847C6"/>
    <w:rsid w:val="00784FDC"/>
    <w:rsid w:val="0078529A"/>
    <w:rsid w:val="007859B3"/>
    <w:rsid w:val="00785F72"/>
    <w:rsid w:val="00786458"/>
    <w:rsid w:val="0078767D"/>
    <w:rsid w:val="00787DEC"/>
    <w:rsid w:val="00787FDA"/>
    <w:rsid w:val="007906AA"/>
    <w:rsid w:val="00790FE9"/>
    <w:rsid w:val="00792C0F"/>
    <w:rsid w:val="00792E8D"/>
    <w:rsid w:val="0079372D"/>
    <w:rsid w:val="00794238"/>
    <w:rsid w:val="00794D6D"/>
    <w:rsid w:val="0079678A"/>
    <w:rsid w:val="007967B5"/>
    <w:rsid w:val="0079692A"/>
    <w:rsid w:val="007972AA"/>
    <w:rsid w:val="0079767C"/>
    <w:rsid w:val="00797857"/>
    <w:rsid w:val="007979C7"/>
    <w:rsid w:val="00797C9D"/>
    <w:rsid w:val="00797FB0"/>
    <w:rsid w:val="007A04D5"/>
    <w:rsid w:val="007A0893"/>
    <w:rsid w:val="007A0915"/>
    <w:rsid w:val="007A0EC3"/>
    <w:rsid w:val="007A1400"/>
    <w:rsid w:val="007A1590"/>
    <w:rsid w:val="007A1601"/>
    <w:rsid w:val="007A34F7"/>
    <w:rsid w:val="007A3778"/>
    <w:rsid w:val="007A3973"/>
    <w:rsid w:val="007A4A50"/>
    <w:rsid w:val="007A53EF"/>
    <w:rsid w:val="007A55A5"/>
    <w:rsid w:val="007A6708"/>
    <w:rsid w:val="007A6952"/>
    <w:rsid w:val="007B1793"/>
    <w:rsid w:val="007B17C4"/>
    <w:rsid w:val="007B2104"/>
    <w:rsid w:val="007B2C25"/>
    <w:rsid w:val="007B2E44"/>
    <w:rsid w:val="007B3A1F"/>
    <w:rsid w:val="007B3CB8"/>
    <w:rsid w:val="007B41A9"/>
    <w:rsid w:val="007B5C7F"/>
    <w:rsid w:val="007B5E27"/>
    <w:rsid w:val="007B663A"/>
    <w:rsid w:val="007B72D7"/>
    <w:rsid w:val="007B76E3"/>
    <w:rsid w:val="007C0172"/>
    <w:rsid w:val="007C0610"/>
    <w:rsid w:val="007C138F"/>
    <w:rsid w:val="007C13FB"/>
    <w:rsid w:val="007C1C8B"/>
    <w:rsid w:val="007C2248"/>
    <w:rsid w:val="007C26B8"/>
    <w:rsid w:val="007C36BC"/>
    <w:rsid w:val="007C3C8D"/>
    <w:rsid w:val="007C4A1F"/>
    <w:rsid w:val="007C551C"/>
    <w:rsid w:val="007C5723"/>
    <w:rsid w:val="007C5A9E"/>
    <w:rsid w:val="007C5EA2"/>
    <w:rsid w:val="007C683C"/>
    <w:rsid w:val="007C694A"/>
    <w:rsid w:val="007C756E"/>
    <w:rsid w:val="007C7EF0"/>
    <w:rsid w:val="007D0720"/>
    <w:rsid w:val="007D0EE7"/>
    <w:rsid w:val="007D1E06"/>
    <w:rsid w:val="007D1FA6"/>
    <w:rsid w:val="007D215D"/>
    <w:rsid w:val="007D2162"/>
    <w:rsid w:val="007D2AE5"/>
    <w:rsid w:val="007D3E61"/>
    <w:rsid w:val="007D3F3A"/>
    <w:rsid w:val="007D4122"/>
    <w:rsid w:val="007D4DF3"/>
    <w:rsid w:val="007D4E41"/>
    <w:rsid w:val="007D525B"/>
    <w:rsid w:val="007D5739"/>
    <w:rsid w:val="007D5C83"/>
    <w:rsid w:val="007D6AAD"/>
    <w:rsid w:val="007D6DAE"/>
    <w:rsid w:val="007D710C"/>
    <w:rsid w:val="007D7E91"/>
    <w:rsid w:val="007E017A"/>
    <w:rsid w:val="007E0607"/>
    <w:rsid w:val="007E1272"/>
    <w:rsid w:val="007E1316"/>
    <w:rsid w:val="007E1839"/>
    <w:rsid w:val="007E19FB"/>
    <w:rsid w:val="007E1ACF"/>
    <w:rsid w:val="007E1FDE"/>
    <w:rsid w:val="007E2701"/>
    <w:rsid w:val="007E29FF"/>
    <w:rsid w:val="007E2E06"/>
    <w:rsid w:val="007E303E"/>
    <w:rsid w:val="007E31CF"/>
    <w:rsid w:val="007E3E3B"/>
    <w:rsid w:val="007E4425"/>
    <w:rsid w:val="007E479E"/>
    <w:rsid w:val="007E4CFA"/>
    <w:rsid w:val="007E4EE6"/>
    <w:rsid w:val="007E535A"/>
    <w:rsid w:val="007E5DEF"/>
    <w:rsid w:val="007E6701"/>
    <w:rsid w:val="007E7150"/>
    <w:rsid w:val="007F14C2"/>
    <w:rsid w:val="007F1BB2"/>
    <w:rsid w:val="007F1EC4"/>
    <w:rsid w:val="007F24D6"/>
    <w:rsid w:val="007F2AC6"/>
    <w:rsid w:val="007F2F13"/>
    <w:rsid w:val="007F347B"/>
    <w:rsid w:val="007F395E"/>
    <w:rsid w:val="007F47FC"/>
    <w:rsid w:val="007F6495"/>
    <w:rsid w:val="007F658F"/>
    <w:rsid w:val="007F6B49"/>
    <w:rsid w:val="007F7770"/>
    <w:rsid w:val="00800550"/>
    <w:rsid w:val="008008A3"/>
    <w:rsid w:val="00801215"/>
    <w:rsid w:val="00801D91"/>
    <w:rsid w:val="00801DF9"/>
    <w:rsid w:val="00802123"/>
    <w:rsid w:val="008026BA"/>
    <w:rsid w:val="008030B2"/>
    <w:rsid w:val="00803123"/>
    <w:rsid w:val="0080330B"/>
    <w:rsid w:val="008036B8"/>
    <w:rsid w:val="008037C7"/>
    <w:rsid w:val="008039AD"/>
    <w:rsid w:val="008039B6"/>
    <w:rsid w:val="008039BB"/>
    <w:rsid w:val="00803D86"/>
    <w:rsid w:val="008040AF"/>
    <w:rsid w:val="0080432E"/>
    <w:rsid w:val="00804CF1"/>
    <w:rsid w:val="0080513C"/>
    <w:rsid w:val="00805494"/>
    <w:rsid w:val="00805691"/>
    <w:rsid w:val="0080569D"/>
    <w:rsid w:val="008057D5"/>
    <w:rsid w:val="00805D1F"/>
    <w:rsid w:val="0080649A"/>
    <w:rsid w:val="00806ACC"/>
    <w:rsid w:val="00806B8F"/>
    <w:rsid w:val="00806C80"/>
    <w:rsid w:val="00806D24"/>
    <w:rsid w:val="00806F92"/>
    <w:rsid w:val="0080702D"/>
    <w:rsid w:val="00807030"/>
    <w:rsid w:val="00807245"/>
    <w:rsid w:val="00807300"/>
    <w:rsid w:val="00807369"/>
    <w:rsid w:val="008075EB"/>
    <w:rsid w:val="008077BA"/>
    <w:rsid w:val="00807DE9"/>
    <w:rsid w:val="00810FC4"/>
    <w:rsid w:val="00811243"/>
    <w:rsid w:val="00811838"/>
    <w:rsid w:val="00811887"/>
    <w:rsid w:val="00813917"/>
    <w:rsid w:val="00813F12"/>
    <w:rsid w:val="00813F1B"/>
    <w:rsid w:val="00814283"/>
    <w:rsid w:val="00814F2D"/>
    <w:rsid w:val="0081523E"/>
    <w:rsid w:val="00815361"/>
    <w:rsid w:val="00816124"/>
    <w:rsid w:val="0081637F"/>
    <w:rsid w:val="00816BEB"/>
    <w:rsid w:val="00816CA2"/>
    <w:rsid w:val="0082125F"/>
    <w:rsid w:val="00821BFB"/>
    <w:rsid w:val="00823641"/>
    <w:rsid w:val="00823A41"/>
    <w:rsid w:val="00823BD2"/>
    <w:rsid w:val="00823DCB"/>
    <w:rsid w:val="00823F6E"/>
    <w:rsid w:val="0082439A"/>
    <w:rsid w:val="008246C9"/>
    <w:rsid w:val="00825701"/>
    <w:rsid w:val="00825959"/>
    <w:rsid w:val="008260DE"/>
    <w:rsid w:val="008261DC"/>
    <w:rsid w:val="008278CD"/>
    <w:rsid w:val="00830472"/>
    <w:rsid w:val="008306DB"/>
    <w:rsid w:val="008310B1"/>
    <w:rsid w:val="008318FD"/>
    <w:rsid w:val="008320D3"/>
    <w:rsid w:val="00832319"/>
    <w:rsid w:val="00832361"/>
    <w:rsid w:val="00832C4D"/>
    <w:rsid w:val="00833DED"/>
    <w:rsid w:val="00834472"/>
    <w:rsid w:val="00837370"/>
    <w:rsid w:val="008373C0"/>
    <w:rsid w:val="00837409"/>
    <w:rsid w:val="0083760A"/>
    <w:rsid w:val="00837DCF"/>
    <w:rsid w:val="008405F7"/>
    <w:rsid w:val="00840780"/>
    <w:rsid w:val="00841608"/>
    <w:rsid w:val="00841BEC"/>
    <w:rsid w:val="0084236B"/>
    <w:rsid w:val="00842B76"/>
    <w:rsid w:val="00842EE8"/>
    <w:rsid w:val="008435E6"/>
    <w:rsid w:val="00843A7D"/>
    <w:rsid w:val="00845049"/>
    <w:rsid w:val="0084526E"/>
    <w:rsid w:val="00845788"/>
    <w:rsid w:val="008459E1"/>
    <w:rsid w:val="0084600D"/>
    <w:rsid w:val="00846F6B"/>
    <w:rsid w:val="008473DF"/>
    <w:rsid w:val="00847520"/>
    <w:rsid w:val="008500A8"/>
    <w:rsid w:val="00850300"/>
    <w:rsid w:val="00850437"/>
    <w:rsid w:val="0085050A"/>
    <w:rsid w:val="008506A1"/>
    <w:rsid w:val="008508F4"/>
    <w:rsid w:val="00850C7D"/>
    <w:rsid w:val="0085125B"/>
    <w:rsid w:val="00852DFB"/>
    <w:rsid w:val="008532E9"/>
    <w:rsid w:val="008532F8"/>
    <w:rsid w:val="00854E49"/>
    <w:rsid w:val="00854EB4"/>
    <w:rsid w:val="00855431"/>
    <w:rsid w:val="00855561"/>
    <w:rsid w:val="00856016"/>
    <w:rsid w:val="0085638A"/>
    <w:rsid w:val="008566AB"/>
    <w:rsid w:val="00856F57"/>
    <w:rsid w:val="00857476"/>
    <w:rsid w:val="008578F0"/>
    <w:rsid w:val="00857FF5"/>
    <w:rsid w:val="00860297"/>
    <w:rsid w:val="008609C0"/>
    <w:rsid w:val="00860DD6"/>
    <w:rsid w:val="00861943"/>
    <w:rsid w:val="00861995"/>
    <w:rsid w:val="00861DDF"/>
    <w:rsid w:val="008624C6"/>
    <w:rsid w:val="0086259D"/>
    <w:rsid w:val="00862C24"/>
    <w:rsid w:val="00862EB9"/>
    <w:rsid w:val="0086308E"/>
    <w:rsid w:val="008630BF"/>
    <w:rsid w:val="00863249"/>
    <w:rsid w:val="008632C0"/>
    <w:rsid w:val="008632EA"/>
    <w:rsid w:val="0086392D"/>
    <w:rsid w:val="00863DC8"/>
    <w:rsid w:val="00865ECA"/>
    <w:rsid w:val="008662A2"/>
    <w:rsid w:val="00867230"/>
    <w:rsid w:val="0086768A"/>
    <w:rsid w:val="008676E6"/>
    <w:rsid w:val="00870A87"/>
    <w:rsid w:val="008715EE"/>
    <w:rsid w:val="00871D39"/>
    <w:rsid w:val="00872347"/>
    <w:rsid w:val="00873721"/>
    <w:rsid w:val="008758A4"/>
    <w:rsid w:val="00875980"/>
    <w:rsid w:val="008764A7"/>
    <w:rsid w:val="00877484"/>
    <w:rsid w:val="0087776D"/>
    <w:rsid w:val="00880284"/>
    <w:rsid w:val="008802DB"/>
    <w:rsid w:val="0088065F"/>
    <w:rsid w:val="00881051"/>
    <w:rsid w:val="008813CE"/>
    <w:rsid w:val="00881A04"/>
    <w:rsid w:val="008822D9"/>
    <w:rsid w:val="00882B96"/>
    <w:rsid w:val="00882CF0"/>
    <w:rsid w:val="00883EDE"/>
    <w:rsid w:val="0088425E"/>
    <w:rsid w:val="00884D8A"/>
    <w:rsid w:val="00884DA9"/>
    <w:rsid w:val="00885194"/>
    <w:rsid w:val="008852F0"/>
    <w:rsid w:val="00886242"/>
    <w:rsid w:val="00886947"/>
    <w:rsid w:val="00887895"/>
    <w:rsid w:val="00887975"/>
    <w:rsid w:val="00887997"/>
    <w:rsid w:val="00887B3D"/>
    <w:rsid w:val="00887BD8"/>
    <w:rsid w:val="008902AB"/>
    <w:rsid w:val="00891E7D"/>
    <w:rsid w:val="00892CAC"/>
    <w:rsid w:val="00892DEA"/>
    <w:rsid w:val="008937ED"/>
    <w:rsid w:val="008939AB"/>
    <w:rsid w:val="0089497F"/>
    <w:rsid w:val="00894BE3"/>
    <w:rsid w:val="00894CD5"/>
    <w:rsid w:val="00894F13"/>
    <w:rsid w:val="0089512C"/>
    <w:rsid w:val="00895869"/>
    <w:rsid w:val="00895F33"/>
    <w:rsid w:val="00895FA0"/>
    <w:rsid w:val="00896169"/>
    <w:rsid w:val="00896A87"/>
    <w:rsid w:val="00896AA6"/>
    <w:rsid w:val="00896ED4"/>
    <w:rsid w:val="00897449"/>
    <w:rsid w:val="00897BB5"/>
    <w:rsid w:val="008A0229"/>
    <w:rsid w:val="008A12DD"/>
    <w:rsid w:val="008A1D44"/>
    <w:rsid w:val="008A1EA2"/>
    <w:rsid w:val="008A2749"/>
    <w:rsid w:val="008A33E3"/>
    <w:rsid w:val="008A34B8"/>
    <w:rsid w:val="008A3EDF"/>
    <w:rsid w:val="008A4A32"/>
    <w:rsid w:val="008A4D4E"/>
    <w:rsid w:val="008A52DC"/>
    <w:rsid w:val="008A5B71"/>
    <w:rsid w:val="008A600F"/>
    <w:rsid w:val="008A737C"/>
    <w:rsid w:val="008B0390"/>
    <w:rsid w:val="008B0482"/>
    <w:rsid w:val="008B06A8"/>
    <w:rsid w:val="008B0707"/>
    <w:rsid w:val="008B0AE8"/>
    <w:rsid w:val="008B149A"/>
    <w:rsid w:val="008B44EE"/>
    <w:rsid w:val="008B462A"/>
    <w:rsid w:val="008B48E5"/>
    <w:rsid w:val="008B5EEA"/>
    <w:rsid w:val="008B737D"/>
    <w:rsid w:val="008B73E6"/>
    <w:rsid w:val="008B7628"/>
    <w:rsid w:val="008B7878"/>
    <w:rsid w:val="008B7FC9"/>
    <w:rsid w:val="008C072F"/>
    <w:rsid w:val="008C0861"/>
    <w:rsid w:val="008C0A61"/>
    <w:rsid w:val="008C1B8C"/>
    <w:rsid w:val="008C23FE"/>
    <w:rsid w:val="008C30FE"/>
    <w:rsid w:val="008C3128"/>
    <w:rsid w:val="008C3998"/>
    <w:rsid w:val="008C5068"/>
    <w:rsid w:val="008C51CF"/>
    <w:rsid w:val="008C5D8E"/>
    <w:rsid w:val="008C67A9"/>
    <w:rsid w:val="008C6DC2"/>
    <w:rsid w:val="008D0D2C"/>
    <w:rsid w:val="008D0D42"/>
    <w:rsid w:val="008D0F42"/>
    <w:rsid w:val="008D1C41"/>
    <w:rsid w:val="008D1CFD"/>
    <w:rsid w:val="008D246E"/>
    <w:rsid w:val="008D27FC"/>
    <w:rsid w:val="008D2871"/>
    <w:rsid w:val="008D30D4"/>
    <w:rsid w:val="008D310B"/>
    <w:rsid w:val="008D364C"/>
    <w:rsid w:val="008D3E85"/>
    <w:rsid w:val="008D3FF6"/>
    <w:rsid w:val="008D5784"/>
    <w:rsid w:val="008D5799"/>
    <w:rsid w:val="008D5EA8"/>
    <w:rsid w:val="008D5FC9"/>
    <w:rsid w:val="008D63A7"/>
    <w:rsid w:val="008D6409"/>
    <w:rsid w:val="008D77AD"/>
    <w:rsid w:val="008D78FF"/>
    <w:rsid w:val="008E026B"/>
    <w:rsid w:val="008E069A"/>
    <w:rsid w:val="008E1800"/>
    <w:rsid w:val="008E21EB"/>
    <w:rsid w:val="008E2538"/>
    <w:rsid w:val="008E2ACA"/>
    <w:rsid w:val="008E3F7D"/>
    <w:rsid w:val="008E4F1A"/>
    <w:rsid w:val="008E4F77"/>
    <w:rsid w:val="008E50C5"/>
    <w:rsid w:val="008E548A"/>
    <w:rsid w:val="008E58C1"/>
    <w:rsid w:val="008E5BDA"/>
    <w:rsid w:val="008E62E0"/>
    <w:rsid w:val="008E65BF"/>
    <w:rsid w:val="008E6EFA"/>
    <w:rsid w:val="008F0536"/>
    <w:rsid w:val="008F0684"/>
    <w:rsid w:val="008F0B64"/>
    <w:rsid w:val="008F1592"/>
    <w:rsid w:val="008F1937"/>
    <w:rsid w:val="008F19C4"/>
    <w:rsid w:val="008F19F0"/>
    <w:rsid w:val="008F23EC"/>
    <w:rsid w:val="008F3118"/>
    <w:rsid w:val="008F32F5"/>
    <w:rsid w:val="008F35F8"/>
    <w:rsid w:val="008F3A2B"/>
    <w:rsid w:val="008F3E7A"/>
    <w:rsid w:val="008F5F48"/>
    <w:rsid w:val="008F6045"/>
    <w:rsid w:val="008F61C0"/>
    <w:rsid w:val="008F6B06"/>
    <w:rsid w:val="008F6C99"/>
    <w:rsid w:val="008F6EC2"/>
    <w:rsid w:val="008F74BD"/>
    <w:rsid w:val="008F76C8"/>
    <w:rsid w:val="008F7D01"/>
    <w:rsid w:val="009000F4"/>
    <w:rsid w:val="0090031A"/>
    <w:rsid w:val="009005B7"/>
    <w:rsid w:val="009006BD"/>
    <w:rsid w:val="0090137F"/>
    <w:rsid w:val="009018F6"/>
    <w:rsid w:val="00901D30"/>
    <w:rsid w:val="009021E0"/>
    <w:rsid w:val="009030BC"/>
    <w:rsid w:val="0090320F"/>
    <w:rsid w:val="00903A93"/>
    <w:rsid w:val="00903DA4"/>
    <w:rsid w:val="009047C4"/>
    <w:rsid w:val="0090536D"/>
    <w:rsid w:val="009054C7"/>
    <w:rsid w:val="00906881"/>
    <w:rsid w:val="00906D67"/>
    <w:rsid w:val="00906DC3"/>
    <w:rsid w:val="00907C14"/>
    <w:rsid w:val="00907CF9"/>
    <w:rsid w:val="0091059F"/>
    <w:rsid w:val="00910C3F"/>
    <w:rsid w:val="0091112E"/>
    <w:rsid w:val="009112B1"/>
    <w:rsid w:val="009117B5"/>
    <w:rsid w:val="00911ED7"/>
    <w:rsid w:val="0091267D"/>
    <w:rsid w:val="00912948"/>
    <w:rsid w:val="009136BA"/>
    <w:rsid w:val="00914001"/>
    <w:rsid w:val="009140B5"/>
    <w:rsid w:val="009159AF"/>
    <w:rsid w:val="009160EC"/>
    <w:rsid w:val="00916B60"/>
    <w:rsid w:val="0091705D"/>
    <w:rsid w:val="0091723D"/>
    <w:rsid w:val="00917470"/>
    <w:rsid w:val="00917725"/>
    <w:rsid w:val="009202A6"/>
    <w:rsid w:val="00920A38"/>
    <w:rsid w:val="00920BBE"/>
    <w:rsid w:val="0092132B"/>
    <w:rsid w:val="00921558"/>
    <w:rsid w:val="009216B1"/>
    <w:rsid w:val="009226F9"/>
    <w:rsid w:val="00923575"/>
    <w:rsid w:val="00924A7E"/>
    <w:rsid w:val="00924B53"/>
    <w:rsid w:val="00924F36"/>
    <w:rsid w:val="00925CFC"/>
    <w:rsid w:val="0092638E"/>
    <w:rsid w:val="00926B72"/>
    <w:rsid w:val="00926E9F"/>
    <w:rsid w:val="00926FCD"/>
    <w:rsid w:val="00927ADD"/>
    <w:rsid w:val="00930145"/>
    <w:rsid w:val="00930A10"/>
    <w:rsid w:val="009316F7"/>
    <w:rsid w:val="00931B2A"/>
    <w:rsid w:val="00932971"/>
    <w:rsid w:val="00932C81"/>
    <w:rsid w:val="00933E46"/>
    <w:rsid w:val="00934F0E"/>
    <w:rsid w:val="00935016"/>
    <w:rsid w:val="00935412"/>
    <w:rsid w:val="0093601E"/>
    <w:rsid w:val="00936706"/>
    <w:rsid w:val="00936A92"/>
    <w:rsid w:val="00936AFD"/>
    <w:rsid w:val="009370ED"/>
    <w:rsid w:val="0093764C"/>
    <w:rsid w:val="00937FF1"/>
    <w:rsid w:val="00940152"/>
    <w:rsid w:val="009401FE"/>
    <w:rsid w:val="0094084C"/>
    <w:rsid w:val="00940F9C"/>
    <w:rsid w:val="009413A5"/>
    <w:rsid w:val="00941471"/>
    <w:rsid w:val="0094266B"/>
    <w:rsid w:val="00942B32"/>
    <w:rsid w:val="00943077"/>
    <w:rsid w:val="009431D7"/>
    <w:rsid w:val="009444DB"/>
    <w:rsid w:val="00944CA8"/>
    <w:rsid w:val="00945238"/>
    <w:rsid w:val="0094549E"/>
    <w:rsid w:val="009455A2"/>
    <w:rsid w:val="00945BD3"/>
    <w:rsid w:val="00946104"/>
    <w:rsid w:val="00946237"/>
    <w:rsid w:val="00946D4D"/>
    <w:rsid w:val="00946DF6"/>
    <w:rsid w:val="00946F53"/>
    <w:rsid w:val="00947520"/>
    <w:rsid w:val="009477F1"/>
    <w:rsid w:val="009478AB"/>
    <w:rsid w:val="00947BB7"/>
    <w:rsid w:val="009503D1"/>
    <w:rsid w:val="00950F4F"/>
    <w:rsid w:val="00952945"/>
    <w:rsid w:val="00952F89"/>
    <w:rsid w:val="00953044"/>
    <w:rsid w:val="009539C0"/>
    <w:rsid w:val="009539D4"/>
    <w:rsid w:val="00953D42"/>
    <w:rsid w:val="00954134"/>
    <w:rsid w:val="00954539"/>
    <w:rsid w:val="009545CE"/>
    <w:rsid w:val="00955B87"/>
    <w:rsid w:val="00955C9A"/>
    <w:rsid w:val="00956115"/>
    <w:rsid w:val="0095762F"/>
    <w:rsid w:val="00957B38"/>
    <w:rsid w:val="009601CA"/>
    <w:rsid w:val="009607A8"/>
    <w:rsid w:val="00961433"/>
    <w:rsid w:val="00961558"/>
    <w:rsid w:val="009616ED"/>
    <w:rsid w:val="009622BD"/>
    <w:rsid w:val="00963017"/>
    <w:rsid w:val="009645BA"/>
    <w:rsid w:val="00964C82"/>
    <w:rsid w:val="00965DCF"/>
    <w:rsid w:val="00966E16"/>
    <w:rsid w:val="009676A7"/>
    <w:rsid w:val="00967AB0"/>
    <w:rsid w:val="00967B86"/>
    <w:rsid w:val="00967B8F"/>
    <w:rsid w:val="00967C9C"/>
    <w:rsid w:val="00967FFA"/>
    <w:rsid w:val="00971344"/>
    <w:rsid w:val="009729FA"/>
    <w:rsid w:val="00973006"/>
    <w:rsid w:val="00973246"/>
    <w:rsid w:val="00973BBF"/>
    <w:rsid w:val="0097454D"/>
    <w:rsid w:val="009751DD"/>
    <w:rsid w:val="009752A5"/>
    <w:rsid w:val="0097618B"/>
    <w:rsid w:val="00976A7D"/>
    <w:rsid w:val="00977826"/>
    <w:rsid w:val="0098249D"/>
    <w:rsid w:val="00982706"/>
    <w:rsid w:val="00982858"/>
    <w:rsid w:val="00982B6F"/>
    <w:rsid w:val="00982F14"/>
    <w:rsid w:val="00983BCB"/>
    <w:rsid w:val="00983FC3"/>
    <w:rsid w:val="0098406D"/>
    <w:rsid w:val="009841D6"/>
    <w:rsid w:val="0098451F"/>
    <w:rsid w:val="00984522"/>
    <w:rsid w:val="00984B59"/>
    <w:rsid w:val="00984E3C"/>
    <w:rsid w:val="00985058"/>
    <w:rsid w:val="009854FF"/>
    <w:rsid w:val="00985EDB"/>
    <w:rsid w:val="00986623"/>
    <w:rsid w:val="00990DD7"/>
    <w:rsid w:val="00991392"/>
    <w:rsid w:val="009917F6"/>
    <w:rsid w:val="00991A2E"/>
    <w:rsid w:val="009938E8"/>
    <w:rsid w:val="00993B51"/>
    <w:rsid w:val="00993E06"/>
    <w:rsid w:val="009961E9"/>
    <w:rsid w:val="00996C58"/>
    <w:rsid w:val="00997524"/>
    <w:rsid w:val="00997CA2"/>
    <w:rsid w:val="009A005F"/>
    <w:rsid w:val="009A00EB"/>
    <w:rsid w:val="009A2297"/>
    <w:rsid w:val="009A240D"/>
    <w:rsid w:val="009A2572"/>
    <w:rsid w:val="009A3753"/>
    <w:rsid w:val="009A3912"/>
    <w:rsid w:val="009A3E16"/>
    <w:rsid w:val="009A4D6C"/>
    <w:rsid w:val="009A5236"/>
    <w:rsid w:val="009A5DB0"/>
    <w:rsid w:val="009A5E27"/>
    <w:rsid w:val="009A6103"/>
    <w:rsid w:val="009A65CE"/>
    <w:rsid w:val="009A695F"/>
    <w:rsid w:val="009A6B2D"/>
    <w:rsid w:val="009A7238"/>
    <w:rsid w:val="009A7619"/>
    <w:rsid w:val="009A7B41"/>
    <w:rsid w:val="009B0194"/>
    <w:rsid w:val="009B08F8"/>
    <w:rsid w:val="009B15FE"/>
    <w:rsid w:val="009B1A35"/>
    <w:rsid w:val="009B1DC6"/>
    <w:rsid w:val="009B2688"/>
    <w:rsid w:val="009B289F"/>
    <w:rsid w:val="009B30AD"/>
    <w:rsid w:val="009B30F2"/>
    <w:rsid w:val="009B43F4"/>
    <w:rsid w:val="009B509F"/>
    <w:rsid w:val="009B568F"/>
    <w:rsid w:val="009B65E4"/>
    <w:rsid w:val="009B69B3"/>
    <w:rsid w:val="009B731A"/>
    <w:rsid w:val="009B733C"/>
    <w:rsid w:val="009B7537"/>
    <w:rsid w:val="009B7D7E"/>
    <w:rsid w:val="009B7FD3"/>
    <w:rsid w:val="009C0A70"/>
    <w:rsid w:val="009C0BB1"/>
    <w:rsid w:val="009C1171"/>
    <w:rsid w:val="009C16EE"/>
    <w:rsid w:val="009C192F"/>
    <w:rsid w:val="009C1A7C"/>
    <w:rsid w:val="009C26D4"/>
    <w:rsid w:val="009C2D80"/>
    <w:rsid w:val="009C2DD4"/>
    <w:rsid w:val="009C2FFF"/>
    <w:rsid w:val="009C3203"/>
    <w:rsid w:val="009C3716"/>
    <w:rsid w:val="009C386D"/>
    <w:rsid w:val="009C3CE7"/>
    <w:rsid w:val="009C406B"/>
    <w:rsid w:val="009C4557"/>
    <w:rsid w:val="009C45E6"/>
    <w:rsid w:val="009C53EB"/>
    <w:rsid w:val="009C739E"/>
    <w:rsid w:val="009D047A"/>
    <w:rsid w:val="009D10F8"/>
    <w:rsid w:val="009D1345"/>
    <w:rsid w:val="009D13D6"/>
    <w:rsid w:val="009D1788"/>
    <w:rsid w:val="009D1871"/>
    <w:rsid w:val="009D50FE"/>
    <w:rsid w:val="009D59D3"/>
    <w:rsid w:val="009D5F2F"/>
    <w:rsid w:val="009D6AA5"/>
    <w:rsid w:val="009D7471"/>
    <w:rsid w:val="009D77A5"/>
    <w:rsid w:val="009D7C8A"/>
    <w:rsid w:val="009D7D77"/>
    <w:rsid w:val="009E13C4"/>
    <w:rsid w:val="009E271D"/>
    <w:rsid w:val="009E2C36"/>
    <w:rsid w:val="009E2CEF"/>
    <w:rsid w:val="009E3688"/>
    <w:rsid w:val="009E4154"/>
    <w:rsid w:val="009E4846"/>
    <w:rsid w:val="009E5722"/>
    <w:rsid w:val="009E57FF"/>
    <w:rsid w:val="009E5C9E"/>
    <w:rsid w:val="009E641D"/>
    <w:rsid w:val="009E64DF"/>
    <w:rsid w:val="009E75C1"/>
    <w:rsid w:val="009E7893"/>
    <w:rsid w:val="009E7FDC"/>
    <w:rsid w:val="009F0CBD"/>
    <w:rsid w:val="009F1ABF"/>
    <w:rsid w:val="009F1F3B"/>
    <w:rsid w:val="009F33C1"/>
    <w:rsid w:val="009F38BD"/>
    <w:rsid w:val="009F3A93"/>
    <w:rsid w:val="009F3D39"/>
    <w:rsid w:val="009F4803"/>
    <w:rsid w:val="009F6A01"/>
    <w:rsid w:val="009F6B09"/>
    <w:rsid w:val="009F6BA3"/>
    <w:rsid w:val="00A0103F"/>
    <w:rsid w:val="00A014FC"/>
    <w:rsid w:val="00A02DC6"/>
    <w:rsid w:val="00A03142"/>
    <w:rsid w:val="00A0389A"/>
    <w:rsid w:val="00A03BA9"/>
    <w:rsid w:val="00A041D5"/>
    <w:rsid w:val="00A0439D"/>
    <w:rsid w:val="00A0482D"/>
    <w:rsid w:val="00A04DDF"/>
    <w:rsid w:val="00A04EBA"/>
    <w:rsid w:val="00A05B0A"/>
    <w:rsid w:val="00A05F0A"/>
    <w:rsid w:val="00A062F5"/>
    <w:rsid w:val="00A06847"/>
    <w:rsid w:val="00A06CE9"/>
    <w:rsid w:val="00A07D9D"/>
    <w:rsid w:val="00A101A4"/>
    <w:rsid w:val="00A1078A"/>
    <w:rsid w:val="00A10E10"/>
    <w:rsid w:val="00A11129"/>
    <w:rsid w:val="00A11994"/>
    <w:rsid w:val="00A11E15"/>
    <w:rsid w:val="00A12E58"/>
    <w:rsid w:val="00A13440"/>
    <w:rsid w:val="00A136BF"/>
    <w:rsid w:val="00A13AED"/>
    <w:rsid w:val="00A13B6D"/>
    <w:rsid w:val="00A13F8F"/>
    <w:rsid w:val="00A14309"/>
    <w:rsid w:val="00A1504C"/>
    <w:rsid w:val="00A15B6C"/>
    <w:rsid w:val="00A16E67"/>
    <w:rsid w:val="00A17770"/>
    <w:rsid w:val="00A203EB"/>
    <w:rsid w:val="00A20BB7"/>
    <w:rsid w:val="00A22107"/>
    <w:rsid w:val="00A22F3E"/>
    <w:rsid w:val="00A230AF"/>
    <w:rsid w:val="00A2490D"/>
    <w:rsid w:val="00A24985"/>
    <w:rsid w:val="00A24EFB"/>
    <w:rsid w:val="00A25C0F"/>
    <w:rsid w:val="00A25F18"/>
    <w:rsid w:val="00A25F7B"/>
    <w:rsid w:val="00A26F2C"/>
    <w:rsid w:val="00A27543"/>
    <w:rsid w:val="00A302FD"/>
    <w:rsid w:val="00A31847"/>
    <w:rsid w:val="00A31BC2"/>
    <w:rsid w:val="00A31D4C"/>
    <w:rsid w:val="00A32501"/>
    <w:rsid w:val="00A3254F"/>
    <w:rsid w:val="00A327DA"/>
    <w:rsid w:val="00A33112"/>
    <w:rsid w:val="00A331F7"/>
    <w:rsid w:val="00A3418C"/>
    <w:rsid w:val="00A346BB"/>
    <w:rsid w:val="00A34850"/>
    <w:rsid w:val="00A34C0D"/>
    <w:rsid w:val="00A35A90"/>
    <w:rsid w:val="00A37E65"/>
    <w:rsid w:val="00A400C7"/>
    <w:rsid w:val="00A404EF"/>
    <w:rsid w:val="00A410A4"/>
    <w:rsid w:val="00A41D17"/>
    <w:rsid w:val="00A41DCC"/>
    <w:rsid w:val="00A42509"/>
    <w:rsid w:val="00A425F9"/>
    <w:rsid w:val="00A4268D"/>
    <w:rsid w:val="00A44956"/>
    <w:rsid w:val="00A4543E"/>
    <w:rsid w:val="00A45B32"/>
    <w:rsid w:val="00A45C62"/>
    <w:rsid w:val="00A46E85"/>
    <w:rsid w:val="00A46F12"/>
    <w:rsid w:val="00A47617"/>
    <w:rsid w:val="00A4774A"/>
    <w:rsid w:val="00A501AF"/>
    <w:rsid w:val="00A5055B"/>
    <w:rsid w:val="00A50710"/>
    <w:rsid w:val="00A50972"/>
    <w:rsid w:val="00A51AEB"/>
    <w:rsid w:val="00A526E3"/>
    <w:rsid w:val="00A52760"/>
    <w:rsid w:val="00A527BE"/>
    <w:rsid w:val="00A529FC"/>
    <w:rsid w:val="00A52FCD"/>
    <w:rsid w:val="00A53C69"/>
    <w:rsid w:val="00A54260"/>
    <w:rsid w:val="00A54E0F"/>
    <w:rsid w:val="00A55075"/>
    <w:rsid w:val="00A5696A"/>
    <w:rsid w:val="00A56E24"/>
    <w:rsid w:val="00A57345"/>
    <w:rsid w:val="00A57D99"/>
    <w:rsid w:val="00A57E13"/>
    <w:rsid w:val="00A60092"/>
    <w:rsid w:val="00A6044F"/>
    <w:rsid w:val="00A605CC"/>
    <w:rsid w:val="00A612EB"/>
    <w:rsid w:val="00A61D5E"/>
    <w:rsid w:val="00A6217E"/>
    <w:rsid w:val="00A62317"/>
    <w:rsid w:val="00A62DAE"/>
    <w:rsid w:val="00A6302D"/>
    <w:rsid w:val="00A64F80"/>
    <w:rsid w:val="00A654C3"/>
    <w:rsid w:val="00A660AE"/>
    <w:rsid w:val="00A66434"/>
    <w:rsid w:val="00A66857"/>
    <w:rsid w:val="00A66ABD"/>
    <w:rsid w:val="00A6752D"/>
    <w:rsid w:val="00A676DD"/>
    <w:rsid w:val="00A67E1C"/>
    <w:rsid w:val="00A67E3D"/>
    <w:rsid w:val="00A67F50"/>
    <w:rsid w:val="00A70136"/>
    <w:rsid w:val="00A7038E"/>
    <w:rsid w:val="00A70B94"/>
    <w:rsid w:val="00A70D38"/>
    <w:rsid w:val="00A7113B"/>
    <w:rsid w:val="00A71538"/>
    <w:rsid w:val="00A71FE7"/>
    <w:rsid w:val="00A72686"/>
    <w:rsid w:val="00A72C2B"/>
    <w:rsid w:val="00A72CDB"/>
    <w:rsid w:val="00A7324D"/>
    <w:rsid w:val="00A73CA1"/>
    <w:rsid w:val="00A74E19"/>
    <w:rsid w:val="00A75035"/>
    <w:rsid w:val="00A7518C"/>
    <w:rsid w:val="00A752C3"/>
    <w:rsid w:val="00A7572E"/>
    <w:rsid w:val="00A75D9A"/>
    <w:rsid w:val="00A76254"/>
    <w:rsid w:val="00A76964"/>
    <w:rsid w:val="00A8084F"/>
    <w:rsid w:val="00A80A23"/>
    <w:rsid w:val="00A81817"/>
    <w:rsid w:val="00A82770"/>
    <w:rsid w:val="00A82816"/>
    <w:rsid w:val="00A82A2B"/>
    <w:rsid w:val="00A82F86"/>
    <w:rsid w:val="00A83460"/>
    <w:rsid w:val="00A8396A"/>
    <w:rsid w:val="00A84AEA"/>
    <w:rsid w:val="00A84DBC"/>
    <w:rsid w:val="00A85217"/>
    <w:rsid w:val="00A8534D"/>
    <w:rsid w:val="00A85652"/>
    <w:rsid w:val="00A8576F"/>
    <w:rsid w:val="00A85AC8"/>
    <w:rsid w:val="00A863EC"/>
    <w:rsid w:val="00A86EB3"/>
    <w:rsid w:val="00A87A6E"/>
    <w:rsid w:val="00A87FB3"/>
    <w:rsid w:val="00A906AE"/>
    <w:rsid w:val="00A9083C"/>
    <w:rsid w:val="00A92017"/>
    <w:rsid w:val="00A92B9E"/>
    <w:rsid w:val="00A92CF3"/>
    <w:rsid w:val="00A93697"/>
    <w:rsid w:val="00A94920"/>
    <w:rsid w:val="00A94BA4"/>
    <w:rsid w:val="00A94BBF"/>
    <w:rsid w:val="00A964DF"/>
    <w:rsid w:val="00A96B99"/>
    <w:rsid w:val="00A96F9F"/>
    <w:rsid w:val="00A97D65"/>
    <w:rsid w:val="00A97DD5"/>
    <w:rsid w:val="00A97E2D"/>
    <w:rsid w:val="00AA0436"/>
    <w:rsid w:val="00AA06B6"/>
    <w:rsid w:val="00AA099E"/>
    <w:rsid w:val="00AA152E"/>
    <w:rsid w:val="00AA1620"/>
    <w:rsid w:val="00AA2F02"/>
    <w:rsid w:val="00AA3754"/>
    <w:rsid w:val="00AA4991"/>
    <w:rsid w:val="00AA4D83"/>
    <w:rsid w:val="00AA60BD"/>
    <w:rsid w:val="00AA62E0"/>
    <w:rsid w:val="00AA666F"/>
    <w:rsid w:val="00AA6920"/>
    <w:rsid w:val="00AA72FB"/>
    <w:rsid w:val="00AA75D1"/>
    <w:rsid w:val="00AA7D2C"/>
    <w:rsid w:val="00AB1112"/>
    <w:rsid w:val="00AB11F6"/>
    <w:rsid w:val="00AB1752"/>
    <w:rsid w:val="00AB183C"/>
    <w:rsid w:val="00AB1A4D"/>
    <w:rsid w:val="00AB1F51"/>
    <w:rsid w:val="00AB32EB"/>
    <w:rsid w:val="00AB3966"/>
    <w:rsid w:val="00AB39A1"/>
    <w:rsid w:val="00AB45AB"/>
    <w:rsid w:val="00AB45EB"/>
    <w:rsid w:val="00AB460C"/>
    <w:rsid w:val="00AB465C"/>
    <w:rsid w:val="00AB4B2A"/>
    <w:rsid w:val="00AB5198"/>
    <w:rsid w:val="00AB5DCE"/>
    <w:rsid w:val="00AB66B1"/>
    <w:rsid w:val="00AB698C"/>
    <w:rsid w:val="00AB78D7"/>
    <w:rsid w:val="00AC01A7"/>
    <w:rsid w:val="00AC0504"/>
    <w:rsid w:val="00AC0948"/>
    <w:rsid w:val="00AC0EC0"/>
    <w:rsid w:val="00AC2365"/>
    <w:rsid w:val="00AC2FDD"/>
    <w:rsid w:val="00AC3922"/>
    <w:rsid w:val="00AC3B8F"/>
    <w:rsid w:val="00AC4190"/>
    <w:rsid w:val="00AC4D61"/>
    <w:rsid w:val="00AC4E59"/>
    <w:rsid w:val="00AC508E"/>
    <w:rsid w:val="00AC5D5F"/>
    <w:rsid w:val="00AC63C5"/>
    <w:rsid w:val="00AC6C7F"/>
    <w:rsid w:val="00AC7CD0"/>
    <w:rsid w:val="00AD11D3"/>
    <w:rsid w:val="00AD1470"/>
    <w:rsid w:val="00AD180C"/>
    <w:rsid w:val="00AD211F"/>
    <w:rsid w:val="00AD2176"/>
    <w:rsid w:val="00AD21DC"/>
    <w:rsid w:val="00AD2CA0"/>
    <w:rsid w:val="00AD2E1F"/>
    <w:rsid w:val="00AD35D2"/>
    <w:rsid w:val="00AD4165"/>
    <w:rsid w:val="00AD51BB"/>
    <w:rsid w:val="00AD5608"/>
    <w:rsid w:val="00AD577C"/>
    <w:rsid w:val="00AD5EE9"/>
    <w:rsid w:val="00AD6173"/>
    <w:rsid w:val="00AD63BC"/>
    <w:rsid w:val="00AD6E02"/>
    <w:rsid w:val="00AD6F2C"/>
    <w:rsid w:val="00AD7A52"/>
    <w:rsid w:val="00AD7E36"/>
    <w:rsid w:val="00AD7EB5"/>
    <w:rsid w:val="00AE008A"/>
    <w:rsid w:val="00AE01C5"/>
    <w:rsid w:val="00AE161E"/>
    <w:rsid w:val="00AE1BC7"/>
    <w:rsid w:val="00AE1C06"/>
    <w:rsid w:val="00AE38D2"/>
    <w:rsid w:val="00AE41E8"/>
    <w:rsid w:val="00AE5158"/>
    <w:rsid w:val="00AE53F3"/>
    <w:rsid w:val="00AE5619"/>
    <w:rsid w:val="00AE5E93"/>
    <w:rsid w:val="00AE63E4"/>
    <w:rsid w:val="00AE7427"/>
    <w:rsid w:val="00AE7D1E"/>
    <w:rsid w:val="00AE7D30"/>
    <w:rsid w:val="00AF15DA"/>
    <w:rsid w:val="00AF26C7"/>
    <w:rsid w:val="00AF2E24"/>
    <w:rsid w:val="00AF2ED3"/>
    <w:rsid w:val="00AF38E8"/>
    <w:rsid w:val="00AF41F1"/>
    <w:rsid w:val="00AF43D8"/>
    <w:rsid w:val="00AF479C"/>
    <w:rsid w:val="00AF4BBE"/>
    <w:rsid w:val="00AF4C3D"/>
    <w:rsid w:val="00AF4D09"/>
    <w:rsid w:val="00AF4FB8"/>
    <w:rsid w:val="00AF4FFA"/>
    <w:rsid w:val="00AF50C4"/>
    <w:rsid w:val="00AF511C"/>
    <w:rsid w:val="00AF609A"/>
    <w:rsid w:val="00AF65F9"/>
    <w:rsid w:val="00AF6700"/>
    <w:rsid w:val="00AF6929"/>
    <w:rsid w:val="00AF6C53"/>
    <w:rsid w:val="00B00729"/>
    <w:rsid w:val="00B00BC6"/>
    <w:rsid w:val="00B00F38"/>
    <w:rsid w:val="00B0171F"/>
    <w:rsid w:val="00B018AD"/>
    <w:rsid w:val="00B054F0"/>
    <w:rsid w:val="00B0582C"/>
    <w:rsid w:val="00B05976"/>
    <w:rsid w:val="00B05DE0"/>
    <w:rsid w:val="00B05EFB"/>
    <w:rsid w:val="00B0622E"/>
    <w:rsid w:val="00B06526"/>
    <w:rsid w:val="00B0663D"/>
    <w:rsid w:val="00B0711C"/>
    <w:rsid w:val="00B07446"/>
    <w:rsid w:val="00B075D4"/>
    <w:rsid w:val="00B07D4B"/>
    <w:rsid w:val="00B101AD"/>
    <w:rsid w:val="00B109C2"/>
    <w:rsid w:val="00B10CDC"/>
    <w:rsid w:val="00B1169F"/>
    <w:rsid w:val="00B116D3"/>
    <w:rsid w:val="00B118D5"/>
    <w:rsid w:val="00B11A39"/>
    <w:rsid w:val="00B123AF"/>
    <w:rsid w:val="00B12839"/>
    <w:rsid w:val="00B12FF1"/>
    <w:rsid w:val="00B13660"/>
    <w:rsid w:val="00B137C9"/>
    <w:rsid w:val="00B13EC0"/>
    <w:rsid w:val="00B1556D"/>
    <w:rsid w:val="00B1608A"/>
    <w:rsid w:val="00B166D6"/>
    <w:rsid w:val="00B16D3C"/>
    <w:rsid w:val="00B17E1A"/>
    <w:rsid w:val="00B17E62"/>
    <w:rsid w:val="00B21468"/>
    <w:rsid w:val="00B2163A"/>
    <w:rsid w:val="00B21DD0"/>
    <w:rsid w:val="00B22377"/>
    <w:rsid w:val="00B2253F"/>
    <w:rsid w:val="00B23061"/>
    <w:rsid w:val="00B233F3"/>
    <w:rsid w:val="00B235C3"/>
    <w:rsid w:val="00B239CA"/>
    <w:rsid w:val="00B23F81"/>
    <w:rsid w:val="00B2463B"/>
    <w:rsid w:val="00B24701"/>
    <w:rsid w:val="00B2504D"/>
    <w:rsid w:val="00B2534E"/>
    <w:rsid w:val="00B26428"/>
    <w:rsid w:val="00B266F3"/>
    <w:rsid w:val="00B26C90"/>
    <w:rsid w:val="00B26D5A"/>
    <w:rsid w:val="00B275A2"/>
    <w:rsid w:val="00B275B5"/>
    <w:rsid w:val="00B27F26"/>
    <w:rsid w:val="00B32ABD"/>
    <w:rsid w:val="00B33042"/>
    <w:rsid w:val="00B330A6"/>
    <w:rsid w:val="00B33A9C"/>
    <w:rsid w:val="00B33BD2"/>
    <w:rsid w:val="00B33CF3"/>
    <w:rsid w:val="00B3465C"/>
    <w:rsid w:val="00B3483A"/>
    <w:rsid w:val="00B34B00"/>
    <w:rsid w:val="00B34D37"/>
    <w:rsid w:val="00B35052"/>
    <w:rsid w:val="00B35381"/>
    <w:rsid w:val="00B3545F"/>
    <w:rsid w:val="00B36582"/>
    <w:rsid w:val="00B3732E"/>
    <w:rsid w:val="00B373C5"/>
    <w:rsid w:val="00B41B7F"/>
    <w:rsid w:val="00B41DA5"/>
    <w:rsid w:val="00B4395B"/>
    <w:rsid w:val="00B4441C"/>
    <w:rsid w:val="00B446E5"/>
    <w:rsid w:val="00B44913"/>
    <w:rsid w:val="00B44C06"/>
    <w:rsid w:val="00B468BD"/>
    <w:rsid w:val="00B46AA9"/>
    <w:rsid w:val="00B470FB"/>
    <w:rsid w:val="00B50B79"/>
    <w:rsid w:val="00B514B6"/>
    <w:rsid w:val="00B51551"/>
    <w:rsid w:val="00B517FF"/>
    <w:rsid w:val="00B518D3"/>
    <w:rsid w:val="00B524DF"/>
    <w:rsid w:val="00B52646"/>
    <w:rsid w:val="00B5293E"/>
    <w:rsid w:val="00B52C7D"/>
    <w:rsid w:val="00B5335F"/>
    <w:rsid w:val="00B53F09"/>
    <w:rsid w:val="00B5420B"/>
    <w:rsid w:val="00B5431D"/>
    <w:rsid w:val="00B54A27"/>
    <w:rsid w:val="00B54AAB"/>
    <w:rsid w:val="00B54E05"/>
    <w:rsid w:val="00B55456"/>
    <w:rsid w:val="00B55473"/>
    <w:rsid w:val="00B55818"/>
    <w:rsid w:val="00B56150"/>
    <w:rsid w:val="00B561AC"/>
    <w:rsid w:val="00B5625B"/>
    <w:rsid w:val="00B56739"/>
    <w:rsid w:val="00B56CD7"/>
    <w:rsid w:val="00B60098"/>
    <w:rsid w:val="00B60652"/>
    <w:rsid w:val="00B606B5"/>
    <w:rsid w:val="00B610B3"/>
    <w:rsid w:val="00B614A3"/>
    <w:rsid w:val="00B619AD"/>
    <w:rsid w:val="00B6207B"/>
    <w:rsid w:val="00B62E38"/>
    <w:rsid w:val="00B62E81"/>
    <w:rsid w:val="00B62EDD"/>
    <w:rsid w:val="00B63075"/>
    <w:rsid w:val="00B6379A"/>
    <w:rsid w:val="00B6380C"/>
    <w:rsid w:val="00B63828"/>
    <w:rsid w:val="00B63BC7"/>
    <w:rsid w:val="00B63C37"/>
    <w:rsid w:val="00B63C54"/>
    <w:rsid w:val="00B64C6B"/>
    <w:rsid w:val="00B64ECB"/>
    <w:rsid w:val="00B64FC2"/>
    <w:rsid w:val="00B653AE"/>
    <w:rsid w:val="00B656B3"/>
    <w:rsid w:val="00B66340"/>
    <w:rsid w:val="00B663F6"/>
    <w:rsid w:val="00B665E7"/>
    <w:rsid w:val="00B66799"/>
    <w:rsid w:val="00B66B1E"/>
    <w:rsid w:val="00B66CC1"/>
    <w:rsid w:val="00B67016"/>
    <w:rsid w:val="00B6704B"/>
    <w:rsid w:val="00B6767C"/>
    <w:rsid w:val="00B67852"/>
    <w:rsid w:val="00B67A96"/>
    <w:rsid w:val="00B70D28"/>
    <w:rsid w:val="00B70E62"/>
    <w:rsid w:val="00B70F56"/>
    <w:rsid w:val="00B71008"/>
    <w:rsid w:val="00B7102D"/>
    <w:rsid w:val="00B71669"/>
    <w:rsid w:val="00B71AA1"/>
    <w:rsid w:val="00B729C8"/>
    <w:rsid w:val="00B72D82"/>
    <w:rsid w:val="00B733B0"/>
    <w:rsid w:val="00B73D52"/>
    <w:rsid w:val="00B7477D"/>
    <w:rsid w:val="00B74E70"/>
    <w:rsid w:val="00B75166"/>
    <w:rsid w:val="00B7562B"/>
    <w:rsid w:val="00B75C48"/>
    <w:rsid w:val="00B764B2"/>
    <w:rsid w:val="00B7757A"/>
    <w:rsid w:val="00B80145"/>
    <w:rsid w:val="00B81717"/>
    <w:rsid w:val="00B81AEB"/>
    <w:rsid w:val="00B826AF"/>
    <w:rsid w:val="00B826B4"/>
    <w:rsid w:val="00B82A22"/>
    <w:rsid w:val="00B82B44"/>
    <w:rsid w:val="00B83393"/>
    <w:rsid w:val="00B83A2B"/>
    <w:rsid w:val="00B83FF8"/>
    <w:rsid w:val="00B85408"/>
    <w:rsid w:val="00B85F68"/>
    <w:rsid w:val="00B86E79"/>
    <w:rsid w:val="00B873FC"/>
    <w:rsid w:val="00B87969"/>
    <w:rsid w:val="00B87A76"/>
    <w:rsid w:val="00B90B3B"/>
    <w:rsid w:val="00B90B5A"/>
    <w:rsid w:val="00B90B9F"/>
    <w:rsid w:val="00B90CE4"/>
    <w:rsid w:val="00B90D5A"/>
    <w:rsid w:val="00B924D7"/>
    <w:rsid w:val="00B9361A"/>
    <w:rsid w:val="00B9400F"/>
    <w:rsid w:val="00B94496"/>
    <w:rsid w:val="00B9556F"/>
    <w:rsid w:val="00B95986"/>
    <w:rsid w:val="00B95A4F"/>
    <w:rsid w:val="00B96197"/>
    <w:rsid w:val="00B966AB"/>
    <w:rsid w:val="00B97D64"/>
    <w:rsid w:val="00BA0499"/>
    <w:rsid w:val="00BA12C1"/>
    <w:rsid w:val="00BA132F"/>
    <w:rsid w:val="00BA1AD8"/>
    <w:rsid w:val="00BA1CB2"/>
    <w:rsid w:val="00BA35F3"/>
    <w:rsid w:val="00BA4B09"/>
    <w:rsid w:val="00BA553D"/>
    <w:rsid w:val="00BA56BA"/>
    <w:rsid w:val="00BA5777"/>
    <w:rsid w:val="00BA63AF"/>
    <w:rsid w:val="00BA662B"/>
    <w:rsid w:val="00BB024C"/>
    <w:rsid w:val="00BB0575"/>
    <w:rsid w:val="00BB0AD2"/>
    <w:rsid w:val="00BB2A4D"/>
    <w:rsid w:val="00BB5992"/>
    <w:rsid w:val="00BC0001"/>
    <w:rsid w:val="00BC0177"/>
    <w:rsid w:val="00BC0936"/>
    <w:rsid w:val="00BC0B5C"/>
    <w:rsid w:val="00BC0BCB"/>
    <w:rsid w:val="00BC10CF"/>
    <w:rsid w:val="00BC1429"/>
    <w:rsid w:val="00BC269D"/>
    <w:rsid w:val="00BC2FF3"/>
    <w:rsid w:val="00BC3326"/>
    <w:rsid w:val="00BC4488"/>
    <w:rsid w:val="00BC4A33"/>
    <w:rsid w:val="00BC4CAB"/>
    <w:rsid w:val="00BC648C"/>
    <w:rsid w:val="00BC669D"/>
    <w:rsid w:val="00BC6F93"/>
    <w:rsid w:val="00BC7A82"/>
    <w:rsid w:val="00BD0183"/>
    <w:rsid w:val="00BD0530"/>
    <w:rsid w:val="00BD05C4"/>
    <w:rsid w:val="00BD0E19"/>
    <w:rsid w:val="00BD0F9A"/>
    <w:rsid w:val="00BD155C"/>
    <w:rsid w:val="00BD1A44"/>
    <w:rsid w:val="00BD1F71"/>
    <w:rsid w:val="00BD1FD4"/>
    <w:rsid w:val="00BD2E36"/>
    <w:rsid w:val="00BD3209"/>
    <w:rsid w:val="00BD38A8"/>
    <w:rsid w:val="00BD3BEB"/>
    <w:rsid w:val="00BD40DE"/>
    <w:rsid w:val="00BD4B16"/>
    <w:rsid w:val="00BD4DD1"/>
    <w:rsid w:val="00BD535C"/>
    <w:rsid w:val="00BD5DC8"/>
    <w:rsid w:val="00BD614D"/>
    <w:rsid w:val="00BD6164"/>
    <w:rsid w:val="00BD657D"/>
    <w:rsid w:val="00BD6836"/>
    <w:rsid w:val="00BD6B81"/>
    <w:rsid w:val="00BD6E36"/>
    <w:rsid w:val="00BD786C"/>
    <w:rsid w:val="00BD7FA5"/>
    <w:rsid w:val="00BE04D0"/>
    <w:rsid w:val="00BE06E9"/>
    <w:rsid w:val="00BE0724"/>
    <w:rsid w:val="00BE0858"/>
    <w:rsid w:val="00BE09C5"/>
    <w:rsid w:val="00BE0F8D"/>
    <w:rsid w:val="00BE1548"/>
    <w:rsid w:val="00BE1EF9"/>
    <w:rsid w:val="00BE35E5"/>
    <w:rsid w:val="00BE3EDE"/>
    <w:rsid w:val="00BE42A4"/>
    <w:rsid w:val="00BE54F2"/>
    <w:rsid w:val="00BE67C4"/>
    <w:rsid w:val="00BE764E"/>
    <w:rsid w:val="00BE7E2E"/>
    <w:rsid w:val="00BE7F2A"/>
    <w:rsid w:val="00BF04DC"/>
    <w:rsid w:val="00BF0869"/>
    <w:rsid w:val="00BF0C4D"/>
    <w:rsid w:val="00BF0D9F"/>
    <w:rsid w:val="00BF119C"/>
    <w:rsid w:val="00BF1486"/>
    <w:rsid w:val="00BF2138"/>
    <w:rsid w:val="00BF2B00"/>
    <w:rsid w:val="00BF2F70"/>
    <w:rsid w:val="00BF337B"/>
    <w:rsid w:val="00BF3595"/>
    <w:rsid w:val="00BF3B0B"/>
    <w:rsid w:val="00BF44FF"/>
    <w:rsid w:val="00BF4A44"/>
    <w:rsid w:val="00BF4C61"/>
    <w:rsid w:val="00BF58F6"/>
    <w:rsid w:val="00BF6081"/>
    <w:rsid w:val="00BF6246"/>
    <w:rsid w:val="00BF6A27"/>
    <w:rsid w:val="00BF6D17"/>
    <w:rsid w:val="00BF7F68"/>
    <w:rsid w:val="00C00178"/>
    <w:rsid w:val="00C005B6"/>
    <w:rsid w:val="00C005E9"/>
    <w:rsid w:val="00C007D3"/>
    <w:rsid w:val="00C01384"/>
    <w:rsid w:val="00C014CB"/>
    <w:rsid w:val="00C01B26"/>
    <w:rsid w:val="00C021A8"/>
    <w:rsid w:val="00C02B6C"/>
    <w:rsid w:val="00C02E07"/>
    <w:rsid w:val="00C0306B"/>
    <w:rsid w:val="00C0327C"/>
    <w:rsid w:val="00C03D34"/>
    <w:rsid w:val="00C03F71"/>
    <w:rsid w:val="00C04394"/>
    <w:rsid w:val="00C04DFF"/>
    <w:rsid w:val="00C05F10"/>
    <w:rsid w:val="00C05FB4"/>
    <w:rsid w:val="00C06986"/>
    <w:rsid w:val="00C0705A"/>
    <w:rsid w:val="00C074A9"/>
    <w:rsid w:val="00C07984"/>
    <w:rsid w:val="00C07D66"/>
    <w:rsid w:val="00C07DDA"/>
    <w:rsid w:val="00C1009E"/>
    <w:rsid w:val="00C114BB"/>
    <w:rsid w:val="00C11C23"/>
    <w:rsid w:val="00C11C90"/>
    <w:rsid w:val="00C1238D"/>
    <w:rsid w:val="00C12CF5"/>
    <w:rsid w:val="00C12FA6"/>
    <w:rsid w:val="00C130E9"/>
    <w:rsid w:val="00C13297"/>
    <w:rsid w:val="00C13414"/>
    <w:rsid w:val="00C1398C"/>
    <w:rsid w:val="00C13B0F"/>
    <w:rsid w:val="00C14B32"/>
    <w:rsid w:val="00C14C16"/>
    <w:rsid w:val="00C155CA"/>
    <w:rsid w:val="00C1615A"/>
    <w:rsid w:val="00C16247"/>
    <w:rsid w:val="00C16482"/>
    <w:rsid w:val="00C16AF6"/>
    <w:rsid w:val="00C174CC"/>
    <w:rsid w:val="00C17B0C"/>
    <w:rsid w:val="00C17B60"/>
    <w:rsid w:val="00C21134"/>
    <w:rsid w:val="00C2169C"/>
    <w:rsid w:val="00C218EB"/>
    <w:rsid w:val="00C21A22"/>
    <w:rsid w:val="00C2267C"/>
    <w:rsid w:val="00C22FC3"/>
    <w:rsid w:val="00C23487"/>
    <w:rsid w:val="00C236BF"/>
    <w:rsid w:val="00C24F7C"/>
    <w:rsid w:val="00C259F9"/>
    <w:rsid w:val="00C260B7"/>
    <w:rsid w:val="00C263D4"/>
    <w:rsid w:val="00C265E7"/>
    <w:rsid w:val="00C26757"/>
    <w:rsid w:val="00C26E36"/>
    <w:rsid w:val="00C27A62"/>
    <w:rsid w:val="00C27D19"/>
    <w:rsid w:val="00C31283"/>
    <w:rsid w:val="00C318B6"/>
    <w:rsid w:val="00C329CD"/>
    <w:rsid w:val="00C334B3"/>
    <w:rsid w:val="00C34324"/>
    <w:rsid w:val="00C34736"/>
    <w:rsid w:val="00C35768"/>
    <w:rsid w:val="00C35846"/>
    <w:rsid w:val="00C3605D"/>
    <w:rsid w:val="00C36337"/>
    <w:rsid w:val="00C365A8"/>
    <w:rsid w:val="00C37D1F"/>
    <w:rsid w:val="00C40098"/>
    <w:rsid w:val="00C40413"/>
    <w:rsid w:val="00C404F2"/>
    <w:rsid w:val="00C410F0"/>
    <w:rsid w:val="00C41487"/>
    <w:rsid w:val="00C41ED4"/>
    <w:rsid w:val="00C41EDA"/>
    <w:rsid w:val="00C4208A"/>
    <w:rsid w:val="00C42359"/>
    <w:rsid w:val="00C424A9"/>
    <w:rsid w:val="00C42C0C"/>
    <w:rsid w:val="00C45949"/>
    <w:rsid w:val="00C4638E"/>
    <w:rsid w:val="00C46859"/>
    <w:rsid w:val="00C46E8C"/>
    <w:rsid w:val="00C47525"/>
    <w:rsid w:val="00C47D07"/>
    <w:rsid w:val="00C47D0F"/>
    <w:rsid w:val="00C5032A"/>
    <w:rsid w:val="00C50AC4"/>
    <w:rsid w:val="00C511B2"/>
    <w:rsid w:val="00C51278"/>
    <w:rsid w:val="00C51579"/>
    <w:rsid w:val="00C52FAA"/>
    <w:rsid w:val="00C53253"/>
    <w:rsid w:val="00C533CB"/>
    <w:rsid w:val="00C53E73"/>
    <w:rsid w:val="00C541BE"/>
    <w:rsid w:val="00C55736"/>
    <w:rsid w:val="00C56274"/>
    <w:rsid w:val="00C5738A"/>
    <w:rsid w:val="00C57850"/>
    <w:rsid w:val="00C57B19"/>
    <w:rsid w:val="00C57B5D"/>
    <w:rsid w:val="00C57D23"/>
    <w:rsid w:val="00C60A8C"/>
    <w:rsid w:val="00C60D14"/>
    <w:rsid w:val="00C60D70"/>
    <w:rsid w:val="00C61719"/>
    <w:rsid w:val="00C6199C"/>
    <w:rsid w:val="00C62114"/>
    <w:rsid w:val="00C62874"/>
    <w:rsid w:val="00C62C4D"/>
    <w:rsid w:val="00C63C25"/>
    <w:rsid w:val="00C6488A"/>
    <w:rsid w:val="00C64946"/>
    <w:rsid w:val="00C656CB"/>
    <w:rsid w:val="00C6570E"/>
    <w:rsid w:val="00C65B32"/>
    <w:rsid w:val="00C65CB6"/>
    <w:rsid w:val="00C65E47"/>
    <w:rsid w:val="00C6631B"/>
    <w:rsid w:val="00C666AA"/>
    <w:rsid w:val="00C6671C"/>
    <w:rsid w:val="00C66833"/>
    <w:rsid w:val="00C67235"/>
    <w:rsid w:val="00C67277"/>
    <w:rsid w:val="00C70AE1"/>
    <w:rsid w:val="00C70C09"/>
    <w:rsid w:val="00C71167"/>
    <w:rsid w:val="00C71BA5"/>
    <w:rsid w:val="00C72FD7"/>
    <w:rsid w:val="00C73136"/>
    <w:rsid w:val="00C7363F"/>
    <w:rsid w:val="00C7390E"/>
    <w:rsid w:val="00C73BBF"/>
    <w:rsid w:val="00C7572A"/>
    <w:rsid w:val="00C75BA8"/>
    <w:rsid w:val="00C7635C"/>
    <w:rsid w:val="00C76813"/>
    <w:rsid w:val="00C76CDE"/>
    <w:rsid w:val="00C76DD3"/>
    <w:rsid w:val="00C7718D"/>
    <w:rsid w:val="00C771F6"/>
    <w:rsid w:val="00C77A6E"/>
    <w:rsid w:val="00C77EE2"/>
    <w:rsid w:val="00C80DB1"/>
    <w:rsid w:val="00C80E79"/>
    <w:rsid w:val="00C8197F"/>
    <w:rsid w:val="00C819FA"/>
    <w:rsid w:val="00C81ACB"/>
    <w:rsid w:val="00C81BA6"/>
    <w:rsid w:val="00C822B5"/>
    <w:rsid w:val="00C8317C"/>
    <w:rsid w:val="00C833B9"/>
    <w:rsid w:val="00C863A9"/>
    <w:rsid w:val="00C8660F"/>
    <w:rsid w:val="00C86EDC"/>
    <w:rsid w:val="00C87364"/>
    <w:rsid w:val="00C87613"/>
    <w:rsid w:val="00C87C3F"/>
    <w:rsid w:val="00C90E97"/>
    <w:rsid w:val="00C92EE2"/>
    <w:rsid w:val="00C9416A"/>
    <w:rsid w:val="00C94247"/>
    <w:rsid w:val="00C943D0"/>
    <w:rsid w:val="00C94838"/>
    <w:rsid w:val="00C94F38"/>
    <w:rsid w:val="00C94FEB"/>
    <w:rsid w:val="00C96047"/>
    <w:rsid w:val="00C9607C"/>
    <w:rsid w:val="00C96222"/>
    <w:rsid w:val="00C96787"/>
    <w:rsid w:val="00C9707B"/>
    <w:rsid w:val="00C974E0"/>
    <w:rsid w:val="00C975C6"/>
    <w:rsid w:val="00C978C7"/>
    <w:rsid w:val="00CA045B"/>
    <w:rsid w:val="00CA0B4D"/>
    <w:rsid w:val="00CA12AA"/>
    <w:rsid w:val="00CA13B1"/>
    <w:rsid w:val="00CA18CA"/>
    <w:rsid w:val="00CA1D4B"/>
    <w:rsid w:val="00CA1D6F"/>
    <w:rsid w:val="00CA201D"/>
    <w:rsid w:val="00CA2045"/>
    <w:rsid w:val="00CA2D8D"/>
    <w:rsid w:val="00CA405B"/>
    <w:rsid w:val="00CA5444"/>
    <w:rsid w:val="00CA63EF"/>
    <w:rsid w:val="00CA7926"/>
    <w:rsid w:val="00CA7E07"/>
    <w:rsid w:val="00CB00AD"/>
    <w:rsid w:val="00CB037B"/>
    <w:rsid w:val="00CB077D"/>
    <w:rsid w:val="00CB081E"/>
    <w:rsid w:val="00CB0E0C"/>
    <w:rsid w:val="00CB1356"/>
    <w:rsid w:val="00CB1C05"/>
    <w:rsid w:val="00CB2139"/>
    <w:rsid w:val="00CB2A85"/>
    <w:rsid w:val="00CB2D76"/>
    <w:rsid w:val="00CB2F8F"/>
    <w:rsid w:val="00CB399F"/>
    <w:rsid w:val="00CB3DEC"/>
    <w:rsid w:val="00CB5DA0"/>
    <w:rsid w:val="00CB5F00"/>
    <w:rsid w:val="00CB6310"/>
    <w:rsid w:val="00CB6D3B"/>
    <w:rsid w:val="00CC05B8"/>
    <w:rsid w:val="00CC05FE"/>
    <w:rsid w:val="00CC0B04"/>
    <w:rsid w:val="00CC0C42"/>
    <w:rsid w:val="00CC0D61"/>
    <w:rsid w:val="00CC1910"/>
    <w:rsid w:val="00CC1F77"/>
    <w:rsid w:val="00CC2660"/>
    <w:rsid w:val="00CC2EDF"/>
    <w:rsid w:val="00CC2FA5"/>
    <w:rsid w:val="00CC49D5"/>
    <w:rsid w:val="00CC4B6D"/>
    <w:rsid w:val="00CC52E0"/>
    <w:rsid w:val="00CC584C"/>
    <w:rsid w:val="00CC588B"/>
    <w:rsid w:val="00CC6382"/>
    <w:rsid w:val="00CC64ED"/>
    <w:rsid w:val="00CC6E4C"/>
    <w:rsid w:val="00CD000D"/>
    <w:rsid w:val="00CD0384"/>
    <w:rsid w:val="00CD038E"/>
    <w:rsid w:val="00CD06D2"/>
    <w:rsid w:val="00CD099F"/>
    <w:rsid w:val="00CD0DEF"/>
    <w:rsid w:val="00CD1274"/>
    <w:rsid w:val="00CD1EDA"/>
    <w:rsid w:val="00CD1F2C"/>
    <w:rsid w:val="00CD20B8"/>
    <w:rsid w:val="00CD2EFE"/>
    <w:rsid w:val="00CD328E"/>
    <w:rsid w:val="00CD3548"/>
    <w:rsid w:val="00CD3983"/>
    <w:rsid w:val="00CD48DA"/>
    <w:rsid w:val="00CD5029"/>
    <w:rsid w:val="00CD53C5"/>
    <w:rsid w:val="00CD5BD1"/>
    <w:rsid w:val="00CD5C61"/>
    <w:rsid w:val="00CD60BC"/>
    <w:rsid w:val="00CD75D1"/>
    <w:rsid w:val="00CD7DE4"/>
    <w:rsid w:val="00CE0040"/>
    <w:rsid w:val="00CE01FE"/>
    <w:rsid w:val="00CE03A3"/>
    <w:rsid w:val="00CE07B0"/>
    <w:rsid w:val="00CE0BB2"/>
    <w:rsid w:val="00CE0FB3"/>
    <w:rsid w:val="00CE10BD"/>
    <w:rsid w:val="00CE1185"/>
    <w:rsid w:val="00CE151C"/>
    <w:rsid w:val="00CE163D"/>
    <w:rsid w:val="00CE1F4F"/>
    <w:rsid w:val="00CE255D"/>
    <w:rsid w:val="00CE261E"/>
    <w:rsid w:val="00CE2AB1"/>
    <w:rsid w:val="00CE2F00"/>
    <w:rsid w:val="00CE3EFB"/>
    <w:rsid w:val="00CE459A"/>
    <w:rsid w:val="00CE4F47"/>
    <w:rsid w:val="00CE5914"/>
    <w:rsid w:val="00CE5E64"/>
    <w:rsid w:val="00CE6C8D"/>
    <w:rsid w:val="00CE7364"/>
    <w:rsid w:val="00CE7799"/>
    <w:rsid w:val="00CF0E72"/>
    <w:rsid w:val="00CF0FCD"/>
    <w:rsid w:val="00CF1AFD"/>
    <w:rsid w:val="00CF1CE1"/>
    <w:rsid w:val="00CF1D71"/>
    <w:rsid w:val="00CF225A"/>
    <w:rsid w:val="00CF2385"/>
    <w:rsid w:val="00CF2527"/>
    <w:rsid w:val="00CF2957"/>
    <w:rsid w:val="00CF3418"/>
    <w:rsid w:val="00CF36DE"/>
    <w:rsid w:val="00CF4EF1"/>
    <w:rsid w:val="00CF5054"/>
    <w:rsid w:val="00CF5FBB"/>
    <w:rsid w:val="00CF7C18"/>
    <w:rsid w:val="00D00002"/>
    <w:rsid w:val="00D0061C"/>
    <w:rsid w:val="00D00AF6"/>
    <w:rsid w:val="00D00CAE"/>
    <w:rsid w:val="00D00CCA"/>
    <w:rsid w:val="00D015FA"/>
    <w:rsid w:val="00D01688"/>
    <w:rsid w:val="00D01BC7"/>
    <w:rsid w:val="00D01FD6"/>
    <w:rsid w:val="00D0258F"/>
    <w:rsid w:val="00D02AE3"/>
    <w:rsid w:val="00D036A7"/>
    <w:rsid w:val="00D03EC4"/>
    <w:rsid w:val="00D0423C"/>
    <w:rsid w:val="00D046FF"/>
    <w:rsid w:val="00D0565E"/>
    <w:rsid w:val="00D060DC"/>
    <w:rsid w:val="00D06122"/>
    <w:rsid w:val="00D06207"/>
    <w:rsid w:val="00D06714"/>
    <w:rsid w:val="00D074F8"/>
    <w:rsid w:val="00D07BA7"/>
    <w:rsid w:val="00D103C1"/>
    <w:rsid w:val="00D10CED"/>
    <w:rsid w:val="00D11406"/>
    <w:rsid w:val="00D127EE"/>
    <w:rsid w:val="00D1329C"/>
    <w:rsid w:val="00D14356"/>
    <w:rsid w:val="00D14974"/>
    <w:rsid w:val="00D15CD7"/>
    <w:rsid w:val="00D15F54"/>
    <w:rsid w:val="00D16172"/>
    <w:rsid w:val="00D16400"/>
    <w:rsid w:val="00D16572"/>
    <w:rsid w:val="00D16B92"/>
    <w:rsid w:val="00D174BE"/>
    <w:rsid w:val="00D2059D"/>
    <w:rsid w:val="00D20E5A"/>
    <w:rsid w:val="00D217EF"/>
    <w:rsid w:val="00D22A3F"/>
    <w:rsid w:val="00D22D58"/>
    <w:rsid w:val="00D23389"/>
    <w:rsid w:val="00D23417"/>
    <w:rsid w:val="00D23710"/>
    <w:rsid w:val="00D2449C"/>
    <w:rsid w:val="00D24562"/>
    <w:rsid w:val="00D2487C"/>
    <w:rsid w:val="00D24AB6"/>
    <w:rsid w:val="00D24B9C"/>
    <w:rsid w:val="00D25238"/>
    <w:rsid w:val="00D25861"/>
    <w:rsid w:val="00D25DB7"/>
    <w:rsid w:val="00D2665C"/>
    <w:rsid w:val="00D26660"/>
    <w:rsid w:val="00D27BB4"/>
    <w:rsid w:val="00D30D1F"/>
    <w:rsid w:val="00D31384"/>
    <w:rsid w:val="00D31937"/>
    <w:rsid w:val="00D31B47"/>
    <w:rsid w:val="00D31F9C"/>
    <w:rsid w:val="00D326D2"/>
    <w:rsid w:val="00D32E2E"/>
    <w:rsid w:val="00D32F61"/>
    <w:rsid w:val="00D33101"/>
    <w:rsid w:val="00D3395E"/>
    <w:rsid w:val="00D33B76"/>
    <w:rsid w:val="00D33D84"/>
    <w:rsid w:val="00D340F1"/>
    <w:rsid w:val="00D341E0"/>
    <w:rsid w:val="00D3420B"/>
    <w:rsid w:val="00D3582D"/>
    <w:rsid w:val="00D35871"/>
    <w:rsid w:val="00D3596D"/>
    <w:rsid w:val="00D36285"/>
    <w:rsid w:val="00D37420"/>
    <w:rsid w:val="00D3753A"/>
    <w:rsid w:val="00D3795E"/>
    <w:rsid w:val="00D37CC1"/>
    <w:rsid w:val="00D40ABB"/>
    <w:rsid w:val="00D40AED"/>
    <w:rsid w:val="00D41507"/>
    <w:rsid w:val="00D4163F"/>
    <w:rsid w:val="00D41C00"/>
    <w:rsid w:val="00D41D7B"/>
    <w:rsid w:val="00D42655"/>
    <w:rsid w:val="00D43048"/>
    <w:rsid w:val="00D43DFA"/>
    <w:rsid w:val="00D44B0E"/>
    <w:rsid w:val="00D44BE8"/>
    <w:rsid w:val="00D46766"/>
    <w:rsid w:val="00D46846"/>
    <w:rsid w:val="00D47955"/>
    <w:rsid w:val="00D50462"/>
    <w:rsid w:val="00D50467"/>
    <w:rsid w:val="00D51149"/>
    <w:rsid w:val="00D51946"/>
    <w:rsid w:val="00D51B5F"/>
    <w:rsid w:val="00D51E2F"/>
    <w:rsid w:val="00D53114"/>
    <w:rsid w:val="00D536DF"/>
    <w:rsid w:val="00D537BC"/>
    <w:rsid w:val="00D54FA8"/>
    <w:rsid w:val="00D55101"/>
    <w:rsid w:val="00D556E4"/>
    <w:rsid w:val="00D55B54"/>
    <w:rsid w:val="00D5628E"/>
    <w:rsid w:val="00D562A4"/>
    <w:rsid w:val="00D56FA9"/>
    <w:rsid w:val="00D575C8"/>
    <w:rsid w:val="00D60CBA"/>
    <w:rsid w:val="00D60CFF"/>
    <w:rsid w:val="00D60EEF"/>
    <w:rsid w:val="00D61A93"/>
    <w:rsid w:val="00D61EDD"/>
    <w:rsid w:val="00D620ED"/>
    <w:rsid w:val="00D6266B"/>
    <w:rsid w:val="00D63580"/>
    <w:rsid w:val="00D63AA9"/>
    <w:rsid w:val="00D63B5D"/>
    <w:rsid w:val="00D63FD6"/>
    <w:rsid w:val="00D64AAF"/>
    <w:rsid w:val="00D64C38"/>
    <w:rsid w:val="00D64D36"/>
    <w:rsid w:val="00D64FB4"/>
    <w:rsid w:val="00D65335"/>
    <w:rsid w:val="00D65DEA"/>
    <w:rsid w:val="00D65EF4"/>
    <w:rsid w:val="00D660D8"/>
    <w:rsid w:val="00D66A58"/>
    <w:rsid w:val="00D67407"/>
    <w:rsid w:val="00D674FA"/>
    <w:rsid w:val="00D67AE1"/>
    <w:rsid w:val="00D70158"/>
    <w:rsid w:val="00D70297"/>
    <w:rsid w:val="00D702B0"/>
    <w:rsid w:val="00D70E4F"/>
    <w:rsid w:val="00D7136F"/>
    <w:rsid w:val="00D71890"/>
    <w:rsid w:val="00D72427"/>
    <w:rsid w:val="00D724F9"/>
    <w:rsid w:val="00D72924"/>
    <w:rsid w:val="00D72C99"/>
    <w:rsid w:val="00D737A8"/>
    <w:rsid w:val="00D7386A"/>
    <w:rsid w:val="00D73FF7"/>
    <w:rsid w:val="00D743C0"/>
    <w:rsid w:val="00D74CBA"/>
    <w:rsid w:val="00D75031"/>
    <w:rsid w:val="00D7514D"/>
    <w:rsid w:val="00D752E7"/>
    <w:rsid w:val="00D75554"/>
    <w:rsid w:val="00D75600"/>
    <w:rsid w:val="00D7630A"/>
    <w:rsid w:val="00D76A45"/>
    <w:rsid w:val="00D7702B"/>
    <w:rsid w:val="00D77907"/>
    <w:rsid w:val="00D81231"/>
    <w:rsid w:val="00D813BC"/>
    <w:rsid w:val="00D82337"/>
    <w:rsid w:val="00D82632"/>
    <w:rsid w:val="00D83433"/>
    <w:rsid w:val="00D83F40"/>
    <w:rsid w:val="00D85986"/>
    <w:rsid w:val="00D85C7F"/>
    <w:rsid w:val="00D85E8E"/>
    <w:rsid w:val="00D86ED4"/>
    <w:rsid w:val="00D87399"/>
    <w:rsid w:val="00D878E9"/>
    <w:rsid w:val="00D915A1"/>
    <w:rsid w:val="00D92357"/>
    <w:rsid w:val="00D924A3"/>
    <w:rsid w:val="00D927D4"/>
    <w:rsid w:val="00D92FA7"/>
    <w:rsid w:val="00D93610"/>
    <w:rsid w:val="00D94B51"/>
    <w:rsid w:val="00D94F5B"/>
    <w:rsid w:val="00D9549D"/>
    <w:rsid w:val="00D9567B"/>
    <w:rsid w:val="00D956F0"/>
    <w:rsid w:val="00D958C2"/>
    <w:rsid w:val="00D95E55"/>
    <w:rsid w:val="00D96388"/>
    <w:rsid w:val="00D96F20"/>
    <w:rsid w:val="00D972C1"/>
    <w:rsid w:val="00D97F53"/>
    <w:rsid w:val="00DA02B0"/>
    <w:rsid w:val="00DA03E4"/>
    <w:rsid w:val="00DA11D5"/>
    <w:rsid w:val="00DA1817"/>
    <w:rsid w:val="00DA1CC4"/>
    <w:rsid w:val="00DA2FBA"/>
    <w:rsid w:val="00DA31B7"/>
    <w:rsid w:val="00DA3D4B"/>
    <w:rsid w:val="00DA62D9"/>
    <w:rsid w:val="00DA62ED"/>
    <w:rsid w:val="00DB0282"/>
    <w:rsid w:val="00DB0494"/>
    <w:rsid w:val="00DB07CF"/>
    <w:rsid w:val="00DB0E0D"/>
    <w:rsid w:val="00DB1DDC"/>
    <w:rsid w:val="00DB1DE1"/>
    <w:rsid w:val="00DB243F"/>
    <w:rsid w:val="00DB42C1"/>
    <w:rsid w:val="00DB5212"/>
    <w:rsid w:val="00DB68A2"/>
    <w:rsid w:val="00DB6E5E"/>
    <w:rsid w:val="00DB7095"/>
    <w:rsid w:val="00DC0379"/>
    <w:rsid w:val="00DC07F8"/>
    <w:rsid w:val="00DC0BD1"/>
    <w:rsid w:val="00DC0ED1"/>
    <w:rsid w:val="00DC1761"/>
    <w:rsid w:val="00DC23A6"/>
    <w:rsid w:val="00DC26EB"/>
    <w:rsid w:val="00DC290F"/>
    <w:rsid w:val="00DC2B2A"/>
    <w:rsid w:val="00DC2F08"/>
    <w:rsid w:val="00DC3E51"/>
    <w:rsid w:val="00DC420A"/>
    <w:rsid w:val="00DC438B"/>
    <w:rsid w:val="00DC4A41"/>
    <w:rsid w:val="00DC6797"/>
    <w:rsid w:val="00DC6A6B"/>
    <w:rsid w:val="00DC74DC"/>
    <w:rsid w:val="00DC7A55"/>
    <w:rsid w:val="00DC7B76"/>
    <w:rsid w:val="00DD0561"/>
    <w:rsid w:val="00DD0935"/>
    <w:rsid w:val="00DD1EAF"/>
    <w:rsid w:val="00DD1FA8"/>
    <w:rsid w:val="00DD23C8"/>
    <w:rsid w:val="00DD29BA"/>
    <w:rsid w:val="00DD3005"/>
    <w:rsid w:val="00DD3562"/>
    <w:rsid w:val="00DD40A2"/>
    <w:rsid w:val="00DD4459"/>
    <w:rsid w:val="00DD496E"/>
    <w:rsid w:val="00DD5D15"/>
    <w:rsid w:val="00DD60EE"/>
    <w:rsid w:val="00DD6865"/>
    <w:rsid w:val="00DD6C80"/>
    <w:rsid w:val="00DD6CF5"/>
    <w:rsid w:val="00DD7911"/>
    <w:rsid w:val="00DD7BA5"/>
    <w:rsid w:val="00DD7E90"/>
    <w:rsid w:val="00DE10E0"/>
    <w:rsid w:val="00DE2292"/>
    <w:rsid w:val="00DE2B45"/>
    <w:rsid w:val="00DE3BAD"/>
    <w:rsid w:val="00DE4033"/>
    <w:rsid w:val="00DE5246"/>
    <w:rsid w:val="00DE5450"/>
    <w:rsid w:val="00DE5C78"/>
    <w:rsid w:val="00DE6320"/>
    <w:rsid w:val="00DE7887"/>
    <w:rsid w:val="00DE7C26"/>
    <w:rsid w:val="00DF0B51"/>
    <w:rsid w:val="00DF1337"/>
    <w:rsid w:val="00DF14B1"/>
    <w:rsid w:val="00DF1684"/>
    <w:rsid w:val="00DF17BD"/>
    <w:rsid w:val="00DF1B9D"/>
    <w:rsid w:val="00DF1F14"/>
    <w:rsid w:val="00DF24CF"/>
    <w:rsid w:val="00DF2BE9"/>
    <w:rsid w:val="00DF33DD"/>
    <w:rsid w:val="00DF3AC4"/>
    <w:rsid w:val="00DF65A2"/>
    <w:rsid w:val="00DF6DC5"/>
    <w:rsid w:val="00DF73CC"/>
    <w:rsid w:val="00DF7B4F"/>
    <w:rsid w:val="00DF7D47"/>
    <w:rsid w:val="00E0066F"/>
    <w:rsid w:val="00E00D43"/>
    <w:rsid w:val="00E0138F"/>
    <w:rsid w:val="00E015E8"/>
    <w:rsid w:val="00E01FB0"/>
    <w:rsid w:val="00E0238D"/>
    <w:rsid w:val="00E02DA6"/>
    <w:rsid w:val="00E0328F"/>
    <w:rsid w:val="00E03CB4"/>
    <w:rsid w:val="00E03E84"/>
    <w:rsid w:val="00E04969"/>
    <w:rsid w:val="00E04A52"/>
    <w:rsid w:val="00E04AA9"/>
    <w:rsid w:val="00E04B15"/>
    <w:rsid w:val="00E0513A"/>
    <w:rsid w:val="00E0513B"/>
    <w:rsid w:val="00E05751"/>
    <w:rsid w:val="00E06562"/>
    <w:rsid w:val="00E0677F"/>
    <w:rsid w:val="00E06B40"/>
    <w:rsid w:val="00E06C21"/>
    <w:rsid w:val="00E07074"/>
    <w:rsid w:val="00E0780F"/>
    <w:rsid w:val="00E10057"/>
    <w:rsid w:val="00E10D76"/>
    <w:rsid w:val="00E10D97"/>
    <w:rsid w:val="00E11281"/>
    <w:rsid w:val="00E12472"/>
    <w:rsid w:val="00E1255E"/>
    <w:rsid w:val="00E12B2E"/>
    <w:rsid w:val="00E136E2"/>
    <w:rsid w:val="00E136FA"/>
    <w:rsid w:val="00E137E8"/>
    <w:rsid w:val="00E13EE6"/>
    <w:rsid w:val="00E14200"/>
    <w:rsid w:val="00E148B6"/>
    <w:rsid w:val="00E2092B"/>
    <w:rsid w:val="00E21285"/>
    <w:rsid w:val="00E214C1"/>
    <w:rsid w:val="00E21648"/>
    <w:rsid w:val="00E2243B"/>
    <w:rsid w:val="00E23014"/>
    <w:rsid w:val="00E236BE"/>
    <w:rsid w:val="00E24225"/>
    <w:rsid w:val="00E245A6"/>
    <w:rsid w:val="00E24659"/>
    <w:rsid w:val="00E2468A"/>
    <w:rsid w:val="00E247B9"/>
    <w:rsid w:val="00E25F19"/>
    <w:rsid w:val="00E26398"/>
    <w:rsid w:val="00E26D2B"/>
    <w:rsid w:val="00E27693"/>
    <w:rsid w:val="00E27809"/>
    <w:rsid w:val="00E27A94"/>
    <w:rsid w:val="00E27E42"/>
    <w:rsid w:val="00E302B3"/>
    <w:rsid w:val="00E30439"/>
    <w:rsid w:val="00E304D5"/>
    <w:rsid w:val="00E30A25"/>
    <w:rsid w:val="00E30B67"/>
    <w:rsid w:val="00E30C88"/>
    <w:rsid w:val="00E32A0E"/>
    <w:rsid w:val="00E32A97"/>
    <w:rsid w:val="00E32B37"/>
    <w:rsid w:val="00E32FA5"/>
    <w:rsid w:val="00E330A3"/>
    <w:rsid w:val="00E333B7"/>
    <w:rsid w:val="00E338AF"/>
    <w:rsid w:val="00E33E48"/>
    <w:rsid w:val="00E35361"/>
    <w:rsid w:val="00E357AD"/>
    <w:rsid w:val="00E36AA2"/>
    <w:rsid w:val="00E3779B"/>
    <w:rsid w:val="00E37D61"/>
    <w:rsid w:val="00E401C5"/>
    <w:rsid w:val="00E40F28"/>
    <w:rsid w:val="00E41BD4"/>
    <w:rsid w:val="00E41D38"/>
    <w:rsid w:val="00E42028"/>
    <w:rsid w:val="00E42A2A"/>
    <w:rsid w:val="00E4316D"/>
    <w:rsid w:val="00E44303"/>
    <w:rsid w:val="00E44605"/>
    <w:rsid w:val="00E45689"/>
    <w:rsid w:val="00E45A12"/>
    <w:rsid w:val="00E45A19"/>
    <w:rsid w:val="00E4640D"/>
    <w:rsid w:val="00E46687"/>
    <w:rsid w:val="00E46BB3"/>
    <w:rsid w:val="00E46F8A"/>
    <w:rsid w:val="00E470B3"/>
    <w:rsid w:val="00E47A64"/>
    <w:rsid w:val="00E47B47"/>
    <w:rsid w:val="00E5006A"/>
    <w:rsid w:val="00E500FA"/>
    <w:rsid w:val="00E509E7"/>
    <w:rsid w:val="00E51285"/>
    <w:rsid w:val="00E535C2"/>
    <w:rsid w:val="00E53684"/>
    <w:rsid w:val="00E5376B"/>
    <w:rsid w:val="00E53D38"/>
    <w:rsid w:val="00E5440C"/>
    <w:rsid w:val="00E5465C"/>
    <w:rsid w:val="00E5481E"/>
    <w:rsid w:val="00E55017"/>
    <w:rsid w:val="00E55A35"/>
    <w:rsid w:val="00E55E74"/>
    <w:rsid w:val="00E574E3"/>
    <w:rsid w:val="00E576B2"/>
    <w:rsid w:val="00E61536"/>
    <w:rsid w:val="00E619BC"/>
    <w:rsid w:val="00E61A58"/>
    <w:rsid w:val="00E61E52"/>
    <w:rsid w:val="00E61FD1"/>
    <w:rsid w:val="00E6356F"/>
    <w:rsid w:val="00E63AB9"/>
    <w:rsid w:val="00E63B87"/>
    <w:rsid w:val="00E64402"/>
    <w:rsid w:val="00E64585"/>
    <w:rsid w:val="00E64CCA"/>
    <w:rsid w:val="00E6536D"/>
    <w:rsid w:val="00E654DF"/>
    <w:rsid w:val="00E65C9F"/>
    <w:rsid w:val="00E65F03"/>
    <w:rsid w:val="00E67EAB"/>
    <w:rsid w:val="00E701E8"/>
    <w:rsid w:val="00E70F42"/>
    <w:rsid w:val="00E72725"/>
    <w:rsid w:val="00E72E23"/>
    <w:rsid w:val="00E73E3D"/>
    <w:rsid w:val="00E75DD1"/>
    <w:rsid w:val="00E765DB"/>
    <w:rsid w:val="00E800EB"/>
    <w:rsid w:val="00E801F0"/>
    <w:rsid w:val="00E8134B"/>
    <w:rsid w:val="00E81C48"/>
    <w:rsid w:val="00E826C6"/>
    <w:rsid w:val="00E836B2"/>
    <w:rsid w:val="00E83A9B"/>
    <w:rsid w:val="00E83BF5"/>
    <w:rsid w:val="00E83FA4"/>
    <w:rsid w:val="00E843DD"/>
    <w:rsid w:val="00E84C12"/>
    <w:rsid w:val="00E85695"/>
    <w:rsid w:val="00E86C43"/>
    <w:rsid w:val="00E87DFE"/>
    <w:rsid w:val="00E87EA0"/>
    <w:rsid w:val="00E90554"/>
    <w:rsid w:val="00E91CE0"/>
    <w:rsid w:val="00E91E15"/>
    <w:rsid w:val="00E9202E"/>
    <w:rsid w:val="00E926A9"/>
    <w:rsid w:val="00E93194"/>
    <w:rsid w:val="00E9319D"/>
    <w:rsid w:val="00E93563"/>
    <w:rsid w:val="00E93EAB"/>
    <w:rsid w:val="00E93ECF"/>
    <w:rsid w:val="00E9428E"/>
    <w:rsid w:val="00E948A8"/>
    <w:rsid w:val="00E94A48"/>
    <w:rsid w:val="00E94F3F"/>
    <w:rsid w:val="00E95A45"/>
    <w:rsid w:val="00E95DCF"/>
    <w:rsid w:val="00E968FE"/>
    <w:rsid w:val="00E96DD4"/>
    <w:rsid w:val="00E9721D"/>
    <w:rsid w:val="00E974BF"/>
    <w:rsid w:val="00E978C1"/>
    <w:rsid w:val="00E97A7D"/>
    <w:rsid w:val="00EA0F65"/>
    <w:rsid w:val="00EA1375"/>
    <w:rsid w:val="00EA219E"/>
    <w:rsid w:val="00EA38E6"/>
    <w:rsid w:val="00EA3E6C"/>
    <w:rsid w:val="00EA3FA3"/>
    <w:rsid w:val="00EA42CF"/>
    <w:rsid w:val="00EA4587"/>
    <w:rsid w:val="00EA47D6"/>
    <w:rsid w:val="00EA4DEA"/>
    <w:rsid w:val="00EA4FF6"/>
    <w:rsid w:val="00EA64EB"/>
    <w:rsid w:val="00EA69F5"/>
    <w:rsid w:val="00EA6DA0"/>
    <w:rsid w:val="00EA6ED0"/>
    <w:rsid w:val="00EA724B"/>
    <w:rsid w:val="00EA74DD"/>
    <w:rsid w:val="00EA7753"/>
    <w:rsid w:val="00EA7F5D"/>
    <w:rsid w:val="00EB0170"/>
    <w:rsid w:val="00EB0191"/>
    <w:rsid w:val="00EB08FC"/>
    <w:rsid w:val="00EB13DB"/>
    <w:rsid w:val="00EB1A57"/>
    <w:rsid w:val="00EB2648"/>
    <w:rsid w:val="00EB31E9"/>
    <w:rsid w:val="00EB34CC"/>
    <w:rsid w:val="00EB3AEF"/>
    <w:rsid w:val="00EB3B7D"/>
    <w:rsid w:val="00EB5482"/>
    <w:rsid w:val="00EB5616"/>
    <w:rsid w:val="00EB5AE2"/>
    <w:rsid w:val="00EB5AF7"/>
    <w:rsid w:val="00EB62D2"/>
    <w:rsid w:val="00EB6D9B"/>
    <w:rsid w:val="00EB6E2A"/>
    <w:rsid w:val="00EB7310"/>
    <w:rsid w:val="00EB7639"/>
    <w:rsid w:val="00EB76DD"/>
    <w:rsid w:val="00EB7C67"/>
    <w:rsid w:val="00EB7CA8"/>
    <w:rsid w:val="00EC0C50"/>
    <w:rsid w:val="00EC0EE7"/>
    <w:rsid w:val="00EC1D6D"/>
    <w:rsid w:val="00EC2AD0"/>
    <w:rsid w:val="00EC2EBF"/>
    <w:rsid w:val="00EC3298"/>
    <w:rsid w:val="00EC3307"/>
    <w:rsid w:val="00EC4C13"/>
    <w:rsid w:val="00EC57E1"/>
    <w:rsid w:val="00EC5AED"/>
    <w:rsid w:val="00EC5BEF"/>
    <w:rsid w:val="00EC5CBC"/>
    <w:rsid w:val="00EC5CFC"/>
    <w:rsid w:val="00EC6CC0"/>
    <w:rsid w:val="00EC6DE8"/>
    <w:rsid w:val="00EC7E5B"/>
    <w:rsid w:val="00ED0520"/>
    <w:rsid w:val="00ED0A6E"/>
    <w:rsid w:val="00ED0AB0"/>
    <w:rsid w:val="00ED0D49"/>
    <w:rsid w:val="00ED14D7"/>
    <w:rsid w:val="00ED1D65"/>
    <w:rsid w:val="00ED1FB9"/>
    <w:rsid w:val="00ED2E1F"/>
    <w:rsid w:val="00ED2F89"/>
    <w:rsid w:val="00ED3B44"/>
    <w:rsid w:val="00ED443D"/>
    <w:rsid w:val="00ED45F3"/>
    <w:rsid w:val="00ED4630"/>
    <w:rsid w:val="00ED4BBD"/>
    <w:rsid w:val="00ED5109"/>
    <w:rsid w:val="00ED683D"/>
    <w:rsid w:val="00ED6CB0"/>
    <w:rsid w:val="00ED6D33"/>
    <w:rsid w:val="00ED7183"/>
    <w:rsid w:val="00ED7521"/>
    <w:rsid w:val="00ED76E1"/>
    <w:rsid w:val="00ED7AC3"/>
    <w:rsid w:val="00EE1299"/>
    <w:rsid w:val="00EE1890"/>
    <w:rsid w:val="00EE1A97"/>
    <w:rsid w:val="00EE1DD0"/>
    <w:rsid w:val="00EE298B"/>
    <w:rsid w:val="00EE2A6F"/>
    <w:rsid w:val="00EE33DC"/>
    <w:rsid w:val="00EE3DE2"/>
    <w:rsid w:val="00EE4056"/>
    <w:rsid w:val="00EE4395"/>
    <w:rsid w:val="00EE4812"/>
    <w:rsid w:val="00EE51FA"/>
    <w:rsid w:val="00EE674E"/>
    <w:rsid w:val="00EE67FC"/>
    <w:rsid w:val="00EE6885"/>
    <w:rsid w:val="00EE6A26"/>
    <w:rsid w:val="00EE6C1B"/>
    <w:rsid w:val="00EE7223"/>
    <w:rsid w:val="00EE73EF"/>
    <w:rsid w:val="00EF0370"/>
    <w:rsid w:val="00EF13A1"/>
    <w:rsid w:val="00EF17B8"/>
    <w:rsid w:val="00EF1AE8"/>
    <w:rsid w:val="00EF1BA0"/>
    <w:rsid w:val="00EF1EB2"/>
    <w:rsid w:val="00EF255C"/>
    <w:rsid w:val="00EF3058"/>
    <w:rsid w:val="00EF359D"/>
    <w:rsid w:val="00EF4880"/>
    <w:rsid w:val="00EF4EE7"/>
    <w:rsid w:val="00EF4FFC"/>
    <w:rsid w:val="00EF501C"/>
    <w:rsid w:val="00EF5126"/>
    <w:rsid w:val="00EF51B0"/>
    <w:rsid w:val="00EF536F"/>
    <w:rsid w:val="00EF54CA"/>
    <w:rsid w:val="00EF58D0"/>
    <w:rsid w:val="00EF5A01"/>
    <w:rsid w:val="00EF5AD3"/>
    <w:rsid w:val="00EF6B9F"/>
    <w:rsid w:val="00EF6E08"/>
    <w:rsid w:val="00EF6E46"/>
    <w:rsid w:val="00EF6F1D"/>
    <w:rsid w:val="00EF7871"/>
    <w:rsid w:val="00EF7E95"/>
    <w:rsid w:val="00F002FC"/>
    <w:rsid w:val="00F0108B"/>
    <w:rsid w:val="00F03543"/>
    <w:rsid w:val="00F03684"/>
    <w:rsid w:val="00F04498"/>
    <w:rsid w:val="00F04C8B"/>
    <w:rsid w:val="00F05728"/>
    <w:rsid w:val="00F05E12"/>
    <w:rsid w:val="00F068A7"/>
    <w:rsid w:val="00F06CF0"/>
    <w:rsid w:val="00F06EFF"/>
    <w:rsid w:val="00F10648"/>
    <w:rsid w:val="00F10CC8"/>
    <w:rsid w:val="00F10EB6"/>
    <w:rsid w:val="00F111D6"/>
    <w:rsid w:val="00F11278"/>
    <w:rsid w:val="00F11C4D"/>
    <w:rsid w:val="00F11D9F"/>
    <w:rsid w:val="00F12E56"/>
    <w:rsid w:val="00F1349D"/>
    <w:rsid w:val="00F14E55"/>
    <w:rsid w:val="00F157AD"/>
    <w:rsid w:val="00F15E74"/>
    <w:rsid w:val="00F1609C"/>
    <w:rsid w:val="00F16137"/>
    <w:rsid w:val="00F16273"/>
    <w:rsid w:val="00F166C6"/>
    <w:rsid w:val="00F1681A"/>
    <w:rsid w:val="00F16CE6"/>
    <w:rsid w:val="00F17FCB"/>
    <w:rsid w:val="00F20332"/>
    <w:rsid w:val="00F20AD2"/>
    <w:rsid w:val="00F20C45"/>
    <w:rsid w:val="00F2108C"/>
    <w:rsid w:val="00F2129B"/>
    <w:rsid w:val="00F216EC"/>
    <w:rsid w:val="00F21709"/>
    <w:rsid w:val="00F21737"/>
    <w:rsid w:val="00F2193B"/>
    <w:rsid w:val="00F2195F"/>
    <w:rsid w:val="00F21BB7"/>
    <w:rsid w:val="00F224F2"/>
    <w:rsid w:val="00F22670"/>
    <w:rsid w:val="00F234D1"/>
    <w:rsid w:val="00F235B4"/>
    <w:rsid w:val="00F23F84"/>
    <w:rsid w:val="00F245E7"/>
    <w:rsid w:val="00F24A77"/>
    <w:rsid w:val="00F24FEA"/>
    <w:rsid w:val="00F26398"/>
    <w:rsid w:val="00F263B3"/>
    <w:rsid w:val="00F26961"/>
    <w:rsid w:val="00F26A84"/>
    <w:rsid w:val="00F27289"/>
    <w:rsid w:val="00F2740B"/>
    <w:rsid w:val="00F279A0"/>
    <w:rsid w:val="00F3012C"/>
    <w:rsid w:val="00F313CA"/>
    <w:rsid w:val="00F318F5"/>
    <w:rsid w:val="00F31A3D"/>
    <w:rsid w:val="00F31C44"/>
    <w:rsid w:val="00F325F3"/>
    <w:rsid w:val="00F3391D"/>
    <w:rsid w:val="00F34ACA"/>
    <w:rsid w:val="00F34CFD"/>
    <w:rsid w:val="00F34D93"/>
    <w:rsid w:val="00F35DAA"/>
    <w:rsid w:val="00F3601A"/>
    <w:rsid w:val="00F36317"/>
    <w:rsid w:val="00F363A0"/>
    <w:rsid w:val="00F367EA"/>
    <w:rsid w:val="00F36F99"/>
    <w:rsid w:val="00F372FE"/>
    <w:rsid w:val="00F4010E"/>
    <w:rsid w:val="00F40570"/>
    <w:rsid w:val="00F40BCF"/>
    <w:rsid w:val="00F41B11"/>
    <w:rsid w:val="00F42AEC"/>
    <w:rsid w:val="00F436F2"/>
    <w:rsid w:val="00F44D22"/>
    <w:rsid w:val="00F45010"/>
    <w:rsid w:val="00F4555D"/>
    <w:rsid w:val="00F46231"/>
    <w:rsid w:val="00F46346"/>
    <w:rsid w:val="00F471BE"/>
    <w:rsid w:val="00F473CB"/>
    <w:rsid w:val="00F47646"/>
    <w:rsid w:val="00F47B43"/>
    <w:rsid w:val="00F50729"/>
    <w:rsid w:val="00F51A8D"/>
    <w:rsid w:val="00F526DE"/>
    <w:rsid w:val="00F52923"/>
    <w:rsid w:val="00F52BE6"/>
    <w:rsid w:val="00F52D59"/>
    <w:rsid w:val="00F53957"/>
    <w:rsid w:val="00F53F43"/>
    <w:rsid w:val="00F54087"/>
    <w:rsid w:val="00F5427F"/>
    <w:rsid w:val="00F5447A"/>
    <w:rsid w:val="00F547BF"/>
    <w:rsid w:val="00F54C47"/>
    <w:rsid w:val="00F54EB4"/>
    <w:rsid w:val="00F54FB0"/>
    <w:rsid w:val="00F550A6"/>
    <w:rsid w:val="00F55713"/>
    <w:rsid w:val="00F559CB"/>
    <w:rsid w:val="00F56309"/>
    <w:rsid w:val="00F570A8"/>
    <w:rsid w:val="00F570EC"/>
    <w:rsid w:val="00F61474"/>
    <w:rsid w:val="00F62299"/>
    <w:rsid w:val="00F62937"/>
    <w:rsid w:val="00F6507F"/>
    <w:rsid w:val="00F6658A"/>
    <w:rsid w:val="00F666ED"/>
    <w:rsid w:val="00F66796"/>
    <w:rsid w:val="00F66CAF"/>
    <w:rsid w:val="00F674F3"/>
    <w:rsid w:val="00F70B3C"/>
    <w:rsid w:val="00F71E96"/>
    <w:rsid w:val="00F7203F"/>
    <w:rsid w:val="00F721FD"/>
    <w:rsid w:val="00F72351"/>
    <w:rsid w:val="00F724AA"/>
    <w:rsid w:val="00F72E13"/>
    <w:rsid w:val="00F74E8E"/>
    <w:rsid w:val="00F75395"/>
    <w:rsid w:val="00F7584E"/>
    <w:rsid w:val="00F75899"/>
    <w:rsid w:val="00F7598A"/>
    <w:rsid w:val="00F75FDB"/>
    <w:rsid w:val="00F76819"/>
    <w:rsid w:val="00F774B8"/>
    <w:rsid w:val="00F80871"/>
    <w:rsid w:val="00F80C10"/>
    <w:rsid w:val="00F819D2"/>
    <w:rsid w:val="00F81EAF"/>
    <w:rsid w:val="00F8213B"/>
    <w:rsid w:val="00F82591"/>
    <w:rsid w:val="00F8285C"/>
    <w:rsid w:val="00F82FF1"/>
    <w:rsid w:val="00F8483A"/>
    <w:rsid w:val="00F84DF0"/>
    <w:rsid w:val="00F84E28"/>
    <w:rsid w:val="00F84F54"/>
    <w:rsid w:val="00F84FC3"/>
    <w:rsid w:val="00F852EB"/>
    <w:rsid w:val="00F85401"/>
    <w:rsid w:val="00F863E4"/>
    <w:rsid w:val="00F871E9"/>
    <w:rsid w:val="00F87EA1"/>
    <w:rsid w:val="00F90024"/>
    <w:rsid w:val="00F90C7B"/>
    <w:rsid w:val="00F90D0E"/>
    <w:rsid w:val="00F90D94"/>
    <w:rsid w:val="00F90EDB"/>
    <w:rsid w:val="00F91A1E"/>
    <w:rsid w:val="00F91E82"/>
    <w:rsid w:val="00F92F9D"/>
    <w:rsid w:val="00F93236"/>
    <w:rsid w:val="00F93D4F"/>
    <w:rsid w:val="00F949D1"/>
    <w:rsid w:val="00F94C9A"/>
    <w:rsid w:val="00F94FC2"/>
    <w:rsid w:val="00F951D9"/>
    <w:rsid w:val="00F95289"/>
    <w:rsid w:val="00F9531A"/>
    <w:rsid w:val="00F95406"/>
    <w:rsid w:val="00F9548A"/>
    <w:rsid w:val="00F95C6F"/>
    <w:rsid w:val="00F96622"/>
    <w:rsid w:val="00F976CA"/>
    <w:rsid w:val="00F97DED"/>
    <w:rsid w:val="00FA0108"/>
    <w:rsid w:val="00FA0C70"/>
    <w:rsid w:val="00FA11EB"/>
    <w:rsid w:val="00FA1A61"/>
    <w:rsid w:val="00FA2A11"/>
    <w:rsid w:val="00FA33D4"/>
    <w:rsid w:val="00FA37E6"/>
    <w:rsid w:val="00FA38FA"/>
    <w:rsid w:val="00FA3A11"/>
    <w:rsid w:val="00FA40E1"/>
    <w:rsid w:val="00FA5A79"/>
    <w:rsid w:val="00FA678C"/>
    <w:rsid w:val="00FA6DA0"/>
    <w:rsid w:val="00FA7311"/>
    <w:rsid w:val="00FA7AD6"/>
    <w:rsid w:val="00FB1281"/>
    <w:rsid w:val="00FB1979"/>
    <w:rsid w:val="00FB1EF1"/>
    <w:rsid w:val="00FB1F93"/>
    <w:rsid w:val="00FB2334"/>
    <w:rsid w:val="00FB242E"/>
    <w:rsid w:val="00FB24C8"/>
    <w:rsid w:val="00FB2670"/>
    <w:rsid w:val="00FB27CE"/>
    <w:rsid w:val="00FB280E"/>
    <w:rsid w:val="00FB3B3D"/>
    <w:rsid w:val="00FB4BF7"/>
    <w:rsid w:val="00FB5E2F"/>
    <w:rsid w:val="00FB5EA1"/>
    <w:rsid w:val="00FB721D"/>
    <w:rsid w:val="00FB7F4A"/>
    <w:rsid w:val="00FC08CC"/>
    <w:rsid w:val="00FC0906"/>
    <w:rsid w:val="00FC094A"/>
    <w:rsid w:val="00FC1B8B"/>
    <w:rsid w:val="00FC1DC4"/>
    <w:rsid w:val="00FC2223"/>
    <w:rsid w:val="00FC2311"/>
    <w:rsid w:val="00FC2763"/>
    <w:rsid w:val="00FC276F"/>
    <w:rsid w:val="00FC29B1"/>
    <w:rsid w:val="00FC4118"/>
    <w:rsid w:val="00FC42E8"/>
    <w:rsid w:val="00FC4304"/>
    <w:rsid w:val="00FC4436"/>
    <w:rsid w:val="00FC5F3B"/>
    <w:rsid w:val="00FC6A31"/>
    <w:rsid w:val="00FC6A72"/>
    <w:rsid w:val="00FC7ECF"/>
    <w:rsid w:val="00FD0344"/>
    <w:rsid w:val="00FD03C4"/>
    <w:rsid w:val="00FD05D1"/>
    <w:rsid w:val="00FD0640"/>
    <w:rsid w:val="00FD069D"/>
    <w:rsid w:val="00FD322E"/>
    <w:rsid w:val="00FD32AA"/>
    <w:rsid w:val="00FD3A7E"/>
    <w:rsid w:val="00FD3D09"/>
    <w:rsid w:val="00FD3F34"/>
    <w:rsid w:val="00FD46A8"/>
    <w:rsid w:val="00FD4DF8"/>
    <w:rsid w:val="00FD56A4"/>
    <w:rsid w:val="00FD6A9B"/>
    <w:rsid w:val="00FD6E15"/>
    <w:rsid w:val="00FD7799"/>
    <w:rsid w:val="00FE0210"/>
    <w:rsid w:val="00FE02DB"/>
    <w:rsid w:val="00FE0598"/>
    <w:rsid w:val="00FE0646"/>
    <w:rsid w:val="00FE0E41"/>
    <w:rsid w:val="00FE1164"/>
    <w:rsid w:val="00FE1189"/>
    <w:rsid w:val="00FE1765"/>
    <w:rsid w:val="00FE1D82"/>
    <w:rsid w:val="00FE2B1F"/>
    <w:rsid w:val="00FE4944"/>
    <w:rsid w:val="00FE498E"/>
    <w:rsid w:val="00FE4F97"/>
    <w:rsid w:val="00FE54D0"/>
    <w:rsid w:val="00FE55CA"/>
    <w:rsid w:val="00FE6210"/>
    <w:rsid w:val="00FE6314"/>
    <w:rsid w:val="00FE7534"/>
    <w:rsid w:val="00FE76F7"/>
    <w:rsid w:val="00FE7D05"/>
    <w:rsid w:val="00FF07DF"/>
    <w:rsid w:val="00FF17D0"/>
    <w:rsid w:val="00FF1B53"/>
    <w:rsid w:val="00FF22BF"/>
    <w:rsid w:val="00FF2DA6"/>
    <w:rsid w:val="00FF4A83"/>
    <w:rsid w:val="00FF4BB4"/>
    <w:rsid w:val="00FF517F"/>
    <w:rsid w:val="00FF57B7"/>
    <w:rsid w:val="00FF5ECC"/>
    <w:rsid w:val="00FF6174"/>
    <w:rsid w:val="00FF78B6"/>
    <w:rsid w:val="00FF7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2"/>
    </o:shapelayout>
  </w:shapeDefaults>
  <w:decimalSymbol w:val="."/>
  <w:listSeparator w:val=","/>
  <w14:docId w14:val="3487FD2D"/>
  <w15:chartTrackingRefBased/>
  <w15:docId w15:val="{E57E04B0-C845-4CB8-905C-ABDF5A659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C4C13"/>
    <w:rPr>
      <w:lang w:val="bs-Latn-BA"/>
    </w:rPr>
  </w:style>
  <w:style w:type="paragraph" w:styleId="Heading1">
    <w:name w:val="heading 1"/>
    <w:basedOn w:val="Normal"/>
    <w:next w:val="Normal"/>
    <w:link w:val="Heading1Char"/>
    <w:qFormat/>
    <w:pPr>
      <w:keepNext/>
      <w:ind w:right="-1759"/>
      <w:jc w:val="center"/>
      <w:outlineLvl w:val="0"/>
    </w:pPr>
    <w:rPr>
      <w:rFonts w:ascii="Tahoma" w:hAnsi="Tahoma"/>
      <w:b/>
      <w:sz w:val="24"/>
      <w:lang w:val="hr-HR" w:eastAsia="x-none"/>
    </w:rPr>
  </w:style>
  <w:style w:type="paragraph" w:styleId="Heading2">
    <w:name w:val="heading 2"/>
    <w:basedOn w:val="Normal"/>
    <w:next w:val="Normal"/>
    <w:qFormat/>
    <w:pPr>
      <w:keepNext/>
      <w:ind w:right="-1759"/>
      <w:outlineLvl w:val="1"/>
    </w:pPr>
    <w:rPr>
      <w:rFonts w:ascii="Tahoma" w:hAnsi="Tahoma"/>
      <w:sz w:val="24"/>
      <w:lang w:val="hr-HR"/>
    </w:rPr>
  </w:style>
  <w:style w:type="paragraph" w:styleId="Heading3">
    <w:name w:val="heading 3"/>
    <w:basedOn w:val="Normal"/>
    <w:next w:val="Normal"/>
    <w:link w:val="Heading3Char"/>
    <w:qFormat/>
    <w:pPr>
      <w:keepNext/>
      <w:ind w:right="-1759"/>
      <w:outlineLvl w:val="2"/>
    </w:pPr>
    <w:rPr>
      <w:rFonts w:ascii="Tahoma" w:hAnsi="Tahoma"/>
      <w:b/>
      <w:lang w:val="hr-HR" w:eastAsia="x-none"/>
    </w:rPr>
  </w:style>
  <w:style w:type="paragraph" w:styleId="Heading4">
    <w:name w:val="heading 4"/>
    <w:basedOn w:val="Normal"/>
    <w:next w:val="Normal"/>
    <w:qFormat/>
    <w:pPr>
      <w:keepNext/>
      <w:ind w:right="-1759"/>
      <w:outlineLvl w:val="3"/>
    </w:pPr>
    <w:rPr>
      <w:rFonts w:ascii="Tahoma" w:hAnsi="Tahoma"/>
      <w:b/>
      <w:sz w:val="18"/>
      <w:lang w:val="hr-HR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18"/>
    </w:rPr>
  </w:style>
  <w:style w:type="paragraph" w:styleId="Heading6">
    <w:name w:val="heading 6"/>
    <w:basedOn w:val="Normal"/>
    <w:next w:val="Normal"/>
    <w:qFormat/>
    <w:pPr>
      <w:keepNext/>
      <w:ind w:right="-1759"/>
      <w:outlineLvl w:val="5"/>
    </w:pPr>
    <w:rPr>
      <w:rFonts w:ascii="Tahoma" w:hAnsi="Tahoma"/>
      <w:b/>
      <w:sz w:val="24"/>
      <w:lang w:val="hr-HR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Tahoma" w:hAnsi="Tahoma"/>
      <w:b/>
      <w:lang w:val="hr-HR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rFonts w:ascii="Tahoma" w:hAnsi="Tahoma"/>
      <w:b/>
      <w:sz w:val="22"/>
      <w:lang w:val="hr-HR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rFonts w:ascii="Tahoma" w:hAnsi="Tahoma"/>
      <w:b/>
      <w:sz w:val="22"/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  <w:rPr>
      <w:lang w:eastAsia="x-none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Title">
    <w:name w:val="Title"/>
    <w:basedOn w:val="Normal"/>
    <w:qFormat/>
    <w:pPr>
      <w:jc w:val="center"/>
    </w:pPr>
    <w:rPr>
      <w:rFonts w:ascii="Tahoma" w:hAnsi="Tahoma"/>
      <w:b/>
      <w:sz w:val="24"/>
      <w:lang w:val="hr-HR"/>
    </w:rPr>
  </w:style>
  <w:style w:type="paragraph" w:styleId="Subtitle">
    <w:name w:val="Subtitle"/>
    <w:basedOn w:val="Normal"/>
    <w:qFormat/>
    <w:pPr>
      <w:jc w:val="center"/>
    </w:pPr>
    <w:rPr>
      <w:rFonts w:ascii="Tahoma" w:hAnsi="Tahoma"/>
      <w:sz w:val="24"/>
      <w:lang w:val="hr-HR"/>
    </w:rPr>
  </w:style>
  <w:style w:type="paragraph" w:styleId="BodyText">
    <w:name w:val="Body Text"/>
    <w:basedOn w:val="Normal"/>
    <w:rPr>
      <w:rFonts w:ascii="Tahoma" w:hAnsi="Tahoma" w:cs="Tahoma"/>
      <w:b/>
      <w:bCs/>
      <w:lang w:val="hr-HR"/>
    </w:rPr>
  </w:style>
  <w:style w:type="table" w:styleId="TableGrid">
    <w:name w:val="Table Grid"/>
    <w:basedOn w:val="TableNormal"/>
    <w:rsid w:val="003236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DC0BD1"/>
    <w:rPr>
      <w:color w:val="0000FF"/>
      <w:u w:val="single"/>
    </w:rPr>
  </w:style>
  <w:style w:type="paragraph" w:styleId="BalloonText">
    <w:name w:val="Balloon Text"/>
    <w:basedOn w:val="Normal"/>
    <w:semiHidden/>
    <w:rsid w:val="00196D68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rsid w:val="001469AE"/>
    <w:rPr>
      <w:lang w:val="bs-Latn-BA"/>
    </w:rPr>
  </w:style>
  <w:style w:type="character" w:customStyle="1" w:styleId="Heading1Char">
    <w:name w:val="Heading 1 Char"/>
    <w:link w:val="Heading1"/>
    <w:rsid w:val="00222DE6"/>
    <w:rPr>
      <w:rFonts w:ascii="Tahoma" w:hAnsi="Tahoma"/>
      <w:b/>
      <w:sz w:val="24"/>
      <w:lang w:val="hr-HR"/>
    </w:rPr>
  </w:style>
  <w:style w:type="character" w:customStyle="1" w:styleId="Heading3Char">
    <w:name w:val="Heading 3 Char"/>
    <w:link w:val="Heading3"/>
    <w:rsid w:val="00222DE6"/>
    <w:rPr>
      <w:rFonts w:ascii="Tahoma" w:hAnsi="Tahoma"/>
      <w:b/>
      <w:lang w:val="hr-HR"/>
    </w:rPr>
  </w:style>
  <w:style w:type="paragraph" w:styleId="ListParagraph">
    <w:name w:val="List Paragraph"/>
    <w:basedOn w:val="Normal"/>
    <w:qFormat/>
    <w:rsid w:val="00C978C7"/>
    <w:pPr>
      <w:ind w:left="720"/>
    </w:pPr>
  </w:style>
  <w:style w:type="character" w:customStyle="1" w:styleId="xbe">
    <w:name w:val="_xbe"/>
    <w:rsid w:val="00934F0E"/>
  </w:style>
  <w:style w:type="paragraph" w:styleId="NoSpacing">
    <w:name w:val="No Spacing"/>
    <w:uiPriority w:val="1"/>
    <w:qFormat/>
    <w:rsid w:val="00615A34"/>
    <w:rPr>
      <w:lang w:val="bs-Latn-B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9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maher@bih.net.ba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Desktop\Aner\Template%20Izvjestaji%20Poslovni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Izvjestaji Poslovni.dot</Template>
  <TotalTime>14</TotalTime>
  <Pages>4</Pages>
  <Words>804</Words>
  <Characters>4588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PREDMJER I PREDRAČUN</vt:lpstr>
      <vt:lpstr>PREDMJER I PREDRAČUN</vt:lpstr>
    </vt:vector>
  </TitlesOfParts>
  <Company/>
  <LinksUpToDate>false</LinksUpToDate>
  <CharactersWithSpaces>5382</CharactersWithSpaces>
  <SharedDoc>false</SharedDoc>
  <HLinks>
    <vt:vector size="6" baseType="variant">
      <vt:variant>
        <vt:i4>6750210</vt:i4>
      </vt:variant>
      <vt:variant>
        <vt:i4>0</vt:i4>
      </vt:variant>
      <vt:variant>
        <vt:i4>0</vt:i4>
      </vt:variant>
      <vt:variant>
        <vt:i4>5</vt:i4>
      </vt:variant>
      <vt:variant>
        <vt:lpwstr>mailto:maher@bih.net.ba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PREDMJER I PREDRAČUN</dc:title>
  <dc:subject/>
  <dc:creator>FujitsuSiemens</dc:creator>
  <cp:keywords/>
  <cp:lastModifiedBy>Fuad Hajdarević</cp:lastModifiedBy>
  <cp:revision>17</cp:revision>
  <cp:lastPrinted>2024-10-17T12:42:00Z</cp:lastPrinted>
  <dcterms:created xsi:type="dcterms:W3CDTF">2025-01-09T11:42:00Z</dcterms:created>
  <dcterms:modified xsi:type="dcterms:W3CDTF">2025-01-09T21:22:00Z</dcterms:modified>
</cp:coreProperties>
</file>